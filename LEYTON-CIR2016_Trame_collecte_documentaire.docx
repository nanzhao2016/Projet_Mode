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23" w:type="pct"/>
        <w:jc w:val="center"/>
        <w:tblBorders>
          <w:top w:val="single" w:sz="4" w:space="0" w:color="463427"/>
          <w:left w:val="single" w:sz="4" w:space="0" w:color="463427"/>
          <w:bottom w:val="single" w:sz="4" w:space="0" w:color="463427"/>
          <w:right w:val="single" w:sz="4" w:space="0" w:color="463427"/>
          <w:insideH w:val="single" w:sz="4" w:space="0" w:color="463427"/>
          <w:insideV w:val="single" w:sz="4" w:space="0" w:color="365F91"/>
        </w:tblBorders>
        <w:tblLayout w:type="fixed"/>
        <w:tblCellMar>
          <w:left w:w="70" w:type="dxa"/>
          <w:right w:w="70" w:type="dxa"/>
        </w:tblCellMar>
        <w:tblLook w:val="04E0" w:firstRow="1" w:lastRow="1" w:firstColumn="1" w:lastColumn="0" w:noHBand="0" w:noVBand="1"/>
      </w:tblPr>
      <w:tblGrid>
        <w:gridCol w:w="1983"/>
        <w:gridCol w:w="2691"/>
        <w:gridCol w:w="1986"/>
        <w:gridCol w:w="2689"/>
      </w:tblGrid>
      <w:tr w:rsidR="004E38B2" w:rsidRPr="00B0216B" w:rsidTr="003A5872">
        <w:trPr>
          <w:trHeight w:val="291"/>
          <w:jc w:val="center"/>
        </w:trPr>
        <w:tc>
          <w:tcPr>
            <w:tcW w:w="5000" w:type="pct"/>
            <w:gridSpan w:val="4"/>
            <w:shd w:val="clear" w:color="auto" w:fill="3E61AD"/>
            <w:noWrap/>
            <w:vAlign w:val="center"/>
            <w:hideMark/>
          </w:tcPr>
          <w:p w:rsidR="004E38B2" w:rsidRPr="00473D4F" w:rsidRDefault="004E38B2" w:rsidP="00473D4F">
            <w:pPr>
              <w:pStyle w:val="Corpsdetexte"/>
              <w:spacing w:after="0"/>
              <w:jc w:val="center"/>
              <w:rPr>
                <w:b/>
                <w:bCs/>
                <w:i/>
                <w:iCs/>
                <w:color w:val="FFFFFF"/>
                <w:sz w:val="24"/>
                <w:szCs w:val="20"/>
                <w:lang w:eastAsia="fr-FR"/>
              </w:rPr>
            </w:pPr>
            <w:r w:rsidRPr="00970AD8">
              <w:rPr>
                <w:b/>
                <w:bCs/>
                <w:i/>
                <w:iCs/>
                <w:color w:val="FFFFFF"/>
                <w:sz w:val="24"/>
                <w:szCs w:val="20"/>
                <w:lang w:eastAsia="fr-FR"/>
              </w:rPr>
              <w:t>Identification du projet</w:t>
            </w:r>
            <w:r w:rsidR="00970AD8" w:rsidRPr="00970AD8">
              <w:rPr>
                <w:b/>
                <w:bCs/>
                <w:i/>
                <w:iCs/>
                <w:color w:val="FFFFFF"/>
                <w:sz w:val="24"/>
                <w:szCs w:val="20"/>
                <w:lang w:eastAsia="fr-FR"/>
              </w:rPr>
              <w:t xml:space="preserve"> </w:t>
            </w:r>
          </w:p>
        </w:tc>
      </w:tr>
      <w:tr w:rsidR="004E38B2" w:rsidRPr="00B0216B" w:rsidTr="00970AD8">
        <w:trPr>
          <w:trHeight w:val="255"/>
          <w:jc w:val="center"/>
        </w:trPr>
        <w:tc>
          <w:tcPr>
            <w:tcW w:w="1061" w:type="pct"/>
            <w:shd w:val="clear" w:color="auto" w:fill="DBE5F1" w:themeFill="accent1" w:themeFillTint="33"/>
            <w:noWrap/>
            <w:vAlign w:val="center"/>
            <w:hideMark/>
          </w:tcPr>
          <w:p w:rsidR="004E38B2" w:rsidRPr="005C0ED9" w:rsidRDefault="00970AD8" w:rsidP="004E38B2">
            <w:pPr>
              <w:jc w:val="left"/>
              <w:rPr>
                <w:color w:val="000000"/>
                <w:sz w:val="20"/>
                <w:szCs w:val="20"/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>NOM DU PROJET</w:t>
            </w:r>
          </w:p>
        </w:tc>
        <w:tc>
          <w:tcPr>
            <w:tcW w:w="3939" w:type="pct"/>
            <w:gridSpan w:val="3"/>
            <w:shd w:val="clear" w:color="000000" w:fill="FFFFFF"/>
            <w:noWrap/>
            <w:vAlign w:val="center"/>
            <w:hideMark/>
          </w:tcPr>
          <w:p w:rsidR="004E38B2" w:rsidRPr="005C0ED9" w:rsidRDefault="004E38B2" w:rsidP="004E38B2">
            <w:pPr>
              <w:jc w:val="left"/>
              <w:rPr>
                <w:color w:val="000000"/>
                <w:sz w:val="20"/>
                <w:szCs w:val="20"/>
                <w:lang w:eastAsia="fr-FR"/>
              </w:rPr>
            </w:pPr>
          </w:p>
        </w:tc>
      </w:tr>
      <w:tr w:rsidR="00970AD8" w:rsidRPr="00B0216B" w:rsidTr="003A5872">
        <w:trPr>
          <w:trHeight w:val="270"/>
          <w:jc w:val="center"/>
        </w:trPr>
        <w:tc>
          <w:tcPr>
            <w:tcW w:w="1061" w:type="pct"/>
            <w:shd w:val="clear" w:color="auto" w:fill="DBE5F1" w:themeFill="accent1" w:themeFillTint="33"/>
            <w:noWrap/>
            <w:vAlign w:val="center"/>
          </w:tcPr>
          <w:p w:rsidR="00970AD8" w:rsidRDefault="003A5872" w:rsidP="00740CDD">
            <w:pPr>
              <w:jc w:val="left"/>
              <w:rPr>
                <w:color w:val="000000"/>
                <w:sz w:val="20"/>
                <w:szCs w:val="20"/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1439" w:type="pct"/>
            <w:shd w:val="clear" w:color="000000" w:fill="FFFFFF"/>
            <w:noWrap/>
            <w:vAlign w:val="center"/>
          </w:tcPr>
          <w:p w:rsidR="00970AD8" w:rsidRPr="005C0ED9" w:rsidRDefault="00970AD8" w:rsidP="004E38B2">
            <w:pPr>
              <w:jc w:val="left"/>
              <w:rPr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62" w:type="pct"/>
            <w:shd w:val="clear" w:color="auto" w:fill="DBE5F1" w:themeFill="accent1" w:themeFillTint="33"/>
            <w:vAlign w:val="center"/>
          </w:tcPr>
          <w:p w:rsidR="00970AD8" w:rsidRPr="005C0ED9" w:rsidRDefault="003A5872" w:rsidP="004E38B2">
            <w:pPr>
              <w:jc w:val="left"/>
              <w:rPr>
                <w:color w:val="000000"/>
                <w:sz w:val="20"/>
                <w:szCs w:val="20"/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>Charge sur l’année (j)</w:t>
            </w:r>
          </w:p>
        </w:tc>
        <w:tc>
          <w:tcPr>
            <w:tcW w:w="1438" w:type="pct"/>
            <w:shd w:val="clear" w:color="000000" w:fill="FFFFFF"/>
            <w:vAlign w:val="center"/>
          </w:tcPr>
          <w:p w:rsidR="00970AD8" w:rsidRPr="005C0ED9" w:rsidRDefault="00970AD8" w:rsidP="004E38B2">
            <w:pPr>
              <w:jc w:val="left"/>
              <w:rPr>
                <w:color w:val="000000"/>
                <w:sz w:val="20"/>
                <w:szCs w:val="20"/>
                <w:lang w:eastAsia="fr-FR"/>
              </w:rPr>
            </w:pPr>
          </w:p>
        </w:tc>
      </w:tr>
      <w:tr w:rsidR="004E38B2" w:rsidRPr="00B0216B" w:rsidTr="003A5872">
        <w:trPr>
          <w:trHeight w:val="255"/>
          <w:jc w:val="center"/>
        </w:trPr>
        <w:tc>
          <w:tcPr>
            <w:tcW w:w="1061" w:type="pct"/>
            <w:shd w:val="clear" w:color="auto" w:fill="DBE5F1" w:themeFill="accent1" w:themeFillTint="33"/>
            <w:noWrap/>
            <w:vAlign w:val="center"/>
            <w:hideMark/>
          </w:tcPr>
          <w:p w:rsidR="004E38B2" w:rsidRPr="005C0ED9" w:rsidRDefault="00970AD8" w:rsidP="004E38B2">
            <w:pPr>
              <w:jc w:val="left"/>
              <w:rPr>
                <w:color w:val="000000"/>
                <w:sz w:val="20"/>
                <w:szCs w:val="20"/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>Date de début</w:t>
            </w:r>
            <w:r w:rsidR="004E38B2" w:rsidRPr="005C0ED9">
              <w:rPr>
                <w:color w:val="000000"/>
                <w:sz w:val="20"/>
                <w:szCs w:val="20"/>
                <w:lang w:eastAsia="fr-FR"/>
              </w:rPr>
              <w:t xml:space="preserve">  </w:t>
            </w:r>
          </w:p>
        </w:tc>
        <w:tc>
          <w:tcPr>
            <w:tcW w:w="1439" w:type="pct"/>
            <w:shd w:val="clear" w:color="000000" w:fill="FFFFFF"/>
            <w:noWrap/>
            <w:vAlign w:val="center"/>
            <w:hideMark/>
          </w:tcPr>
          <w:p w:rsidR="004E38B2" w:rsidRPr="005C0ED9" w:rsidRDefault="004E38B2" w:rsidP="004E38B2">
            <w:pPr>
              <w:jc w:val="left"/>
              <w:rPr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62" w:type="pct"/>
            <w:shd w:val="clear" w:color="auto" w:fill="DBE5F1" w:themeFill="accent1" w:themeFillTint="33"/>
            <w:vAlign w:val="center"/>
          </w:tcPr>
          <w:p w:rsidR="004E38B2" w:rsidRPr="005C0ED9" w:rsidRDefault="00970AD8" w:rsidP="004E38B2">
            <w:pPr>
              <w:jc w:val="left"/>
              <w:rPr>
                <w:color w:val="000000"/>
                <w:sz w:val="20"/>
                <w:szCs w:val="20"/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>Date de fin</w:t>
            </w:r>
          </w:p>
        </w:tc>
        <w:tc>
          <w:tcPr>
            <w:tcW w:w="1438" w:type="pct"/>
            <w:shd w:val="clear" w:color="000000" w:fill="FFFFFF"/>
            <w:vAlign w:val="center"/>
          </w:tcPr>
          <w:p w:rsidR="004E38B2" w:rsidRPr="00B0216B" w:rsidRDefault="004E38B2" w:rsidP="004E38B2">
            <w:pPr>
              <w:jc w:val="left"/>
              <w:rPr>
                <w:color w:val="000000"/>
                <w:szCs w:val="20"/>
                <w:lang w:eastAsia="fr-FR"/>
              </w:rPr>
            </w:pPr>
          </w:p>
        </w:tc>
      </w:tr>
    </w:tbl>
    <w:p w:rsidR="00375854" w:rsidRDefault="00375854" w:rsidP="00375854">
      <w:pPr>
        <w:pStyle w:val="Titre3"/>
        <w:numPr>
          <w:ilvl w:val="2"/>
          <w:numId w:val="9"/>
        </w:numPr>
        <w:tabs>
          <w:tab w:val="num" w:pos="737"/>
        </w:tabs>
        <w:spacing w:before="360"/>
        <w:ind w:left="737" w:hanging="737"/>
      </w:pPr>
      <w:r w:rsidRPr="002B6E79">
        <w:t xml:space="preserve">Contexte </w:t>
      </w:r>
      <w:r w:rsidR="00473D4F">
        <w:t>et object</w:t>
      </w:r>
      <w:bookmarkStart w:id="0" w:name="_GoBack"/>
      <w:bookmarkEnd w:id="0"/>
      <w:r w:rsidR="00473D4F">
        <w:t>ifs du projet</w:t>
      </w:r>
    </w:p>
    <w:p w:rsidR="00473D4F" w:rsidRPr="00473D4F" w:rsidRDefault="00473D4F" w:rsidP="00473D4F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eastAsia="fr-FR"/>
        </w:rPr>
      </w:pPr>
      <w:r w:rsidRPr="00473D4F">
        <w:rPr>
          <w:lang w:eastAsia="fr-FR"/>
        </w:rPr>
        <w:t>Décrire de manière globale les objectifs techniques du projet en mettant en avant la nouveauté et le progrès technologique recherché (notion qualitative) ainsi que les valeurs à atteindre, les propriétés particulières souhaitées, etc. (notion quantitative).</w:t>
      </w:r>
    </w:p>
    <w:p w:rsidR="00375854" w:rsidRDefault="00375854" w:rsidP="00375854">
      <w:pPr>
        <w:pStyle w:val="Titre3"/>
        <w:numPr>
          <w:ilvl w:val="2"/>
          <w:numId w:val="9"/>
        </w:numPr>
        <w:tabs>
          <w:tab w:val="num" w:pos="737"/>
        </w:tabs>
        <w:spacing w:before="360"/>
        <w:ind w:left="737" w:hanging="737"/>
      </w:pPr>
      <w:r w:rsidRPr="002B709A">
        <w:t xml:space="preserve">Etat de l’art </w:t>
      </w:r>
      <w:r w:rsidR="00473D4F">
        <w:t>identifié</w:t>
      </w:r>
    </w:p>
    <w:p w:rsidR="00473D4F" w:rsidRDefault="00473D4F" w:rsidP="00473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before="120" w:after="0"/>
        <w:rPr>
          <w:iCs/>
          <w:color w:val="000000"/>
          <w:szCs w:val="20"/>
          <w:lang w:eastAsia="fr-FR"/>
        </w:rPr>
      </w:pPr>
      <w:r w:rsidRPr="00473D4F">
        <w:rPr>
          <w:iCs/>
          <w:color w:val="000000"/>
          <w:szCs w:val="20"/>
          <w:lang w:eastAsia="fr-FR"/>
        </w:rPr>
        <w:t>Indiquer les références à des technologies ou des savoirs existants permettant de constituer l’état de l’art (publications scientifiques</w:t>
      </w:r>
      <w:r>
        <w:rPr>
          <w:iCs/>
          <w:color w:val="000000"/>
          <w:szCs w:val="20"/>
          <w:lang w:eastAsia="fr-FR"/>
        </w:rPr>
        <w:t>,</w:t>
      </w:r>
      <w:r w:rsidRPr="00473D4F">
        <w:rPr>
          <w:iCs/>
          <w:color w:val="000000"/>
          <w:szCs w:val="20"/>
          <w:lang w:eastAsia="fr-FR"/>
        </w:rPr>
        <w:t xml:space="preserve"> </w:t>
      </w:r>
      <w:r w:rsidRPr="00473D4F">
        <w:rPr>
          <w:iCs/>
          <w:color w:val="000000"/>
          <w:szCs w:val="20"/>
          <w:lang w:eastAsia="fr-FR"/>
        </w:rPr>
        <w:t>brevets,</w:t>
      </w:r>
      <w:r>
        <w:rPr>
          <w:iCs/>
          <w:color w:val="000000"/>
          <w:szCs w:val="20"/>
          <w:lang w:eastAsia="fr-FR"/>
        </w:rPr>
        <w:t xml:space="preserve"> </w:t>
      </w:r>
      <w:r w:rsidRPr="00473D4F">
        <w:rPr>
          <w:iCs/>
          <w:color w:val="000000"/>
          <w:szCs w:val="20"/>
          <w:lang w:eastAsia="fr-FR"/>
        </w:rPr>
        <w:t>solutions concurrentes, etc.)</w:t>
      </w:r>
      <w:r w:rsidRPr="00473D4F">
        <w:rPr>
          <w:iCs/>
          <w:color w:val="000000"/>
          <w:szCs w:val="20"/>
          <w:lang w:eastAsia="fr-FR"/>
        </w:rPr>
        <w:t xml:space="preserve"> et indiquer en quoi ils ne permettent pas de répondre à vo</w:t>
      </w:r>
      <w:r w:rsidR="003A5872">
        <w:rPr>
          <w:iCs/>
          <w:color w:val="000000"/>
          <w:szCs w:val="20"/>
          <w:lang w:eastAsia="fr-FR"/>
        </w:rPr>
        <w:t>s</w:t>
      </w:r>
      <w:r w:rsidRPr="00473D4F">
        <w:rPr>
          <w:iCs/>
          <w:color w:val="000000"/>
          <w:szCs w:val="20"/>
          <w:lang w:eastAsia="fr-FR"/>
        </w:rPr>
        <w:t xml:space="preserve"> problématique</w:t>
      </w:r>
      <w:r w:rsidR="003A5872">
        <w:rPr>
          <w:iCs/>
          <w:color w:val="000000"/>
          <w:szCs w:val="20"/>
          <w:lang w:eastAsia="fr-FR"/>
        </w:rPr>
        <w:t>s</w:t>
      </w:r>
      <w:r w:rsidRPr="00473D4F">
        <w:rPr>
          <w:iCs/>
          <w:color w:val="000000"/>
          <w:szCs w:val="20"/>
          <w:lang w:eastAsia="fr-FR"/>
        </w:rPr>
        <w:t xml:space="preserve"> technique</w:t>
      </w:r>
      <w:r w:rsidR="003A5872">
        <w:rPr>
          <w:iCs/>
          <w:color w:val="000000"/>
          <w:szCs w:val="20"/>
          <w:lang w:eastAsia="fr-FR"/>
        </w:rPr>
        <w:t>s</w:t>
      </w:r>
      <w:r w:rsidRPr="00473D4F">
        <w:rPr>
          <w:iCs/>
          <w:color w:val="000000"/>
          <w:szCs w:val="20"/>
          <w:lang w:eastAsia="fr-FR"/>
        </w:rPr>
        <w:t>.</w:t>
      </w:r>
    </w:p>
    <w:p w:rsidR="00473D4F" w:rsidRPr="00473D4F" w:rsidRDefault="00473D4F" w:rsidP="00473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before="120" w:after="0"/>
        <w:rPr>
          <w:iCs/>
          <w:color w:val="000000"/>
          <w:szCs w:val="20"/>
          <w:lang w:eastAsia="fr-FR"/>
        </w:rPr>
      </w:pPr>
      <w:r w:rsidRPr="00473D4F">
        <w:rPr>
          <w:b/>
          <w:iCs/>
          <w:color w:val="000000"/>
          <w:szCs w:val="20"/>
          <w:u w:val="single"/>
          <w:lang w:eastAsia="fr-FR"/>
        </w:rPr>
        <w:t xml:space="preserve">N.B. : </w:t>
      </w:r>
      <w:r w:rsidRPr="00473D4F">
        <w:rPr>
          <w:lang w:eastAsia="fr-FR"/>
        </w:rPr>
        <w:t xml:space="preserve">Un état de l’art n’est </w:t>
      </w:r>
      <w:r w:rsidRPr="00473D4F">
        <w:rPr>
          <w:b/>
          <w:lang w:eastAsia="fr-FR"/>
        </w:rPr>
        <w:t>pas une étude de marché</w:t>
      </w:r>
      <w:r w:rsidRPr="00473D4F">
        <w:rPr>
          <w:lang w:eastAsia="fr-FR"/>
        </w:rPr>
        <w:t xml:space="preserve">. </w:t>
      </w:r>
      <w:r>
        <w:rPr>
          <w:lang w:eastAsia="fr-FR"/>
        </w:rPr>
        <w:t>La seule</w:t>
      </w:r>
      <w:r w:rsidRPr="00473D4F">
        <w:rPr>
          <w:lang w:eastAsia="fr-FR"/>
        </w:rPr>
        <w:t xml:space="preserve"> description des limites des solutions existantes ou concurrentes ne permet pas de justifier un manque actuel dans les connaissances ou savoir-faire.</w:t>
      </w:r>
    </w:p>
    <w:p w:rsidR="00375854" w:rsidRDefault="00375854" w:rsidP="00375854">
      <w:pPr>
        <w:pStyle w:val="Titre3"/>
        <w:numPr>
          <w:ilvl w:val="2"/>
          <w:numId w:val="9"/>
        </w:numPr>
        <w:tabs>
          <w:tab w:val="num" w:pos="737"/>
        </w:tabs>
        <w:spacing w:before="360"/>
        <w:ind w:left="737" w:hanging="737"/>
      </w:pPr>
      <w:r>
        <w:t>Incertitudes techniques et scientifiques, verrous technologiques et problèmes à résoudre</w:t>
      </w:r>
    </w:p>
    <w:p w:rsidR="00473D4F" w:rsidRPr="00473D4F" w:rsidRDefault="00473D4F" w:rsidP="00473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473D4F">
        <w:t>Indiquer</w:t>
      </w:r>
      <w:r w:rsidRPr="00473D4F">
        <w:t xml:space="preserve"> les verrous techniques à lever ou les problématiques techniques nouvelles concernées par les travaux et </w:t>
      </w:r>
      <w:r w:rsidRPr="00473D4F">
        <w:rPr>
          <w:b/>
        </w:rPr>
        <w:t>non résolus par l’état de l’art</w:t>
      </w:r>
      <w:r w:rsidR="003A5872">
        <w:rPr>
          <w:b/>
        </w:rPr>
        <w:t>.</w:t>
      </w:r>
      <w:r w:rsidRPr="00473D4F">
        <w:t xml:space="preserve"> </w:t>
      </w:r>
      <w:r w:rsidRPr="00473D4F">
        <w:t xml:space="preserve">Il s’agit de bien </w:t>
      </w:r>
      <w:r w:rsidR="003A5872">
        <w:t>indiquer</w:t>
      </w:r>
      <w:r w:rsidRPr="00473D4F">
        <w:t xml:space="preserve"> en quoi les techniques classiques et connues ne suffisent pas pour atteindre l’objectif fixé ou que l’assemblage de solutions existantes est inédit et impose des difficultés techniques majeures.</w:t>
      </w:r>
    </w:p>
    <w:p w:rsidR="00375854" w:rsidRDefault="00473D4F" w:rsidP="00473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473D4F">
        <w:rPr>
          <w:b/>
          <w:u w:val="single"/>
        </w:rPr>
        <w:t>N.B :</w:t>
      </w:r>
      <w:r w:rsidR="00375854" w:rsidRPr="00473D4F">
        <w:t xml:space="preserve"> </w:t>
      </w:r>
      <w:r w:rsidR="00150915" w:rsidRPr="00473D4F">
        <w:t xml:space="preserve">Les contraintes </w:t>
      </w:r>
      <w:r w:rsidRPr="00473D4F">
        <w:t>fonctionnelles</w:t>
      </w:r>
      <w:r w:rsidR="00150915" w:rsidRPr="00473D4F">
        <w:t>, les difficultés du</w:t>
      </w:r>
      <w:r w:rsidR="003A5872">
        <w:t>e</w:t>
      </w:r>
      <w:r w:rsidR="00150915" w:rsidRPr="00473D4F">
        <w:t>s à un manque de compétence interne</w:t>
      </w:r>
      <w:r w:rsidRPr="00473D4F">
        <w:t>,</w:t>
      </w:r>
      <w:r w:rsidR="00150915" w:rsidRPr="00473D4F">
        <w:t xml:space="preserve"> un défaut d’organisation, ou encore des </w:t>
      </w:r>
      <w:r w:rsidRPr="00473D4F">
        <w:t>problématiques</w:t>
      </w:r>
      <w:r w:rsidR="00150915" w:rsidRPr="00473D4F">
        <w:t xml:space="preserve"> budgétaires, ne sont pas </w:t>
      </w:r>
      <w:r w:rsidR="003A5872">
        <w:t>pertinent pour le CIR</w:t>
      </w:r>
      <w:r w:rsidR="00150915" w:rsidRPr="00473D4F">
        <w:t>.</w:t>
      </w:r>
      <w:r w:rsidR="00150915">
        <w:t xml:space="preserve"> </w:t>
      </w:r>
    </w:p>
    <w:p w:rsidR="00375854" w:rsidRDefault="00375854" w:rsidP="00375854">
      <w:pPr>
        <w:pStyle w:val="Titre3"/>
        <w:numPr>
          <w:ilvl w:val="2"/>
          <w:numId w:val="9"/>
        </w:numPr>
        <w:tabs>
          <w:tab w:val="num" w:pos="737"/>
        </w:tabs>
        <w:spacing w:before="360"/>
        <w:ind w:left="737" w:hanging="737"/>
      </w:pPr>
      <w:r>
        <w:t>Travaux effectués</w:t>
      </w:r>
    </w:p>
    <w:p w:rsidR="003A5872" w:rsidRPr="003A5872" w:rsidRDefault="003A5872" w:rsidP="003A5872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before="120" w:after="0"/>
        <w:rPr>
          <w:iCs/>
          <w:color w:val="000000"/>
          <w:szCs w:val="20"/>
          <w:lang w:eastAsia="fr-FR"/>
        </w:rPr>
      </w:pPr>
      <w:r w:rsidRPr="003A5872">
        <w:rPr>
          <w:iCs/>
          <w:color w:val="000000"/>
          <w:szCs w:val="20"/>
          <w:lang w:eastAsia="fr-FR"/>
        </w:rPr>
        <w:t xml:space="preserve">Rappeler la chronologie des travaux de l’année avec les différentes étapes (itérations, essais réalisés, etc.) et les résultats de chacune d’entre elles. </w:t>
      </w:r>
    </w:p>
    <w:p w:rsidR="003A5872" w:rsidRPr="003A5872" w:rsidRDefault="003A5872" w:rsidP="003A5872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3A5872">
        <w:t>Indiquer</w:t>
      </w:r>
      <w:r w:rsidRPr="003A5872">
        <w:t xml:space="preserve"> dans cette chronologie</w:t>
      </w:r>
      <w:r w:rsidRPr="003A5872">
        <w:t>,</w:t>
      </w:r>
      <w:r w:rsidRPr="003A5872">
        <w:t xml:space="preserve"> </w:t>
      </w:r>
      <w:r w:rsidRPr="003A5872">
        <w:t>en les resituant dans</w:t>
      </w:r>
      <w:r w:rsidRPr="003A5872">
        <w:t xml:space="preserve"> leur contexte</w:t>
      </w:r>
      <w:r w:rsidRPr="003A5872">
        <w:t xml:space="preserve"> technique,</w:t>
      </w:r>
      <w:r w:rsidRPr="003A5872">
        <w:t xml:space="preserve"> les différents documents transmis</w:t>
      </w:r>
    </w:p>
    <w:p w:rsidR="00375854" w:rsidRPr="00FD6C6C" w:rsidRDefault="00375854" w:rsidP="00375854">
      <w:pPr>
        <w:pStyle w:val="Titre3"/>
        <w:numPr>
          <w:ilvl w:val="2"/>
          <w:numId w:val="9"/>
        </w:numPr>
        <w:tabs>
          <w:tab w:val="num" w:pos="737"/>
        </w:tabs>
        <w:spacing w:before="360"/>
        <w:ind w:left="737" w:hanging="737"/>
      </w:pPr>
      <w:r w:rsidRPr="00FD6C6C">
        <w:t>Réussites techniques et commerciales, indicateurs de R&amp;D</w:t>
      </w:r>
    </w:p>
    <w:p w:rsidR="003A5872" w:rsidRPr="006B39C8" w:rsidRDefault="003A5872" w:rsidP="003A5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3A5872">
        <w:t xml:space="preserve">Signaler tout indicateur pertinent de l’activité de R&amp;D (cette année ou précédemment) tel que le dépôt d’un brevet (même envisagé), d’une enveloppe </w:t>
      </w:r>
      <w:proofErr w:type="spellStart"/>
      <w:r w:rsidRPr="003A5872">
        <w:t>Soleau</w:t>
      </w:r>
      <w:proofErr w:type="spellEnd"/>
      <w:r w:rsidRPr="003A5872">
        <w:t>, la publication d’articles scientifiques ou de presse, les présentations à des conférences, une collaboration avec un laboratoire ou établissement public, l’implication d’un doctorant, la labellisation au sein d’un pôle de compétitivité, etc.</w:t>
      </w:r>
      <w:r>
        <w:t xml:space="preserve"> Indiquer aussi les réussites commerciales issues de vos travaux (offre remportée, nouveau client, nouveau marché, etc.)</w:t>
      </w:r>
    </w:p>
    <w:p w:rsidR="00BB664A" w:rsidRDefault="00BB664A" w:rsidP="009003CD">
      <w:pPr>
        <w:pStyle w:val="Corpsdetexte"/>
        <w:rPr>
          <w:b/>
          <w:u w:val="single"/>
        </w:rPr>
      </w:pPr>
    </w:p>
    <w:p w:rsidR="003A5872" w:rsidRPr="00E7551F" w:rsidRDefault="003A5872" w:rsidP="009003CD">
      <w:pPr>
        <w:pStyle w:val="Corpsdetexte"/>
      </w:pPr>
    </w:p>
    <w:sectPr w:rsidR="003A5872" w:rsidRPr="00E7551F" w:rsidSect="00DD59B0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677" w:right="1134" w:bottom="1418" w:left="1134" w:header="709" w:footer="618" w:gutter="28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A75" w:rsidRDefault="00D32A75" w:rsidP="00D73C5B">
      <w:r>
        <w:separator/>
      </w:r>
    </w:p>
    <w:p w:rsidR="00D32A75" w:rsidRDefault="00D32A75" w:rsidP="00D73C5B"/>
    <w:p w:rsidR="00D32A75" w:rsidRDefault="00D32A75" w:rsidP="00D73C5B"/>
    <w:p w:rsidR="00D32A75" w:rsidRDefault="00D32A75" w:rsidP="00D73C5B"/>
    <w:p w:rsidR="00D32A75" w:rsidRDefault="00D32A75" w:rsidP="00D73C5B"/>
    <w:p w:rsidR="00D32A75" w:rsidRDefault="00D32A75" w:rsidP="00D73C5B"/>
    <w:p w:rsidR="00D32A75" w:rsidRDefault="00D32A75"/>
  </w:endnote>
  <w:endnote w:type="continuationSeparator" w:id="0">
    <w:p w:rsidR="00D32A75" w:rsidRDefault="00D32A75" w:rsidP="00D73C5B">
      <w:r>
        <w:continuationSeparator/>
      </w:r>
    </w:p>
    <w:p w:rsidR="00D32A75" w:rsidRDefault="00D32A75" w:rsidP="00D73C5B"/>
    <w:p w:rsidR="00D32A75" w:rsidRDefault="00D32A75" w:rsidP="00D73C5B"/>
    <w:p w:rsidR="00D32A75" w:rsidRDefault="00D32A75" w:rsidP="00D73C5B"/>
    <w:p w:rsidR="00D32A75" w:rsidRDefault="00D32A75" w:rsidP="00D73C5B"/>
    <w:p w:rsidR="00D32A75" w:rsidRDefault="00D32A75" w:rsidP="00D73C5B"/>
    <w:p w:rsidR="00D32A75" w:rsidRDefault="00D32A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QQY R+ Arial Narrow">
    <w:altName w:val="Arial Narro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80B" w:rsidRPr="00F2177B" w:rsidRDefault="003A5872" w:rsidP="00326F6E">
    <w:pPr>
      <w:pStyle w:val="Pieddepage"/>
      <w:tabs>
        <w:tab w:val="clear" w:pos="8789"/>
        <w:tab w:val="right" w:pos="9639"/>
      </w:tabs>
      <w:rPr>
        <w:rStyle w:val="Numrodepage"/>
      </w:rPr>
    </w:pPr>
    <w:r>
      <w:t>OPEN</w:t>
    </w:r>
    <w:r w:rsidR="006B480B" w:rsidRPr="00F2177B">
      <w:rPr>
        <w:rStyle w:val="Numrodepage"/>
      </w:rPr>
      <w:tab/>
    </w:r>
    <w:r w:rsidR="005370EA">
      <w:rPr>
        <w:rStyle w:val="Numrodepage"/>
      </w:rPr>
      <w:t>Diffusion restreinte</w:t>
    </w:r>
  </w:p>
  <w:p w:rsidR="006B480B" w:rsidRPr="000F156A" w:rsidRDefault="006B480B" w:rsidP="00326F6E">
    <w:pPr>
      <w:pStyle w:val="StylePieddePage2-CIR0"/>
      <w:tabs>
        <w:tab w:val="clear" w:pos="8789"/>
        <w:tab w:val="clear" w:pos="14033"/>
        <w:tab w:val="right" w:pos="9639"/>
      </w:tabs>
      <w:rPr>
        <w:rStyle w:val="Numrodepage"/>
      </w:rPr>
    </w:pPr>
    <w:r w:rsidRPr="000F156A">
      <w:rPr>
        <w:rStyle w:val="Numrodepage"/>
      </w:rPr>
      <w:tab/>
    </w:r>
    <w:r w:rsidRPr="00D42B09">
      <w:rPr>
        <w:rStyle w:val="Numrodepage"/>
        <w:b/>
      </w:rPr>
      <w:t xml:space="preserve">Page </w:t>
    </w:r>
    <w:r w:rsidR="00282C67" w:rsidRPr="00D42B09">
      <w:rPr>
        <w:rStyle w:val="Numrodepage"/>
        <w:b/>
      </w:rPr>
      <w:fldChar w:fldCharType="begin"/>
    </w:r>
    <w:r w:rsidRPr="00D42B09">
      <w:rPr>
        <w:rStyle w:val="Numrodepage"/>
        <w:b/>
      </w:rPr>
      <w:instrText xml:space="preserve"> PAGE </w:instrText>
    </w:r>
    <w:r w:rsidR="00282C67" w:rsidRPr="00D42B09">
      <w:rPr>
        <w:rStyle w:val="Numrodepage"/>
        <w:b/>
      </w:rPr>
      <w:fldChar w:fldCharType="separate"/>
    </w:r>
    <w:r w:rsidR="002A0E6C">
      <w:rPr>
        <w:rStyle w:val="Numrodepage"/>
        <w:b/>
        <w:noProof/>
      </w:rPr>
      <w:t>1</w:t>
    </w:r>
    <w:r w:rsidR="00282C67" w:rsidRPr="00D42B09">
      <w:rPr>
        <w:rStyle w:val="Numrodepage"/>
        <w:b/>
      </w:rPr>
      <w:fldChar w:fldCharType="end"/>
    </w:r>
    <w:r w:rsidRPr="00D42B09">
      <w:rPr>
        <w:rStyle w:val="Numrodepage"/>
        <w:b/>
      </w:rPr>
      <w:t>/</w:t>
    </w:r>
    <w:r w:rsidR="00282C67" w:rsidRPr="00D42B09">
      <w:rPr>
        <w:rStyle w:val="Numrodepage"/>
        <w:b/>
      </w:rPr>
      <w:fldChar w:fldCharType="begin"/>
    </w:r>
    <w:r w:rsidRPr="00D42B09">
      <w:rPr>
        <w:rStyle w:val="Numrodepage"/>
        <w:b/>
      </w:rPr>
      <w:instrText xml:space="preserve"> NUMPAGES </w:instrText>
    </w:r>
    <w:r w:rsidR="00282C67" w:rsidRPr="00D42B09">
      <w:rPr>
        <w:rStyle w:val="Numrodepage"/>
        <w:b/>
      </w:rPr>
      <w:fldChar w:fldCharType="separate"/>
    </w:r>
    <w:r w:rsidR="002A0E6C">
      <w:rPr>
        <w:rStyle w:val="Numrodepage"/>
        <w:b/>
        <w:noProof/>
      </w:rPr>
      <w:t>1</w:t>
    </w:r>
    <w:r w:rsidR="00282C67" w:rsidRPr="00D42B09">
      <w:rPr>
        <w:rStyle w:val="Numrodepage"/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F6E" w:rsidRPr="00F2177B" w:rsidRDefault="00326F6E" w:rsidP="00326F6E">
    <w:pPr>
      <w:pStyle w:val="Pieddepage"/>
      <w:tabs>
        <w:tab w:val="clear" w:pos="8789"/>
        <w:tab w:val="right" w:pos="13325"/>
      </w:tabs>
      <w:rPr>
        <w:rStyle w:val="Numrodepage"/>
      </w:rPr>
    </w:pPr>
    <w:r>
      <w:t>UBISOFT</w:t>
    </w:r>
    <w:r w:rsidRPr="00F2177B">
      <w:rPr>
        <w:rStyle w:val="Numrodepage"/>
      </w:rPr>
      <w:tab/>
      <w:t>Strictement confidentiel</w:t>
    </w:r>
  </w:p>
  <w:p w:rsidR="00326F6E" w:rsidRDefault="007A0F43" w:rsidP="00326F6E">
    <w:pPr>
      <w:pStyle w:val="StylePieddePage2-CIR0"/>
      <w:tabs>
        <w:tab w:val="clear" w:pos="8789"/>
        <w:tab w:val="clear" w:pos="14033"/>
        <w:tab w:val="right" w:pos="13325"/>
      </w:tabs>
    </w:pPr>
    <w:r w:rsidRPr="007A0F43">
      <w:rPr>
        <w:i/>
      </w:rPr>
      <w:t xml:space="preserve">Dossier </w:t>
    </w:r>
    <w:r>
      <w:rPr>
        <w:i/>
      </w:rPr>
      <w:t xml:space="preserve">Technique </w:t>
    </w:r>
    <w:r w:rsidRPr="007A0F43">
      <w:rPr>
        <w:i/>
      </w:rPr>
      <w:t>Justificatif</w:t>
    </w:r>
    <w:r w:rsidR="00326F6E" w:rsidRPr="000F156A">
      <w:rPr>
        <w:rStyle w:val="Numrodepage"/>
      </w:rPr>
      <w:tab/>
    </w:r>
    <w:r w:rsidR="00326F6E" w:rsidRPr="00D42B09">
      <w:rPr>
        <w:rStyle w:val="Numrodepage"/>
        <w:b/>
      </w:rPr>
      <w:t xml:space="preserve">Page </w:t>
    </w:r>
    <w:r w:rsidR="00326F6E" w:rsidRPr="00D42B09">
      <w:rPr>
        <w:rStyle w:val="Numrodepage"/>
        <w:b/>
      </w:rPr>
      <w:fldChar w:fldCharType="begin"/>
    </w:r>
    <w:r w:rsidR="00326F6E" w:rsidRPr="00D42B09">
      <w:rPr>
        <w:rStyle w:val="Numrodepage"/>
        <w:b/>
      </w:rPr>
      <w:instrText xml:space="preserve"> PAGE </w:instrText>
    </w:r>
    <w:r w:rsidR="00326F6E" w:rsidRPr="00D42B09">
      <w:rPr>
        <w:rStyle w:val="Numrodepage"/>
        <w:b/>
      </w:rPr>
      <w:fldChar w:fldCharType="separate"/>
    </w:r>
    <w:r w:rsidR="00970AD8">
      <w:rPr>
        <w:rStyle w:val="Numrodepage"/>
        <w:b/>
        <w:noProof/>
      </w:rPr>
      <w:t>1</w:t>
    </w:r>
    <w:r w:rsidR="00326F6E" w:rsidRPr="00D42B09">
      <w:rPr>
        <w:rStyle w:val="Numrodepage"/>
        <w:b/>
      </w:rPr>
      <w:fldChar w:fldCharType="end"/>
    </w:r>
    <w:r w:rsidR="00326F6E" w:rsidRPr="00D42B09">
      <w:rPr>
        <w:rStyle w:val="Numrodepage"/>
        <w:b/>
      </w:rPr>
      <w:t>/</w:t>
    </w:r>
    <w:r w:rsidR="00326F6E" w:rsidRPr="00D42B09">
      <w:rPr>
        <w:rStyle w:val="Numrodepage"/>
        <w:b/>
      </w:rPr>
      <w:fldChar w:fldCharType="begin"/>
    </w:r>
    <w:r w:rsidR="00326F6E" w:rsidRPr="00D42B09">
      <w:rPr>
        <w:rStyle w:val="Numrodepage"/>
        <w:b/>
      </w:rPr>
      <w:instrText xml:space="preserve"> NUMPAGES </w:instrText>
    </w:r>
    <w:r w:rsidR="00326F6E" w:rsidRPr="00D42B09">
      <w:rPr>
        <w:rStyle w:val="Numrodepage"/>
        <w:b/>
      </w:rPr>
      <w:fldChar w:fldCharType="separate"/>
    </w:r>
    <w:r w:rsidR="00970AD8">
      <w:rPr>
        <w:rStyle w:val="Numrodepage"/>
        <w:b/>
        <w:noProof/>
      </w:rPr>
      <w:t>5</w:t>
    </w:r>
    <w:r w:rsidR="00326F6E" w:rsidRPr="00D42B09">
      <w:rPr>
        <w:rStyle w:val="Numrodepage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A75" w:rsidRDefault="00D32A75" w:rsidP="007367BA">
      <w:pPr>
        <w:pStyle w:val="Stylecorpsdetexte-CIR"/>
      </w:pPr>
      <w:r>
        <w:separator/>
      </w:r>
    </w:p>
    <w:p w:rsidR="00D32A75" w:rsidRDefault="00D32A75"/>
  </w:footnote>
  <w:footnote w:type="continuationSeparator" w:id="0">
    <w:p w:rsidR="00D32A75" w:rsidRDefault="00D32A75" w:rsidP="00D73C5B">
      <w:r>
        <w:continuationSeparator/>
      </w:r>
    </w:p>
    <w:p w:rsidR="00D32A75" w:rsidRDefault="00D32A75"/>
  </w:footnote>
  <w:footnote w:type="continuationNotice" w:id="1">
    <w:p w:rsidR="00D32A75" w:rsidRPr="003B466F" w:rsidRDefault="00D32A75" w:rsidP="00A905C6">
      <w:pPr>
        <w:pStyle w:val="Pieddepage"/>
      </w:pPr>
    </w:p>
    <w:p w:rsidR="00D32A75" w:rsidRDefault="00D32A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D4F" w:rsidRDefault="002A0E6C" w:rsidP="002A0E6C">
    <w:pPr>
      <w:jc w:val="center"/>
      <w:rPr>
        <w:sz w:val="40"/>
      </w:rPr>
    </w:pPr>
    <w:r w:rsidRPr="0096566F">
      <w:rPr>
        <w:noProof/>
        <w:sz w:val="40"/>
        <w:lang w:eastAsia="fr-FR" w:bidi="ar-SA"/>
      </w:rPr>
      <w:drawing>
        <wp:anchor distT="0" distB="0" distL="114300" distR="114300" simplePos="0" relativeHeight="251663872" behindDoc="0" locked="0" layoutInCell="1" allowOverlap="1" wp14:anchorId="4287BB9A" wp14:editId="6C34DC08">
          <wp:simplePos x="0" y="0"/>
          <wp:positionH relativeFrom="column">
            <wp:posOffset>4886960</wp:posOffset>
          </wp:positionH>
          <wp:positionV relativeFrom="paragraph">
            <wp:posOffset>28575</wp:posOffset>
          </wp:positionV>
          <wp:extent cx="1012190" cy="226695"/>
          <wp:effectExtent l="0" t="0" r="0" b="0"/>
          <wp:wrapThrough wrapText="bothSides">
            <wp:wrapPolygon edited="0">
              <wp:start x="0" y="0"/>
              <wp:lineTo x="0" y="19966"/>
              <wp:lineTo x="21139" y="19966"/>
              <wp:lineTo x="21139" y="0"/>
              <wp:lineTo x="0" y="0"/>
            </wp:wrapPolygon>
          </wp:wrapThrough>
          <wp:docPr id="22" name="Image 22" descr="LogoPant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Panto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56"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fr-FR" w:bidi="ar-SA"/>
      </w:rPr>
      <w:drawing>
        <wp:anchor distT="0" distB="0" distL="114300" distR="114300" simplePos="0" relativeHeight="251668992" behindDoc="1" locked="0" layoutInCell="1" allowOverlap="1" wp14:anchorId="350BADE2" wp14:editId="1C1A930B">
          <wp:simplePos x="0" y="0"/>
          <wp:positionH relativeFrom="column">
            <wp:posOffset>4445</wp:posOffset>
          </wp:positionH>
          <wp:positionV relativeFrom="page">
            <wp:posOffset>457200</wp:posOffset>
          </wp:positionV>
          <wp:extent cx="981075" cy="422184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422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40"/>
      </w:rPr>
      <w:t xml:space="preserve">Synthèse de sujet </w:t>
    </w:r>
    <w:r w:rsidR="006B480B">
      <w:rPr>
        <w:sz w:val="40"/>
      </w:rPr>
      <w:t>CIR</w:t>
    </w:r>
    <w:r w:rsidR="00CA79F5">
      <w:rPr>
        <w:sz w:val="40"/>
      </w:rPr>
      <w:t xml:space="preserve"> 201</w:t>
    </w:r>
    <w:r w:rsidR="00473D4F">
      <w:rPr>
        <w:sz w:val="40"/>
      </w:rPr>
      <w:t>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F6E" w:rsidRPr="00326F6E" w:rsidRDefault="00326F6E" w:rsidP="00326F6E">
    <w:pPr>
      <w:pStyle w:val="En-tte"/>
      <w:jc w:val="center"/>
      <w:rPr>
        <w:b w:val="0"/>
        <w:i w:val="0"/>
      </w:rPr>
    </w:pPr>
    <w:r w:rsidRPr="00326F6E">
      <w:rPr>
        <w:b w:val="0"/>
        <w:i w:val="0"/>
        <w:noProof/>
        <w:sz w:val="40"/>
        <w:lang w:eastAsia="fr-FR" w:bidi="ar-SA"/>
      </w:rPr>
      <w:drawing>
        <wp:anchor distT="0" distB="0" distL="114300" distR="114300" simplePos="0" relativeHeight="251659264" behindDoc="0" locked="0" layoutInCell="1" allowOverlap="1" wp14:anchorId="66A93457" wp14:editId="0449DD7A">
          <wp:simplePos x="0" y="0"/>
          <wp:positionH relativeFrom="column">
            <wp:posOffset>7543800</wp:posOffset>
          </wp:positionH>
          <wp:positionV relativeFrom="paragraph">
            <wp:posOffset>85090</wp:posOffset>
          </wp:positionV>
          <wp:extent cx="1012190" cy="226695"/>
          <wp:effectExtent l="19050" t="0" r="0" b="0"/>
          <wp:wrapThrough wrapText="bothSides">
            <wp:wrapPolygon edited="0">
              <wp:start x="-407" y="0"/>
              <wp:lineTo x="-407" y="19966"/>
              <wp:lineTo x="21546" y="19966"/>
              <wp:lineTo x="21546" y="0"/>
              <wp:lineTo x="-407" y="0"/>
            </wp:wrapPolygon>
          </wp:wrapThrough>
          <wp:docPr id="23" name="Image 23" descr="LogoPant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Panto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56"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26F6E">
      <w:rPr>
        <w:b w:val="0"/>
        <w:i w:val="0"/>
        <w:noProof/>
        <w:sz w:val="40"/>
        <w:lang w:eastAsia="fr-FR" w:bidi="ar-SA"/>
      </w:rPr>
      <w:drawing>
        <wp:anchor distT="0" distB="0" distL="114300" distR="114300" simplePos="0" relativeHeight="251657216" behindDoc="0" locked="0" layoutInCell="1" allowOverlap="1" wp14:anchorId="408B5DC3" wp14:editId="3D98DC47">
          <wp:simplePos x="0" y="0"/>
          <wp:positionH relativeFrom="column">
            <wp:posOffset>19050</wp:posOffset>
          </wp:positionH>
          <wp:positionV relativeFrom="paragraph">
            <wp:posOffset>-51435</wp:posOffset>
          </wp:positionV>
          <wp:extent cx="1826895" cy="394970"/>
          <wp:effectExtent l="19050" t="0" r="1905" b="0"/>
          <wp:wrapThrough wrapText="bothSides">
            <wp:wrapPolygon edited="0">
              <wp:start x="-225" y="0"/>
              <wp:lineTo x="-225" y="20836"/>
              <wp:lineTo x="21623" y="20836"/>
              <wp:lineTo x="21623" y="0"/>
              <wp:lineTo x="-225" y="0"/>
            </wp:wrapPolygon>
          </wp:wrapThrough>
          <wp:docPr id="24" name="Image 4" descr="\\svr-lyon\Utilisateurs\ODeGanay\Mes Documents\01-Portefeuille\UBISOFT\ubisoft-logo-top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svr-lyon\Utilisateurs\ODeGanay\Mes Documents\01-Portefeuille\UBISOFT\ubisoft-logo-top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6895" cy="394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26F6E">
      <w:rPr>
        <w:b w:val="0"/>
        <w:i w:val="0"/>
        <w:sz w:val="40"/>
      </w:rPr>
      <w:t>Fiche projet CIR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21pt" o:bullet="t">
        <v:imagedata r:id="rId1" o:title="artA7"/>
      </v:shape>
    </w:pict>
  </w:numPicBullet>
  <w:abstractNum w:abstractNumId="0" w15:restartNumberingAfterBreak="0">
    <w:nsid w:val="033655B0"/>
    <w:multiLevelType w:val="hybridMultilevel"/>
    <w:tmpl w:val="97FAEC86"/>
    <w:lvl w:ilvl="0" w:tplc="E9502B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7627F0">
      <w:start w:val="1"/>
      <w:numFmt w:val="bullet"/>
      <w:pStyle w:val="PuceNiv3-4CIR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pStyle w:val="Titre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4646"/>
    <w:multiLevelType w:val="hybridMultilevel"/>
    <w:tmpl w:val="35AC63AA"/>
    <w:lvl w:ilvl="0" w:tplc="ECD2E3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AE9F6C">
      <w:start w:val="1"/>
      <w:numFmt w:val="bullet"/>
      <w:pStyle w:val="PuceNiv3-2CIR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54AAA"/>
    <w:multiLevelType w:val="hybridMultilevel"/>
    <w:tmpl w:val="1AAC7EF8"/>
    <w:lvl w:ilvl="0" w:tplc="90487BEA">
      <w:start w:val="1"/>
      <w:numFmt w:val="bullet"/>
      <w:pStyle w:val="PuceNiv1-2CIR"/>
      <w:lvlText w:val=""/>
      <w:lvlJc w:val="left"/>
      <w:pPr>
        <w:ind w:left="720" w:hanging="360"/>
      </w:pPr>
      <w:rPr>
        <w:rFonts w:ascii="Symbol" w:hAnsi="Symbol" w:hint="default"/>
        <w:color w:val="D96024"/>
        <w:sz w:val="22"/>
      </w:rPr>
    </w:lvl>
    <w:lvl w:ilvl="1" w:tplc="6F64D64A">
      <w:start w:val="1"/>
      <w:numFmt w:val="bullet"/>
      <w:pStyle w:val="PuceNiv2-3CIR"/>
      <w:lvlText w:val=""/>
      <w:lvlJc w:val="left"/>
      <w:pPr>
        <w:ind w:left="1440" w:hanging="360"/>
      </w:pPr>
      <w:rPr>
        <w:rFonts w:ascii="Symbol" w:hAnsi="Symbol" w:hint="default"/>
        <w:color w:val="D96026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F2182"/>
    <w:multiLevelType w:val="multilevel"/>
    <w:tmpl w:val="040C001D"/>
    <w:styleLink w:val="Style1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0D913B5"/>
    <w:multiLevelType w:val="hybridMultilevel"/>
    <w:tmpl w:val="5E4E2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96BDE"/>
    <w:multiLevelType w:val="multilevel"/>
    <w:tmpl w:val="442008B6"/>
    <w:lvl w:ilvl="0">
      <w:start w:val="1"/>
      <w:numFmt w:val="upperRoman"/>
      <w:pStyle w:val="Titre1"/>
      <w:lvlText w:val="PARTIE %1"/>
      <w:lvlJc w:val="right"/>
      <w:pPr>
        <w:tabs>
          <w:tab w:val="num" w:pos="3969"/>
        </w:tabs>
        <w:ind w:left="0" w:firstLine="3402"/>
      </w:pPr>
      <w:rPr>
        <w:rFonts w:hint="default"/>
      </w:rPr>
    </w:lvl>
    <w:lvl w:ilvl="1">
      <w:start w:val="1"/>
      <w:numFmt w:val="decimal"/>
      <w:pStyle w:val="Titre2"/>
      <w:lvlText w:val="%2. 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. "/>
      <w:lvlJc w:val="left"/>
      <w:pPr>
        <w:ind w:left="992" w:hanging="708"/>
      </w:pPr>
      <w:rPr>
        <w:rFonts w:hint="default"/>
        <w:color w:val="auto"/>
      </w:rPr>
    </w:lvl>
    <w:lvl w:ilvl="3">
      <w:start w:val="1"/>
      <w:numFmt w:val="decimal"/>
      <w:pStyle w:val="Titre4"/>
      <w:lvlText w:val="%2.%3.%4."/>
      <w:lvlJc w:val="left"/>
      <w:pPr>
        <w:ind w:left="1418" w:hanging="70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Titre5"/>
      <w:lvlText w:val="%2.%3.%4.%5."/>
      <w:lvlJc w:val="left"/>
      <w:pPr>
        <w:ind w:left="1985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Titre6"/>
      <w:lvlText w:val="%2.%3.%4.%5.%6"/>
      <w:lvlJc w:val="left"/>
      <w:pPr>
        <w:ind w:left="2693" w:hanging="992"/>
      </w:pPr>
      <w:rPr>
        <w:rFonts w:hint="default"/>
      </w:rPr>
    </w:lvl>
    <w:lvl w:ilvl="6">
      <w:start w:val="1"/>
      <w:numFmt w:val="lowerLetter"/>
      <w:pStyle w:val="Titre7"/>
      <w:suff w:val="nothing"/>
      <w:lvlText w:val="%7."/>
      <w:lvlJc w:val="left"/>
      <w:pPr>
        <w:ind w:left="2665" w:hanging="255"/>
      </w:pPr>
      <w:rPr>
        <w:rFonts w:hint="default"/>
        <w:b/>
      </w:rPr>
    </w:lvl>
    <w:lvl w:ilvl="7">
      <w:start w:val="1"/>
      <w:numFmt w:val="lowerRoman"/>
      <w:pStyle w:val="Titre8"/>
      <w:lvlText w:val="%8"/>
      <w:lvlJc w:val="left"/>
      <w:pPr>
        <w:ind w:left="2835" w:hanging="142"/>
      </w:pPr>
      <w:rPr>
        <w:rFonts w:hint="default"/>
      </w:rPr>
    </w:lvl>
    <w:lvl w:ilvl="8">
      <w:start w:val="1"/>
      <w:numFmt w:val="decimal"/>
      <w:lvlText w:val="ANNEXE %2.0%9"/>
      <w:lvlJc w:val="left"/>
      <w:pPr>
        <w:ind w:left="1004" w:hanging="862"/>
      </w:pPr>
      <w:rPr>
        <w:rFonts w:hint="default"/>
      </w:rPr>
    </w:lvl>
  </w:abstractNum>
  <w:abstractNum w:abstractNumId="6" w15:restartNumberingAfterBreak="0">
    <w:nsid w:val="1EB956AC"/>
    <w:multiLevelType w:val="multilevel"/>
    <w:tmpl w:val="040C001D"/>
    <w:name w:val="CIR"/>
    <w:styleLink w:val="Style1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DE555B"/>
    <w:multiLevelType w:val="hybridMultilevel"/>
    <w:tmpl w:val="9A18F2B0"/>
    <w:lvl w:ilvl="0" w:tplc="76BC9310">
      <w:start w:val="1"/>
      <w:numFmt w:val="decimalZero"/>
      <w:pStyle w:val="PuceNumroTableau10-CIR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413123"/>
    <w:multiLevelType w:val="hybridMultilevel"/>
    <w:tmpl w:val="CAA6F6B6"/>
    <w:lvl w:ilvl="0" w:tplc="1EB8E6B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pStyle w:val="PuceNiv3CIR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EA94B68"/>
    <w:multiLevelType w:val="hybridMultilevel"/>
    <w:tmpl w:val="666A4852"/>
    <w:lvl w:ilvl="0" w:tplc="24A8B974">
      <w:start w:val="1"/>
      <w:numFmt w:val="bullet"/>
      <w:lvlText w:val="-"/>
      <w:lvlJc w:val="left"/>
      <w:pPr>
        <w:ind w:left="170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0" w15:restartNumberingAfterBreak="0">
    <w:nsid w:val="33E8058C"/>
    <w:multiLevelType w:val="hybridMultilevel"/>
    <w:tmpl w:val="E090AA62"/>
    <w:lvl w:ilvl="0" w:tplc="0002B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kern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2567D"/>
    <w:multiLevelType w:val="hybridMultilevel"/>
    <w:tmpl w:val="244A8D72"/>
    <w:lvl w:ilvl="0" w:tplc="90487BEA">
      <w:start w:val="1"/>
      <w:numFmt w:val="bullet"/>
      <w:pStyle w:val="PuceNiv1-3CIR"/>
      <w:lvlText w:val=""/>
      <w:lvlJc w:val="left"/>
      <w:pPr>
        <w:ind w:left="720" w:hanging="360"/>
      </w:pPr>
      <w:rPr>
        <w:rFonts w:ascii="Symbol" w:hAnsi="Symbol" w:hint="default"/>
        <w:color w:val="D96024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15385"/>
    <w:multiLevelType w:val="hybridMultilevel"/>
    <w:tmpl w:val="BDC2507E"/>
    <w:lvl w:ilvl="0" w:tplc="6CB48DD0">
      <w:start w:val="1"/>
      <w:numFmt w:val="bullet"/>
      <w:pStyle w:val="PuceNiv1-4CIR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65732"/>
    <w:multiLevelType w:val="hybridMultilevel"/>
    <w:tmpl w:val="2C9A99EA"/>
    <w:lvl w:ilvl="0" w:tplc="3A5C599E">
      <w:start w:val="1"/>
      <w:numFmt w:val="bullet"/>
      <w:pStyle w:val="PuceNiv2-2CIR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667BD2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C6A3E"/>
    <w:multiLevelType w:val="hybridMultilevel"/>
    <w:tmpl w:val="3F588E90"/>
    <w:lvl w:ilvl="0" w:tplc="E2906A0E">
      <w:start w:val="1"/>
      <w:numFmt w:val="bullet"/>
      <w:pStyle w:val="PuceNiv1-1CIR"/>
      <w:lvlText w:val=""/>
      <w:lvlJc w:val="left"/>
      <w:pPr>
        <w:ind w:left="720" w:hanging="360"/>
      </w:pPr>
      <w:rPr>
        <w:rFonts w:ascii="Symbol" w:hAnsi="Symbol" w:hint="default"/>
        <w:kern w:val="20"/>
      </w:rPr>
    </w:lvl>
    <w:lvl w:ilvl="1" w:tplc="BDD666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kern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45EDD"/>
    <w:multiLevelType w:val="hybridMultilevel"/>
    <w:tmpl w:val="35846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50CDD"/>
    <w:multiLevelType w:val="hybridMultilevel"/>
    <w:tmpl w:val="A390437A"/>
    <w:lvl w:ilvl="0" w:tplc="14705082">
      <w:start w:val="1"/>
      <w:numFmt w:val="bullet"/>
      <w:pStyle w:val="PuceNiv1-5CIR"/>
      <w:lvlText w:val=""/>
      <w:lvlJc w:val="left"/>
      <w:pPr>
        <w:ind w:left="720" w:hanging="360"/>
      </w:pPr>
      <w:rPr>
        <w:rFonts w:ascii="Wingdings" w:hAnsi="Wingdings" w:hint="default"/>
        <w:b w:val="0"/>
        <w:i w:val="0"/>
        <w:color w:val="42342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55F22"/>
    <w:multiLevelType w:val="multilevel"/>
    <w:tmpl w:val="040C001D"/>
    <w:styleLink w:val="Style16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69851B6"/>
    <w:multiLevelType w:val="hybridMultilevel"/>
    <w:tmpl w:val="37C037AA"/>
    <w:lvl w:ilvl="0" w:tplc="81D67F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7E47B0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E2DCBAC6">
      <w:start w:val="1"/>
      <w:numFmt w:val="bullet"/>
      <w:pStyle w:val="PuceNiv3-3CIR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E68EF"/>
    <w:multiLevelType w:val="multilevel"/>
    <w:tmpl w:val="5C1E7022"/>
    <w:name w:val="essai22"/>
    <w:styleLink w:val="Style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2"/>
        </w:tabs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0" w15:restartNumberingAfterBreak="0">
    <w:nsid w:val="5F824DF3"/>
    <w:multiLevelType w:val="multilevel"/>
    <w:tmpl w:val="6F80FB80"/>
    <w:styleLink w:val="Style20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1E13702"/>
    <w:multiLevelType w:val="hybridMultilevel"/>
    <w:tmpl w:val="DD8CBD08"/>
    <w:lvl w:ilvl="0" w:tplc="3A5C599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6FC67EA0">
      <w:start w:val="1"/>
      <w:numFmt w:val="bullet"/>
      <w:pStyle w:val="PuceNiv2-1CIR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82F6B"/>
    <w:multiLevelType w:val="multilevel"/>
    <w:tmpl w:val="046E73D0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tabs>
          <w:tab w:val="num" w:pos="1800"/>
        </w:tabs>
        <w:ind w:left="0" w:firstLine="0"/>
      </w:pPr>
    </w:lvl>
    <w:lvl w:ilvl="5">
      <w:start w:val="1"/>
      <w:numFmt w:val="decimal"/>
      <w:pStyle w:val="MMTopic6"/>
      <w:suff w:val="space"/>
      <w:lvlText w:val="%1.%2.%3.%4.%5.%6"/>
      <w:lvlJc w:val="left"/>
      <w:pPr>
        <w:tabs>
          <w:tab w:val="num" w:pos="2160"/>
        </w:tabs>
        <w:ind w:left="0" w:firstLine="0"/>
      </w:pPr>
    </w:lvl>
    <w:lvl w:ilvl="6">
      <w:start w:val="1"/>
      <w:numFmt w:val="decimal"/>
      <w:pStyle w:val="MMTopic7"/>
      <w:suff w:val="space"/>
      <w:lvlText w:val="%1.%2.%3.%4.%5.%6.%7"/>
      <w:lvlJc w:val="left"/>
      <w:pPr>
        <w:tabs>
          <w:tab w:val="num" w:pos="2520"/>
        </w:tabs>
        <w:ind w:left="0" w:firstLine="0"/>
      </w:pPr>
    </w:lvl>
    <w:lvl w:ilvl="7">
      <w:start w:val="1"/>
      <w:numFmt w:val="decimal"/>
      <w:pStyle w:val="MMTopic8"/>
      <w:suff w:val="space"/>
      <w:lvlText w:val="%1.%2.%3.%4.%5.%6.%7.%8"/>
      <w:lvlJc w:val="left"/>
      <w:pPr>
        <w:tabs>
          <w:tab w:val="num" w:pos="2880"/>
        </w:tabs>
        <w:ind w:left="0" w:firstLine="0"/>
      </w:pPr>
    </w:lvl>
    <w:lvl w:ilvl="8">
      <w:start w:val="1"/>
      <w:numFmt w:val="decimal"/>
      <w:pStyle w:val="MMTopic9"/>
      <w:suff w:val="space"/>
      <w:lvlText w:val="%1.%2.%3.%4.%5.%6.%7.%8.%9"/>
      <w:lvlJc w:val="left"/>
      <w:pPr>
        <w:tabs>
          <w:tab w:val="num" w:pos="3240"/>
        </w:tabs>
        <w:ind w:left="0" w:firstLine="0"/>
      </w:pPr>
    </w:lvl>
  </w:abstractNum>
  <w:abstractNum w:abstractNumId="23" w15:restartNumberingAfterBreak="0">
    <w:nsid w:val="6EA74C6E"/>
    <w:multiLevelType w:val="multilevel"/>
    <w:tmpl w:val="C3120396"/>
    <w:lvl w:ilvl="0">
      <w:start w:val="1"/>
      <w:numFmt w:val="upperRoman"/>
      <w:suff w:val="space"/>
      <w:lvlText w:val="PARTIE %1-"/>
      <w:lvlJc w:val="left"/>
      <w:pPr>
        <w:ind w:left="432" w:hanging="144"/>
      </w:pPr>
      <w:rPr>
        <w:rFonts w:hint="default"/>
      </w:rPr>
    </w:lvl>
    <w:lvl w:ilvl="1">
      <w:start w:val="1"/>
      <w:numFmt w:val="decimal"/>
      <w:lvlText w:val="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22B2132"/>
    <w:multiLevelType w:val="multilevel"/>
    <w:tmpl w:val="1F7E6584"/>
    <w:name w:val="CIR"/>
    <w:styleLink w:val="Styl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2"/>
      <w:lvlJc w:val="left"/>
      <w:pPr>
        <w:tabs>
          <w:tab w:val="num" w:pos="1922"/>
        </w:tabs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5" w15:restartNumberingAfterBreak="0">
    <w:nsid w:val="72644218"/>
    <w:multiLevelType w:val="hybridMultilevel"/>
    <w:tmpl w:val="CFD240E6"/>
    <w:lvl w:ilvl="0" w:tplc="4A843E80">
      <w:start w:val="1"/>
      <w:numFmt w:val="decimal"/>
      <w:pStyle w:val="PuceNumro2-CIR"/>
      <w:lvlText w:val="%1-"/>
      <w:lvlJc w:val="left"/>
      <w:pPr>
        <w:ind w:left="50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3F01D10"/>
    <w:multiLevelType w:val="hybridMultilevel"/>
    <w:tmpl w:val="F392EC4C"/>
    <w:lvl w:ilvl="0" w:tplc="E454E5C6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4D27C20"/>
    <w:multiLevelType w:val="hybridMultilevel"/>
    <w:tmpl w:val="4CD2897E"/>
    <w:lvl w:ilvl="0" w:tplc="79A06B8A">
      <w:start w:val="1"/>
      <w:numFmt w:val="lowerLetter"/>
      <w:pStyle w:val="PuceAlphab10-CI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810C9"/>
    <w:multiLevelType w:val="multilevel"/>
    <w:tmpl w:val="625CD6DE"/>
    <w:name w:val="CIR3"/>
    <w:lvl w:ilvl="0">
      <w:start w:val="1"/>
      <w:numFmt w:val="upperRoman"/>
      <w:suff w:val="space"/>
      <w:lvlText w:val="PARTIE %1-"/>
      <w:lvlJc w:val="left"/>
      <w:pPr>
        <w:ind w:left="432" w:hanging="144"/>
      </w:pPr>
      <w:rPr>
        <w:rFonts w:hint="default"/>
      </w:rPr>
    </w:lvl>
    <w:lvl w:ilvl="1">
      <w:start w:val="1"/>
      <w:numFmt w:val="decimal"/>
      <w:lvlText w:val="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24"/>
  </w:num>
  <w:num w:numId="5">
    <w:abstractNumId w:val="19"/>
  </w:num>
  <w:num w:numId="6">
    <w:abstractNumId w:val="20"/>
  </w:num>
  <w:num w:numId="7">
    <w:abstractNumId w:val="23"/>
  </w:num>
  <w:num w:numId="8">
    <w:abstractNumId w:val="22"/>
  </w:num>
  <w:num w:numId="9">
    <w:abstractNumId w:val="5"/>
  </w:num>
  <w:num w:numId="10">
    <w:abstractNumId w:val="10"/>
  </w:num>
  <w:num w:numId="11">
    <w:abstractNumId w:val="5"/>
  </w:num>
  <w:num w:numId="12">
    <w:abstractNumId w:val="1"/>
  </w:num>
  <w:num w:numId="13">
    <w:abstractNumId w:val="9"/>
  </w:num>
  <w:num w:numId="14">
    <w:abstractNumId w:val="12"/>
  </w:num>
  <w:num w:numId="15">
    <w:abstractNumId w:val="11"/>
  </w:num>
  <w:num w:numId="16">
    <w:abstractNumId w:val="18"/>
  </w:num>
  <w:num w:numId="17">
    <w:abstractNumId w:val="21"/>
  </w:num>
  <w:num w:numId="18">
    <w:abstractNumId w:val="10"/>
  </w:num>
  <w:num w:numId="19">
    <w:abstractNumId w:val="0"/>
  </w:num>
  <w:num w:numId="20">
    <w:abstractNumId w:val="14"/>
  </w:num>
  <w:num w:numId="21">
    <w:abstractNumId w:val="2"/>
  </w:num>
  <w:num w:numId="22">
    <w:abstractNumId w:val="13"/>
  </w:num>
  <w:num w:numId="23">
    <w:abstractNumId w:val="16"/>
  </w:num>
  <w:num w:numId="24">
    <w:abstractNumId w:val="8"/>
  </w:num>
  <w:num w:numId="25">
    <w:abstractNumId w:val="25"/>
  </w:num>
  <w:num w:numId="26">
    <w:abstractNumId w:val="27"/>
  </w:num>
  <w:num w:numId="27">
    <w:abstractNumId w:val="7"/>
  </w:num>
  <w:num w:numId="28">
    <w:abstractNumId w:val="15"/>
  </w:num>
  <w:num w:numId="29">
    <w:abstractNumId w:val="4"/>
  </w:num>
  <w:num w:numId="30">
    <w:abstractNumId w:val="13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9"/>
  </w:num>
  <w:num w:numId="41">
    <w:abstractNumId w:val="10"/>
  </w:num>
  <w:num w:numId="42">
    <w:abstractNumId w:val="26"/>
  </w:num>
  <w:num w:numId="43">
    <w:abstractNumId w:val="8"/>
  </w:num>
  <w:num w:numId="44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d96026,#f60,#ddcdc1,#c5aa95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FilledActDocument" w:val="-1"/>
  </w:docVars>
  <w:rsids>
    <w:rsidRoot w:val="002F7CCA"/>
    <w:rsid w:val="000000EB"/>
    <w:rsid w:val="0000075B"/>
    <w:rsid w:val="00000C7B"/>
    <w:rsid w:val="00000C91"/>
    <w:rsid w:val="000010C8"/>
    <w:rsid w:val="000025EE"/>
    <w:rsid w:val="0000285A"/>
    <w:rsid w:val="00002D76"/>
    <w:rsid w:val="00003681"/>
    <w:rsid w:val="00003C0A"/>
    <w:rsid w:val="00003E05"/>
    <w:rsid w:val="00004417"/>
    <w:rsid w:val="0000453B"/>
    <w:rsid w:val="00004FB2"/>
    <w:rsid w:val="000076ED"/>
    <w:rsid w:val="00007A30"/>
    <w:rsid w:val="00007E65"/>
    <w:rsid w:val="00010735"/>
    <w:rsid w:val="00010D85"/>
    <w:rsid w:val="00010DCF"/>
    <w:rsid w:val="0001149F"/>
    <w:rsid w:val="00011EA4"/>
    <w:rsid w:val="00013C37"/>
    <w:rsid w:val="00014D0A"/>
    <w:rsid w:val="00014E3B"/>
    <w:rsid w:val="00014E5B"/>
    <w:rsid w:val="000150F2"/>
    <w:rsid w:val="00015A96"/>
    <w:rsid w:val="00017180"/>
    <w:rsid w:val="000171CB"/>
    <w:rsid w:val="00017C21"/>
    <w:rsid w:val="0002255C"/>
    <w:rsid w:val="00022FEE"/>
    <w:rsid w:val="0002364B"/>
    <w:rsid w:val="00023F4C"/>
    <w:rsid w:val="00024239"/>
    <w:rsid w:val="00025A64"/>
    <w:rsid w:val="00026C32"/>
    <w:rsid w:val="00030A8F"/>
    <w:rsid w:val="00031509"/>
    <w:rsid w:val="000317A0"/>
    <w:rsid w:val="00031AB2"/>
    <w:rsid w:val="000341E8"/>
    <w:rsid w:val="00034689"/>
    <w:rsid w:val="00034AF8"/>
    <w:rsid w:val="000352A8"/>
    <w:rsid w:val="000353AF"/>
    <w:rsid w:val="000360FA"/>
    <w:rsid w:val="000363D1"/>
    <w:rsid w:val="0003758C"/>
    <w:rsid w:val="00037CC0"/>
    <w:rsid w:val="00037D12"/>
    <w:rsid w:val="00037DAF"/>
    <w:rsid w:val="00040043"/>
    <w:rsid w:val="00040F74"/>
    <w:rsid w:val="0004262D"/>
    <w:rsid w:val="000439C1"/>
    <w:rsid w:val="000452D3"/>
    <w:rsid w:val="00046DA7"/>
    <w:rsid w:val="00046FCA"/>
    <w:rsid w:val="000473FD"/>
    <w:rsid w:val="000477A8"/>
    <w:rsid w:val="00047DD6"/>
    <w:rsid w:val="00050AE2"/>
    <w:rsid w:val="000512CE"/>
    <w:rsid w:val="00051C37"/>
    <w:rsid w:val="000522E0"/>
    <w:rsid w:val="00052470"/>
    <w:rsid w:val="00052E29"/>
    <w:rsid w:val="00053395"/>
    <w:rsid w:val="00053F18"/>
    <w:rsid w:val="00053FFB"/>
    <w:rsid w:val="00054263"/>
    <w:rsid w:val="000548EB"/>
    <w:rsid w:val="00054CAB"/>
    <w:rsid w:val="00054E7F"/>
    <w:rsid w:val="00055211"/>
    <w:rsid w:val="00055C5D"/>
    <w:rsid w:val="0005606B"/>
    <w:rsid w:val="00057AB4"/>
    <w:rsid w:val="00057B44"/>
    <w:rsid w:val="0006000F"/>
    <w:rsid w:val="000606DE"/>
    <w:rsid w:val="0006076D"/>
    <w:rsid w:val="00060802"/>
    <w:rsid w:val="000610ED"/>
    <w:rsid w:val="00061175"/>
    <w:rsid w:val="00061CEB"/>
    <w:rsid w:val="0006270C"/>
    <w:rsid w:val="00062EDA"/>
    <w:rsid w:val="000632D5"/>
    <w:rsid w:val="00063592"/>
    <w:rsid w:val="00063837"/>
    <w:rsid w:val="00063867"/>
    <w:rsid w:val="00063D22"/>
    <w:rsid w:val="00064947"/>
    <w:rsid w:val="00064A7C"/>
    <w:rsid w:val="00065590"/>
    <w:rsid w:val="00065DBD"/>
    <w:rsid w:val="000667A8"/>
    <w:rsid w:val="000668E2"/>
    <w:rsid w:val="00066DC2"/>
    <w:rsid w:val="00066E6F"/>
    <w:rsid w:val="000677FF"/>
    <w:rsid w:val="00067949"/>
    <w:rsid w:val="00067D95"/>
    <w:rsid w:val="0007080C"/>
    <w:rsid w:val="00071630"/>
    <w:rsid w:val="000716B3"/>
    <w:rsid w:val="00071967"/>
    <w:rsid w:val="00072B0A"/>
    <w:rsid w:val="00074EFE"/>
    <w:rsid w:val="000750F1"/>
    <w:rsid w:val="00075738"/>
    <w:rsid w:val="00075D91"/>
    <w:rsid w:val="00075E49"/>
    <w:rsid w:val="000772B7"/>
    <w:rsid w:val="000805D0"/>
    <w:rsid w:val="00080600"/>
    <w:rsid w:val="0008126D"/>
    <w:rsid w:val="00081746"/>
    <w:rsid w:val="00081892"/>
    <w:rsid w:val="00083145"/>
    <w:rsid w:val="000833BA"/>
    <w:rsid w:val="00083AFC"/>
    <w:rsid w:val="00084983"/>
    <w:rsid w:val="00084A82"/>
    <w:rsid w:val="00084AFF"/>
    <w:rsid w:val="00085398"/>
    <w:rsid w:val="000853D6"/>
    <w:rsid w:val="00085E9C"/>
    <w:rsid w:val="00090BC5"/>
    <w:rsid w:val="00092B57"/>
    <w:rsid w:val="00092C1A"/>
    <w:rsid w:val="000933A5"/>
    <w:rsid w:val="00093A41"/>
    <w:rsid w:val="00094E37"/>
    <w:rsid w:val="00095BFE"/>
    <w:rsid w:val="00095D12"/>
    <w:rsid w:val="00096004"/>
    <w:rsid w:val="0009643E"/>
    <w:rsid w:val="00096A61"/>
    <w:rsid w:val="000970E7"/>
    <w:rsid w:val="000978C1"/>
    <w:rsid w:val="000979C1"/>
    <w:rsid w:val="00097DD4"/>
    <w:rsid w:val="000A0DCA"/>
    <w:rsid w:val="000A2204"/>
    <w:rsid w:val="000A261E"/>
    <w:rsid w:val="000A5873"/>
    <w:rsid w:val="000A74CD"/>
    <w:rsid w:val="000A7B3C"/>
    <w:rsid w:val="000B00D9"/>
    <w:rsid w:val="000B1900"/>
    <w:rsid w:val="000B20B6"/>
    <w:rsid w:val="000B2971"/>
    <w:rsid w:val="000B2B28"/>
    <w:rsid w:val="000B2DE6"/>
    <w:rsid w:val="000B3343"/>
    <w:rsid w:val="000B339A"/>
    <w:rsid w:val="000B345E"/>
    <w:rsid w:val="000B4479"/>
    <w:rsid w:val="000B4C62"/>
    <w:rsid w:val="000B5B58"/>
    <w:rsid w:val="000B6F71"/>
    <w:rsid w:val="000B6F88"/>
    <w:rsid w:val="000B710E"/>
    <w:rsid w:val="000B7677"/>
    <w:rsid w:val="000B7C32"/>
    <w:rsid w:val="000B7CAB"/>
    <w:rsid w:val="000C1D4C"/>
    <w:rsid w:val="000C1E54"/>
    <w:rsid w:val="000C3421"/>
    <w:rsid w:val="000C38FF"/>
    <w:rsid w:val="000C3D6E"/>
    <w:rsid w:val="000C4050"/>
    <w:rsid w:val="000C45C9"/>
    <w:rsid w:val="000C531C"/>
    <w:rsid w:val="000C54B9"/>
    <w:rsid w:val="000C619D"/>
    <w:rsid w:val="000C664A"/>
    <w:rsid w:val="000C6FC6"/>
    <w:rsid w:val="000C7052"/>
    <w:rsid w:val="000C72C0"/>
    <w:rsid w:val="000C73C4"/>
    <w:rsid w:val="000D10E6"/>
    <w:rsid w:val="000D2C38"/>
    <w:rsid w:val="000D33A7"/>
    <w:rsid w:val="000D349E"/>
    <w:rsid w:val="000D4D9B"/>
    <w:rsid w:val="000D5683"/>
    <w:rsid w:val="000D6458"/>
    <w:rsid w:val="000E0AD4"/>
    <w:rsid w:val="000E0C21"/>
    <w:rsid w:val="000E1833"/>
    <w:rsid w:val="000E210E"/>
    <w:rsid w:val="000E2682"/>
    <w:rsid w:val="000E2AF6"/>
    <w:rsid w:val="000E2CD5"/>
    <w:rsid w:val="000E3685"/>
    <w:rsid w:val="000E48FE"/>
    <w:rsid w:val="000E7BF4"/>
    <w:rsid w:val="000F0023"/>
    <w:rsid w:val="000F04BE"/>
    <w:rsid w:val="000F083A"/>
    <w:rsid w:val="000F156A"/>
    <w:rsid w:val="000F2B3D"/>
    <w:rsid w:val="000F3C3B"/>
    <w:rsid w:val="000F42A6"/>
    <w:rsid w:val="000F503D"/>
    <w:rsid w:val="000F65DB"/>
    <w:rsid w:val="000F6768"/>
    <w:rsid w:val="000F6B18"/>
    <w:rsid w:val="000F6FEB"/>
    <w:rsid w:val="00100CB7"/>
    <w:rsid w:val="00101910"/>
    <w:rsid w:val="001019A7"/>
    <w:rsid w:val="00101B9A"/>
    <w:rsid w:val="00101D7C"/>
    <w:rsid w:val="0010309A"/>
    <w:rsid w:val="00105130"/>
    <w:rsid w:val="0010537C"/>
    <w:rsid w:val="0010797B"/>
    <w:rsid w:val="001103FE"/>
    <w:rsid w:val="0011097C"/>
    <w:rsid w:val="001109BC"/>
    <w:rsid w:val="00111E5D"/>
    <w:rsid w:val="0011340C"/>
    <w:rsid w:val="00113B50"/>
    <w:rsid w:val="00113F9A"/>
    <w:rsid w:val="00114040"/>
    <w:rsid w:val="001154B1"/>
    <w:rsid w:val="00115892"/>
    <w:rsid w:val="00115B39"/>
    <w:rsid w:val="0011617C"/>
    <w:rsid w:val="00116548"/>
    <w:rsid w:val="001166B9"/>
    <w:rsid w:val="00117997"/>
    <w:rsid w:val="00117C04"/>
    <w:rsid w:val="00117F38"/>
    <w:rsid w:val="001209AC"/>
    <w:rsid w:val="00120DA1"/>
    <w:rsid w:val="00121D7B"/>
    <w:rsid w:val="00121E6C"/>
    <w:rsid w:val="00121F87"/>
    <w:rsid w:val="0012282D"/>
    <w:rsid w:val="0012294B"/>
    <w:rsid w:val="001236C3"/>
    <w:rsid w:val="00123B4C"/>
    <w:rsid w:val="0012514A"/>
    <w:rsid w:val="00125623"/>
    <w:rsid w:val="00127AEA"/>
    <w:rsid w:val="001315B4"/>
    <w:rsid w:val="00132044"/>
    <w:rsid w:val="001326C4"/>
    <w:rsid w:val="00133D7B"/>
    <w:rsid w:val="001342A3"/>
    <w:rsid w:val="001342E5"/>
    <w:rsid w:val="00134AD0"/>
    <w:rsid w:val="0013551E"/>
    <w:rsid w:val="00135D58"/>
    <w:rsid w:val="001360C2"/>
    <w:rsid w:val="00136C93"/>
    <w:rsid w:val="00136EE5"/>
    <w:rsid w:val="001373C6"/>
    <w:rsid w:val="00137F1C"/>
    <w:rsid w:val="001400CC"/>
    <w:rsid w:val="001411C7"/>
    <w:rsid w:val="0014207D"/>
    <w:rsid w:val="00142B6C"/>
    <w:rsid w:val="00143241"/>
    <w:rsid w:val="001433A6"/>
    <w:rsid w:val="001436EA"/>
    <w:rsid w:val="00144802"/>
    <w:rsid w:val="00144EB6"/>
    <w:rsid w:val="00144F8C"/>
    <w:rsid w:val="00145059"/>
    <w:rsid w:val="00145BC2"/>
    <w:rsid w:val="00145F2D"/>
    <w:rsid w:val="00150915"/>
    <w:rsid w:val="001514C2"/>
    <w:rsid w:val="00152103"/>
    <w:rsid w:val="0015304E"/>
    <w:rsid w:val="0015355A"/>
    <w:rsid w:val="00153AD8"/>
    <w:rsid w:val="00153E93"/>
    <w:rsid w:val="00154D34"/>
    <w:rsid w:val="0015531A"/>
    <w:rsid w:val="001557EE"/>
    <w:rsid w:val="00155DAC"/>
    <w:rsid w:val="001566F5"/>
    <w:rsid w:val="00156994"/>
    <w:rsid w:val="00160293"/>
    <w:rsid w:val="00162103"/>
    <w:rsid w:val="00162E2B"/>
    <w:rsid w:val="0016485A"/>
    <w:rsid w:val="00164986"/>
    <w:rsid w:val="00165031"/>
    <w:rsid w:val="00165381"/>
    <w:rsid w:val="001653DB"/>
    <w:rsid w:val="00165D23"/>
    <w:rsid w:val="001667A8"/>
    <w:rsid w:val="00167162"/>
    <w:rsid w:val="001673B7"/>
    <w:rsid w:val="00167840"/>
    <w:rsid w:val="00167D40"/>
    <w:rsid w:val="00171005"/>
    <w:rsid w:val="0017118A"/>
    <w:rsid w:val="0017215D"/>
    <w:rsid w:val="00172310"/>
    <w:rsid w:val="0017323B"/>
    <w:rsid w:val="001745DF"/>
    <w:rsid w:val="00174913"/>
    <w:rsid w:val="00175AA5"/>
    <w:rsid w:val="00176795"/>
    <w:rsid w:val="001775AB"/>
    <w:rsid w:val="0018009C"/>
    <w:rsid w:val="001806A5"/>
    <w:rsid w:val="0018249A"/>
    <w:rsid w:val="00182C80"/>
    <w:rsid w:val="001834D9"/>
    <w:rsid w:val="001840A5"/>
    <w:rsid w:val="00184A32"/>
    <w:rsid w:val="001851B2"/>
    <w:rsid w:val="001855F5"/>
    <w:rsid w:val="00185AE8"/>
    <w:rsid w:val="00186387"/>
    <w:rsid w:val="00186768"/>
    <w:rsid w:val="00187087"/>
    <w:rsid w:val="00187233"/>
    <w:rsid w:val="00187C1D"/>
    <w:rsid w:val="00193A2A"/>
    <w:rsid w:val="00194FB6"/>
    <w:rsid w:val="001959D1"/>
    <w:rsid w:val="001A02DC"/>
    <w:rsid w:val="001A02EE"/>
    <w:rsid w:val="001A1D2A"/>
    <w:rsid w:val="001A2F15"/>
    <w:rsid w:val="001A4783"/>
    <w:rsid w:val="001A5065"/>
    <w:rsid w:val="001A5526"/>
    <w:rsid w:val="001A6670"/>
    <w:rsid w:val="001A67C2"/>
    <w:rsid w:val="001A6F5B"/>
    <w:rsid w:val="001B0416"/>
    <w:rsid w:val="001B11ED"/>
    <w:rsid w:val="001B16EC"/>
    <w:rsid w:val="001B3227"/>
    <w:rsid w:val="001B3C9C"/>
    <w:rsid w:val="001B4013"/>
    <w:rsid w:val="001B4912"/>
    <w:rsid w:val="001B5957"/>
    <w:rsid w:val="001B5C99"/>
    <w:rsid w:val="001B6307"/>
    <w:rsid w:val="001B7077"/>
    <w:rsid w:val="001B7E92"/>
    <w:rsid w:val="001B7F34"/>
    <w:rsid w:val="001C0A17"/>
    <w:rsid w:val="001C2178"/>
    <w:rsid w:val="001C23CE"/>
    <w:rsid w:val="001C2645"/>
    <w:rsid w:val="001C282D"/>
    <w:rsid w:val="001C2C62"/>
    <w:rsid w:val="001C39D7"/>
    <w:rsid w:val="001C4915"/>
    <w:rsid w:val="001C4C9C"/>
    <w:rsid w:val="001C59CF"/>
    <w:rsid w:val="001C609F"/>
    <w:rsid w:val="001D0021"/>
    <w:rsid w:val="001D0CF9"/>
    <w:rsid w:val="001D109C"/>
    <w:rsid w:val="001D1175"/>
    <w:rsid w:val="001D2679"/>
    <w:rsid w:val="001D2A6B"/>
    <w:rsid w:val="001D2E09"/>
    <w:rsid w:val="001D3BBC"/>
    <w:rsid w:val="001D412F"/>
    <w:rsid w:val="001D4AB9"/>
    <w:rsid w:val="001D5598"/>
    <w:rsid w:val="001D64BD"/>
    <w:rsid w:val="001D7278"/>
    <w:rsid w:val="001D74A0"/>
    <w:rsid w:val="001D7CC7"/>
    <w:rsid w:val="001E1CFE"/>
    <w:rsid w:val="001E229B"/>
    <w:rsid w:val="001E24A1"/>
    <w:rsid w:val="001E2818"/>
    <w:rsid w:val="001E3B1C"/>
    <w:rsid w:val="001E4C09"/>
    <w:rsid w:val="001E54DB"/>
    <w:rsid w:val="001E794F"/>
    <w:rsid w:val="001F0B84"/>
    <w:rsid w:val="001F2A1A"/>
    <w:rsid w:val="001F5D85"/>
    <w:rsid w:val="00200985"/>
    <w:rsid w:val="00201591"/>
    <w:rsid w:val="00202BE2"/>
    <w:rsid w:val="0020396E"/>
    <w:rsid w:val="00203A51"/>
    <w:rsid w:val="00204BC5"/>
    <w:rsid w:val="00206D57"/>
    <w:rsid w:val="00206DA7"/>
    <w:rsid w:val="00206F3E"/>
    <w:rsid w:val="002072D1"/>
    <w:rsid w:val="00207DF7"/>
    <w:rsid w:val="00210B74"/>
    <w:rsid w:val="002129D9"/>
    <w:rsid w:val="002134C6"/>
    <w:rsid w:val="002136E9"/>
    <w:rsid w:val="0021473E"/>
    <w:rsid w:val="00215223"/>
    <w:rsid w:val="00215AA7"/>
    <w:rsid w:val="00217B90"/>
    <w:rsid w:val="002201A2"/>
    <w:rsid w:val="002201F2"/>
    <w:rsid w:val="002209AF"/>
    <w:rsid w:val="0022160A"/>
    <w:rsid w:val="0022169F"/>
    <w:rsid w:val="00223075"/>
    <w:rsid w:val="002235B2"/>
    <w:rsid w:val="00223ADD"/>
    <w:rsid w:val="00224559"/>
    <w:rsid w:val="00224684"/>
    <w:rsid w:val="002252DE"/>
    <w:rsid w:val="0022543B"/>
    <w:rsid w:val="0022571C"/>
    <w:rsid w:val="002270B7"/>
    <w:rsid w:val="002308BE"/>
    <w:rsid w:val="00230913"/>
    <w:rsid w:val="002313AF"/>
    <w:rsid w:val="00234318"/>
    <w:rsid w:val="00236186"/>
    <w:rsid w:val="0023625C"/>
    <w:rsid w:val="00237B32"/>
    <w:rsid w:val="002411EF"/>
    <w:rsid w:val="00242658"/>
    <w:rsid w:val="00242B45"/>
    <w:rsid w:val="00243652"/>
    <w:rsid w:val="00244266"/>
    <w:rsid w:val="0024497C"/>
    <w:rsid w:val="00245075"/>
    <w:rsid w:val="002465CE"/>
    <w:rsid w:val="00246608"/>
    <w:rsid w:val="002478B3"/>
    <w:rsid w:val="00250D5A"/>
    <w:rsid w:val="002511ED"/>
    <w:rsid w:val="00252D48"/>
    <w:rsid w:val="00252D7B"/>
    <w:rsid w:val="00252DED"/>
    <w:rsid w:val="00253247"/>
    <w:rsid w:val="00253777"/>
    <w:rsid w:val="002539D9"/>
    <w:rsid w:val="00253BC9"/>
    <w:rsid w:val="00254E0F"/>
    <w:rsid w:val="002560B4"/>
    <w:rsid w:val="00256784"/>
    <w:rsid w:val="00257471"/>
    <w:rsid w:val="0025781C"/>
    <w:rsid w:val="00257843"/>
    <w:rsid w:val="00260699"/>
    <w:rsid w:val="00262001"/>
    <w:rsid w:val="00262352"/>
    <w:rsid w:val="002628CE"/>
    <w:rsid w:val="00263003"/>
    <w:rsid w:val="00263ABD"/>
    <w:rsid w:val="00263E9F"/>
    <w:rsid w:val="00266C08"/>
    <w:rsid w:val="00266F70"/>
    <w:rsid w:val="002675FA"/>
    <w:rsid w:val="002679F7"/>
    <w:rsid w:val="00270DA2"/>
    <w:rsid w:val="00270F42"/>
    <w:rsid w:val="00271D85"/>
    <w:rsid w:val="00271DF5"/>
    <w:rsid w:val="002722DC"/>
    <w:rsid w:val="00272A40"/>
    <w:rsid w:val="00274394"/>
    <w:rsid w:val="002755A2"/>
    <w:rsid w:val="002755B8"/>
    <w:rsid w:val="002759CD"/>
    <w:rsid w:val="00275E15"/>
    <w:rsid w:val="002767FE"/>
    <w:rsid w:val="00277CCA"/>
    <w:rsid w:val="00277F0B"/>
    <w:rsid w:val="002802FC"/>
    <w:rsid w:val="00280CA7"/>
    <w:rsid w:val="00281152"/>
    <w:rsid w:val="002815B4"/>
    <w:rsid w:val="002828A8"/>
    <w:rsid w:val="0028292C"/>
    <w:rsid w:val="00282C67"/>
    <w:rsid w:val="00282E9B"/>
    <w:rsid w:val="00284747"/>
    <w:rsid w:val="00285933"/>
    <w:rsid w:val="00286AC6"/>
    <w:rsid w:val="00286F46"/>
    <w:rsid w:val="0028792D"/>
    <w:rsid w:val="0028793F"/>
    <w:rsid w:val="00287977"/>
    <w:rsid w:val="00291C6C"/>
    <w:rsid w:val="002923CB"/>
    <w:rsid w:val="00293B6D"/>
    <w:rsid w:val="0029522B"/>
    <w:rsid w:val="0029543C"/>
    <w:rsid w:val="002956C5"/>
    <w:rsid w:val="002967F2"/>
    <w:rsid w:val="002A0575"/>
    <w:rsid w:val="002A07D5"/>
    <w:rsid w:val="002A0E5A"/>
    <w:rsid w:val="002A0E6C"/>
    <w:rsid w:val="002A482F"/>
    <w:rsid w:val="002A4ABB"/>
    <w:rsid w:val="002A4B17"/>
    <w:rsid w:val="002A4C77"/>
    <w:rsid w:val="002A53E3"/>
    <w:rsid w:val="002A5C69"/>
    <w:rsid w:val="002A620B"/>
    <w:rsid w:val="002A76FD"/>
    <w:rsid w:val="002B0FB7"/>
    <w:rsid w:val="002B2AA0"/>
    <w:rsid w:val="002B2EA9"/>
    <w:rsid w:val="002B319F"/>
    <w:rsid w:val="002B31F4"/>
    <w:rsid w:val="002B3491"/>
    <w:rsid w:val="002B3851"/>
    <w:rsid w:val="002B39A9"/>
    <w:rsid w:val="002B3ABB"/>
    <w:rsid w:val="002B3CFF"/>
    <w:rsid w:val="002B4014"/>
    <w:rsid w:val="002B43F7"/>
    <w:rsid w:val="002B471D"/>
    <w:rsid w:val="002B5992"/>
    <w:rsid w:val="002B5BF1"/>
    <w:rsid w:val="002C069C"/>
    <w:rsid w:val="002C07D5"/>
    <w:rsid w:val="002C359A"/>
    <w:rsid w:val="002C428B"/>
    <w:rsid w:val="002C4CA1"/>
    <w:rsid w:val="002C599F"/>
    <w:rsid w:val="002C6035"/>
    <w:rsid w:val="002C6203"/>
    <w:rsid w:val="002C66C8"/>
    <w:rsid w:val="002C6CB0"/>
    <w:rsid w:val="002D0145"/>
    <w:rsid w:val="002D0697"/>
    <w:rsid w:val="002D1555"/>
    <w:rsid w:val="002D16E5"/>
    <w:rsid w:val="002D1ED6"/>
    <w:rsid w:val="002D2188"/>
    <w:rsid w:val="002D2880"/>
    <w:rsid w:val="002D2D53"/>
    <w:rsid w:val="002D424C"/>
    <w:rsid w:val="002D4964"/>
    <w:rsid w:val="002D4DD5"/>
    <w:rsid w:val="002D5312"/>
    <w:rsid w:val="002D5F1D"/>
    <w:rsid w:val="002D5FDF"/>
    <w:rsid w:val="002D7199"/>
    <w:rsid w:val="002D7CE9"/>
    <w:rsid w:val="002E11F2"/>
    <w:rsid w:val="002E2226"/>
    <w:rsid w:val="002E2321"/>
    <w:rsid w:val="002E2744"/>
    <w:rsid w:val="002E299E"/>
    <w:rsid w:val="002E2E67"/>
    <w:rsid w:val="002E3E2E"/>
    <w:rsid w:val="002E438C"/>
    <w:rsid w:val="002E4458"/>
    <w:rsid w:val="002E5271"/>
    <w:rsid w:val="002E532F"/>
    <w:rsid w:val="002E6191"/>
    <w:rsid w:val="002E7328"/>
    <w:rsid w:val="002F0A82"/>
    <w:rsid w:val="002F10B8"/>
    <w:rsid w:val="002F1461"/>
    <w:rsid w:val="002F16CD"/>
    <w:rsid w:val="002F19D5"/>
    <w:rsid w:val="002F1BCA"/>
    <w:rsid w:val="002F1EE5"/>
    <w:rsid w:val="002F2169"/>
    <w:rsid w:val="002F2811"/>
    <w:rsid w:val="002F2B03"/>
    <w:rsid w:val="002F2C90"/>
    <w:rsid w:val="002F3DC3"/>
    <w:rsid w:val="002F52C2"/>
    <w:rsid w:val="002F5640"/>
    <w:rsid w:val="002F567D"/>
    <w:rsid w:val="002F601F"/>
    <w:rsid w:val="002F6A69"/>
    <w:rsid w:val="002F745D"/>
    <w:rsid w:val="002F7CCA"/>
    <w:rsid w:val="00300577"/>
    <w:rsid w:val="003017D8"/>
    <w:rsid w:val="00301D53"/>
    <w:rsid w:val="00301FE1"/>
    <w:rsid w:val="003021B5"/>
    <w:rsid w:val="003029C7"/>
    <w:rsid w:val="00302D1E"/>
    <w:rsid w:val="00304896"/>
    <w:rsid w:val="00304A42"/>
    <w:rsid w:val="0030508A"/>
    <w:rsid w:val="00305DBB"/>
    <w:rsid w:val="003066A1"/>
    <w:rsid w:val="00306C2D"/>
    <w:rsid w:val="003070B7"/>
    <w:rsid w:val="003077B6"/>
    <w:rsid w:val="00311AE2"/>
    <w:rsid w:val="00312790"/>
    <w:rsid w:val="00312ABE"/>
    <w:rsid w:val="003133A5"/>
    <w:rsid w:val="00314500"/>
    <w:rsid w:val="00314A49"/>
    <w:rsid w:val="0031521B"/>
    <w:rsid w:val="00315ABE"/>
    <w:rsid w:val="003178CA"/>
    <w:rsid w:val="0032055D"/>
    <w:rsid w:val="00320C90"/>
    <w:rsid w:val="0032185F"/>
    <w:rsid w:val="003237E2"/>
    <w:rsid w:val="00324163"/>
    <w:rsid w:val="003243E3"/>
    <w:rsid w:val="00325270"/>
    <w:rsid w:val="00325720"/>
    <w:rsid w:val="003269B9"/>
    <w:rsid w:val="00326F6E"/>
    <w:rsid w:val="0033069C"/>
    <w:rsid w:val="003309CB"/>
    <w:rsid w:val="00330C7B"/>
    <w:rsid w:val="0033149D"/>
    <w:rsid w:val="003321EE"/>
    <w:rsid w:val="00332303"/>
    <w:rsid w:val="0033236C"/>
    <w:rsid w:val="003324B0"/>
    <w:rsid w:val="00332774"/>
    <w:rsid w:val="00333ADA"/>
    <w:rsid w:val="00333E7C"/>
    <w:rsid w:val="003348F4"/>
    <w:rsid w:val="00334B4A"/>
    <w:rsid w:val="003359D3"/>
    <w:rsid w:val="00337015"/>
    <w:rsid w:val="003400E4"/>
    <w:rsid w:val="00340525"/>
    <w:rsid w:val="00341840"/>
    <w:rsid w:val="00342488"/>
    <w:rsid w:val="00343435"/>
    <w:rsid w:val="0034408F"/>
    <w:rsid w:val="003452E3"/>
    <w:rsid w:val="00345817"/>
    <w:rsid w:val="00346573"/>
    <w:rsid w:val="00347BD8"/>
    <w:rsid w:val="003500D4"/>
    <w:rsid w:val="00352355"/>
    <w:rsid w:val="00352D54"/>
    <w:rsid w:val="00352DC3"/>
    <w:rsid w:val="00353DEC"/>
    <w:rsid w:val="00353EAF"/>
    <w:rsid w:val="003540CC"/>
    <w:rsid w:val="00355423"/>
    <w:rsid w:val="00355863"/>
    <w:rsid w:val="0035693E"/>
    <w:rsid w:val="00356B39"/>
    <w:rsid w:val="00357612"/>
    <w:rsid w:val="0035777B"/>
    <w:rsid w:val="00357D07"/>
    <w:rsid w:val="003601DA"/>
    <w:rsid w:val="00360AE0"/>
    <w:rsid w:val="00361742"/>
    <w:rsid w:val="00361D91"/>
    <w:rsid w:val="0036214F"/>
    <w:rsid w:val="00362CE4"/>
    <w:rsid w:val="003634D9"/>
    <w:rsid w:val="0036496E"/>
    <w:rsid w:val="0036503A"/>
    <w:rsid w:val="00366802"/>
    <w:rsid w:val="0036766E"/>
    <w:rsid w:val="00367938"/>
    <w:rsid w:val="00367A50"/>
    <w:rsid w:val="0037148E"/>
    <w:rsid w:val="00371CB0"/>
    <w:rsid w:val="0037215A"/>
    <w:rsid w:val="00372208"/>
    <w:rsid w:val="003736D0"/>
    <w:rsid w:val="00374CAE"/>
    <w:rsid w:val="0037502B"/>
    <w:rsid w:val="00375758"/>
    <w:rsid w:val="00375854"/>
    <w:rsid w:val="00376FE8"/>
    <w:rsid w:val="00377646"/>
    <w:rsid w:val="00377675"/>
    <w:rsid w:val="00377C3C"/>
    <w:rsid w:val="0038296D"/>
    <w:rsid w:val="00382CC9"/>
    <w:rsid w:val="00382D87"/>
    <w:rsid w:val="00382DE9"/>
    <w:rsid w:val="003830FC"/>
    <w:rsid w:val="00384184"/>
    <w:rsid w:val="00384444"/>
    <w:rsid w:val="00384BA9"/>
    <w:rsid w:val="00385167"/>
    <w:rsid w:val="00385EF5"/>
    <w:rsid w:val="0038763E"/>
    <w:rsid w:val="00390F98"/>
    <w:rsid w:val="00391506"/>
    <w:rsid w:val="003918E9"/>
    <w:rsid w:val="003920C1"/>
    <w:rsid w:val="00392883"/>
    <w:rsid w:val="00392E72"/>
    <w:rsid w:val="00393041"/>
    <w:rsid w:val="00393FF4"/>
    <w:rsid w:val="003940C5"/>
    <w:rsid w:val="003943CC"/>
    <w:rsid w:val="00394702"/>
    <w:rsid w:val="00394B96"/>
    <w:rsid w:val="0039569B"/>
    <w:rsid w:val="00396E5C"/>
    <w:rsid w:val="003971D4"/>
    <w:rsid w:val="003971EB"/>
    <w:rsid w:val="0039749C"/>
    <w:rsid w:val="00397960"/>
    <w:rsid w:val="003A0AB6"/>
    <w:rsid w:val="003A0EC2"/>
    <w:rsid w:val="003A14BE"/>
    <w:rsid w:val="003A3B74"/>
    <w:rsid w:val="003A43AF"/>
    <w:rsid w:val="003A56CB"/>
    <w:rsid w:val="003A5749"/>
    <w:rsid w:val="003A5872"/>
    <w:rsid w:val="003A6672"/>
    <w:rsid w:val="003A6C54"/>
    <w:rsid w:val="003A7043"/>
    <w:rsid w:val="003A70EC"/>
    <w:rsid w:val="003A758B"/>
    <w:rsid w:val="003A75C4"/>
    <w:rsid w:val="003A7B07"/>
    <w:rsid w:val="003B0828"/>
    <w:rsid w:val="003B100F"/>
    <w:rsid w:val="003B1325"/>
    <w:rsid w:val="003B3B29"/>
    <w:rsid w:val="003B3F15"/>
    <w:rsid w:val="003B445D"/>
    <w:rsid w:val="003B466F"/>
    <w:rsid w:val="003B6551"/>
    <w:rsid w:val="003B7271"/>
    <w:rsid w:val="003C178A"/>
    <w:rsid w:val="003C289A"/>
    <w:rsid w:val="003C2B78"/>
    <w:rsid w:val="003C2EC5"/>
    <w:rsid w:val="003C46FF"/>
    <w:rsid w:val="003C4B11"/>
    <w:rsid w:val="003C4C5C"/>
    <w:rsid w:val="003C61E3"/>
    <w:rsid w:val="003C6F4F"/>
    <w:rsid w:val="003C7523"/>
    <w:rsid w:val="003C7D7E"/>
    <w:rsid w:val="003C7F12"/>
    <w:rsid w:val="003C7FD9"/>
    <w:rsid w:val="003D2F4A"/>
    <w:rsid w:val="003D4231"/>
    <w:rsid w:val="003D4DB3"/>
    <w:rsid w:val="003E09DC"/>
    <w:rsid w:val="003E1313"/>
    <w:rsid w:val="003E2C0D"/>
    <w:rsid w:val="003E39D7"/>
    <w:rsid w:val="003E5068"/>
    <w:rsid w:val="003E5132"/>
    <w:rsid w:val="003E5EC0"/>
    <w:rsid w:val="003E6BF0"/>
    <w:rsid w:val="003E6D35"/>
    <w:rsid w:val="003E6DA6"/>
    <w:rsid w:val="003E6F2D"/>
    <w:rsid w:val="003E732D"/>
    <w:rsid w:val="003E79C5"/>
    <w:rsid w:val="003E7C48"/>
    <w:rsid w:val="003F02C1"/>
    <w:rsid w:val="003F0FC7"/>
    <w:rsid w:val="003F2E4A"/>
    <w:rsid w:val="003F3D55"/>
    <w:rsid w:val="003F427D"/>
    <w:rsid w:val="003F472D"/>
    <w:rsid w:val="003F4BC1"/>
    <w:rsid w:val="003F4CE8"/>
    <w:rsid w:val="003F535F"/>
    <w:rsid w:val="003F539B"/>
    <w:rsid w:val="003F53E9"/>
    <w:rsid w:val="003F5E09"/>
    <w:rsid w:val="004000CA"/>
    <w:rsid w:val="004010A4"/>
    <w:rsid w:val="00401472"/>
    <w:rsid w:val="00401E2E"/>
    <w:rsid w:val="00402782"/>
    <w:rsid w:val="00402E89"/>
    <w:rsid w:val="0040396D"/>
    <w:rsid w:val="00403ABC"/>
    <w:rsid w:val="00404ACC"/>
    <w:rsid w:val="0040503A"/>
    <w:rsid w:val="0040570C"/>
    <w:rsid w:val="00405ED7"/>
    <w:rsid w:val="004069F3"/>
    <w:rsid w:val="00406B73"/>
    <w:rsid w:val="004070E6"/>
    <w:rsid w:val="004077DA"/>
    <w:rsid w:val="0041007E"/>
    <w:rsid w:val="004107D0"/>
    <w:rsid w:val="00411517"/>
    <w:rsid w:val="00411F3E"/>
    <w:rsid w:val="00412334"/>
    <w:rsid w:val="0041262F"/>
    <w:rsid w:val="004127AE"/>
    <w:rsid w:val="00413670"/>
    <w:rsid w:val="004144FA"/>
    <w:rsid w:val="0041480D"/>
    <w:rsid w:val="00414B2F"/>
    <w:rsid w:val="00414CA8"/>
    <w:rsid w:val="004150A6"/>
    <w:rsid w:val="004151DC"/>
    <w:rsid w:val="00416326"/>
    <w:rsid w:val="00417024"/>
    <w:rsid w:val="00420410"/>
    <w:rsid w:val="004206DC"/>
    <w:rsid w:val="00421033"/>
    <w:rsid w:val="004228D3"/>
    <w:rsid w:val="00422E69"/>
    <w:rsid w:val="00424BED"/>
    <w:rsid w:val="00426367"/>
    <w:rsid w:val="004271AE"/>
    <w:rsid w:val="004274EB"/>
    <w:rsid w:val="004303BC"/>
    <w:rsid w:val="004305E6"/>
    <w:rsid w:val="004308D1"/>
    <w:rsid w:val="00430AB4"/>
    <w:rsid w:val="00430B5F"/>
    <w:rsid w:val="004313C1"/>
    <w:rsid w:val="0043166A"/>
    <w:rsid w:val="00431A3B"/>
    <w:rsid w:val="00432B8E"/>
    <w:rsid w:val="00433A52"/>
    <w:rsid w:val="00433B20"/>
    <w:rsid w:val="004345F0"/>
    <w:rsid w:val="004348D8"/>
    <w:rsid w:val="00435B71"/>
    <w:rsid w:val="004365F2"/>
    <w:rsid w:val="00437280"/>
    <w:rsid w:val="004372C9"/>
    <w:rsid w:val="00440479"/>
    <w:rsid w:val="0044113E"/>
    <w:rsid w:val="004429CE"/>
    <w:rsid w:val="004431B3"/>
    <w:rsid w:val="004443E8"/>
    <w:rsid w:val="00444647"/>
    <w:rsid w:val="00444A0A"/>
    <w:rsid w:val="00445E48"/>
    <w:rsid w:val="004466C3"/>
    <w:rsid w:val="004466F2"/>
    <w:rsid w:val="00447DB1"/>
    <w:rsid w:val="004531F6"/>
    <w:rsid w:val="00453C2D"/>
    <w:rsid w:val="00453C35"/>
    <w:rsid w:val="00453DEC"/>
    <w:rsid w:val="004544D0"/>
    <w:rsid w:val="0045536D"/>
    <w:rsid w:val="0045543A"/>
    <w:rsid w:val="00455686"/>
    <w:rsid w:val="004559C8"/>
    <w:rsid w:val="00456066"/>
    <w:rsid w:val="004569D6"/>
    <w:rsid w:val="004570A8"/>
    <w:rsid w:val="0046080F"/>
    <w:rsid w:val="00460A65"/>
    <w:rsid w:val="00461890"/>
    <w:rsid w:val="0046193B"/>
    <w:rsid w:val="00461C17"/>
    <w:rsid w:val="00462266"/>
    <w:rsid w:val="0046238E"/>
    <w:rsid w:val="004628A9"/>
    <w:rsid w:val="00462971"/>
    <w:rsid w:val="00463105"/>
    <w:rsid w:val="004649DB"/>
    <w:rsid w:val="00465F07"/>
    <w:rsid w:val="0046722A"/>
    <w:rsid w:val="00467275"/>
    <w:rsid w:val="00470317"/>
    <w:rsid w:val="004724D6"/>
    <w:rsid w:val="00472555"/>
    <w:rsid w:val="00472AD7"/>
    <w:rsid w:val="00473894"/>
    <w:rsid w:val="00473D4F"/>
    <w:rsid w:val="004745A9"/>
    <w:rsid w:val="0047486F"/>
    <w:rsid w:val="00474A05"/>
    <w:rsid w:val="00474F3D"/>
    <w:rsid w:val="004751E5"/>
    <w:rsid w:val="004761DB"/>
    <w:rsid w:val="0047696F"/>
    <w:rsid w:val="00476D6F"/>
    <w:rsid w:val="00477371"/>
    <w:rsid w:val="004803B4"/>
    <w:rsid w:val="0048052F"/>
    <w:rsid w:val="00480AD4"/>
    <w:rsid w:val="00480DBC"/>
    <w:rsid w:val="00481B4D"/>
    <w:rsid w:val="00481C96"/>
    <w:rsid w:val="004829A0"/>
    <w:rsid w:val="00483171"/>
    <w:rsid w:val="00485049"/>
    <w:rsid w:val="00486298"/>
    <w:rsid w:val="004911E7"/>
    <w:rsid w:val="00491476"/>
    <w:rsid w:val="00491531"/>
    <w:rsid w:val="0049165F"/>
    <w:rsid w:val="0049197B"/>
    <w:rsid w:val="0049265C"/>
    <w:rsid w:val="00492A86"/>
    <w:rsid w:val="00492ADE"/>
    <w:rsid w:val="0049354F"/>
    <w:rsid w:val="00493633"/>
    <w:rsid w:val="00493B0A"/>
    <w:rsid w:val="0049491F"/>
    <w:rsid w:val="004949C9"/>
    <w:rsid w:val="00494D4C"/>
    <w:rsid w:val="004952CB"/>
    <w:rsid w:val="0049587B"/>
    <w:rsid w:val="0049601B"/>
    <w:rsid w:val="0049626B"/>
    <w:rsid w:val="0049795F"/>
    <w:rsid w:val="00497F11"/>
    <w:rsid w:val="004A0C31"/>
    <w:rsid w:val="004A101D"/>
    <w:rsid w:val="004A1231"/>
    <w:rsid w:val="004A2E02"/>
    <w:rsid w:val="004A47D7"/>
    <w:rsid w:val="004A56FD"/>
    <w:rsid w:val="004A5D60"/>
    <w:rsid w:val="004A7342"/>
    <w:rsid w:val="004A7FF7"/>
    <w:rsid w:val="004B0697"/>
    <w:rsid w:val="004B23C9"/>
    <w:rsid w:val="004B2983"/>
    <w:rsid w:val="004B32AF"/>
    <w:rsid w:val="004B5575"/>
    <w:rsid w:val="004B5708"/>
    <w:rsid w:val="004B5902"/>
    <w:rsid w:val="004B6AA5"/>
    <w:rsid w:val="004B6C5E"/>
    <w:rsid w:val="004B737C"/>
    <w:rsid w:val="004C118C"/>
    <w:rsid w:val="004C15FA"/>
    <w:rsid w:val="004C1EA2"/>
    <w:rsid w:val="004C27A2"/>
    <w:rsid w:val="004C27AA"/>
    <w:rsid w:val="004C28C0"/>
    <w:rsid w:val="004C58EA"/>
    <w:rsid w:val="004C5B31"/>
    <w:rsid w:val="004C5B65"/>
    <w:rsid w:val="004C5C3F"/>
    <w:rsid w:val="004C5E18"/>
    <w:rsid w:val="004C5F99"/>
    <w:rsid w:val="004C76E5"/>
    <w:rsid w:val="004D0277"/>
    <w:rsid w:val="004D0432"/>
    <w:rsid w:val="004D0537"/>
    <w:rsid w:val="004D071A"/>
    <w:rsid w:val="004D094A"/>
    <w:rsid w:val="004D0B10"/>
    <w:rsid w:val="004D0B1F"/>
    <w:rsid w:val="004D178E"/>
    <w:rsid w:val="004D1AC2"/>
    <w:rsid w:val="004D1DAE"/>
    <w:rsid w:val="004D1EA3"/>
    <w:rsid w:val="004D2045"/>
    <w:rsid w:val="004D227A"/>
    <w:rsid w:val="004D272C"/>
    <w:rsid w:val="004D3117"/>
    <w:rsid w:val="004D37AA"/>
    <w:rsid w:val="004D4941"/>
    <w:rsid w:val="004D58E5"/>
    <w:rsid w:val="004D5CE9"/>
    <w:rsid w:val="004D5E34"/>
    <w:rsid w:val="004D7142"/>
    <w:rsid w:val="004D7246"/>
    <w:rsid w:val="004D772C"/>
    <w:rsid w:val="004D792A"/>
    <w:rsid w:val="004D7ACC"/>
    <w:rsid w:val="004E0873"/>
    <w:rsid w:val="004E0926"/>
    <w:rsid w:val="004E3674"/>
    <w:rsid w:val="004E38B2"/>
    <w:rsid w:val="004E3AF3"/>
    <w:rsid w:val="004E406B"/>
    <w:rsid w:val="004E4E87"/>
    <w:rsid w:val="004E5053"/>
    <w:rsid w:val="004E529C"/>
    <w:rsid w:val="004E69B9"/>
    <w:rsid w:val="004E7951"/>
    <w:rsid w:val="004E7A3B"/>
    <w:rsid w:val="004E7D97"/>
    <w:rsid w:val="004F08AF"/>
    <w:rsid w:val="004F1A18"/>
    <w:rsid w:val="004F31C0"/>
    <w:rsid w:val="004F32EA"/>
    <w:rsid w:val="004F5424"/>
    <w:rsid w:val="004F5584"/>
    <w:rsid w:val="004F5D15"/>
    <w:rsid w:val="004F634E"/>
    <w:rsid w:val="004F6A11"/>
    <w:rsid w:val="004F70B3"/>
    <w:rsid w:val="004F7446"/>
    <w:rsid w:val="004F74F7"/>
    <w:rsid w:val="004F7F6D"/>
    <w:rsid w:val="005000D2"/>
    <w:rsid w:val="00500AF4"/>
    <w:rsid w:val="0050301E"/>
    <w:rsid w:val="00503DAE"/>
    <w:rsid w:val="00503E37"/>
    <w:rsid w:val="005043D9"/>
    <w:rsid w:val="00504E58"/>
    <w:rsid w:val="0050584F"/>
    <w:rsid w:val="00507294"/>
    <w:rsid w:val="00507368"/>
    <w:rsid w:val="00507473"/>
    <w:rsid w:val="005078E6"/>
    <w:rsid w:val="00507A93"/>
    <w:rsid w:val="00507DE0"/>
    <w:rsid w:val="00507F8F"/>
    <w:rsid w:val="00510DC0"/>
    <w:rsid w:val="00511415"/>
    <w:rsid w:val="00511BE8"/>
    <w:rsid w:val="00511D03"/>
    <w:rsid w:val="00511E88"/>
    <w:rsid w:val="0051219E"/>
    <w:rsid w:val="00513475"/>
    <w:rsid w:val="005140F9"/>
    <w:rsid w:val="005164DB"/>
    <w:rsid w:val="00516930"/>
    <w:rsid w:val="005175BF"/>
    <w:rsid w:val="00520AFA"/>
    <w:rsid w:val="00520C55"/>
    <w:rsid w:val="005237D0"/>
    <w:rsid w:val="00524385"/>
    <w:rsid w:val="005247F0"/>
    <w:rsid w:val="005257C8"/>
    <w:rsid w:val="005269EE"/>
    <w:rsid w:val="005279A1"/>
    <w:rsid w:val="00527CEF"/>
    <w:rsid w:val="00530423"/>
    <w:rsid w:val="0053047D"/>
    <w:rsid w:val="005308B5"/>
    <w:rsid w:val="005314C5"/>
    <w:rsid w:val="00531586"/>
    <w:rsid w:val="005335C3"/>
    <w:rsid w:val="0053381E"/>
    <w:rsid w:val="00535769"/>
    <w:rsid w:val="0053653D"/>
    <w:rsid w:val="00536E5B"/>
    <w:rsid w:val="005370EA"/>
    <w:rsid w:val="0053738F"/>
    <w:rsid w:val="00540B26"/>
    <w:rsid w:val="00541C56"/>
    <w:rsid w:val="0054203F"/>
    <w:rsid w:val="00542F58"/>
    <w:rsid w:val="005434F5"/>
    <w:rsid w:val="005439C3"/>
    <w:rsid w:val="005442B4"/>
    <w:rsid w:val="0054502F"/>
    <w:rsid w:val="00545438"/>
    <w:rsid w:val="0054582F"/>
    <w:rsid w:val="0054676E"/>
    <w:rsid w:val="00546E4F"/>
    <w:rsid w:val="00550CB8"/>
    <w:rsid w:val="005517FD"/>
    <w:rsid w:val="00553159"/>
    <w:rsid w:val="00553A38"/>
    <w:rsid w:val="00554D4A"/>
    <w:rsid w:val="00555276"/>
    <w:rsid w:val="0055546A"/>
    <w:rsid w:val="0055718C"/>
    <w:rsid w:val="00557887"/>
    <w:rsid w:val="00563D4F"/>
    <w:rsid w:val="00564AA3"/>
    <w:rsid w:val="00565613"/>
    <w:rsid w:val="00566A83"/>
    <w:rsid w:val="00566CA6"/>
    <w:rsid w:val="00566E06"/>
    <w:rsid w:val="0056745F"/>
    <w:rsid w:val="005675AE"/>
    <w:rsid w:val="005676C5"/>
    <w:rsid w:val="0056771E"/>
    <w:rsid w:val="005700CF"/>
    <w:rsid w:val="00570804"/>
    <w:rsid w:val="0057120E"/>
    <w:rsid w:val="00572B25"/>
    <w:rsid w:val="00572D8E"/>
    <w:rsid w:val="00574DC8"/>
    <w:rsid w:val="00575641"/>
    <w:rsid w:val="005769B8"/>
    <w:rsid w:val="00576ADF"/>
    <w:rsid w:val="005811BB"/>
    <w:rsid w:val="00582778"/>
    <w:rsid w:val="0058289B"/>
    <w:rsid w:val="00582969"/>
    <w:rsid w:val="00582C66"/>
    <w:rsid w:val="00583564"/>
    <w:rsid w:val="0058367E"/>
    <w:rsid w:val="005845AA"/>
    <w:rsid w:val="00585CFF"/>
    <w:rsid w:val="005860AF"/>
    <w:rsid w:val="00587EAD"/>
    <w:rsid w:val="00590371"/>
    <w:rsid w:val="0059062B"/>
    <w:rsid w:val="00590ACC"/>
    <w:rsid w:val="00591523"/>
    <w:rsid w:val="005916A9"/>
    <w:rsid w:val="00591788"/>
    <w:rsid w:val="00591809"/>
    <w:rsid w:val="005919B2"/>
    <w:rsid w:val="00592DED"/>
    <w:rsid w:val="0059540A"/>
    <w:rsid w:val="00595EFF"/>
    <w:rsid w:val="00596F9B"/>
    <w:rsid w:val="00597DBC"/>
    <w:rsid w:val="005A05B7"/>
    <w:rsid w:val="005A07D3"/>
    <w:rsid w:val="005A0805"/>
    <w:rsid w:val="005A1082"/>
    <w:rsid w:val="005A21CA"/>
    <w:rsid w:val="005A3C18"/>
    <w:rsid w:val="005A3C8C"/>
    <w:rsid w:val="005A3D4C"/>
    <w:rsid w:val="005A592A"/>
    <w:rsid w:val="005A757A"/>
    <w:rsid w:val="005A7D42"/>
    <w:rsid w:val="005B0C33"/>
    <w:rsid w:val="005B1915"/>
    <w:rsid w:val="005B2812"/>
    <w:rsid w:val="005B2B17"/>
    <w:rsid w:val="005B3001"/>
    <w:rsid w:val="005B4035"/>
    <w:rsid w:val="005B4887"/>
    <w:rsid w:val="005B4EF7"/>
    <w:rsid w:val="005B5759"/>
    <w:rsid w:val="005B6536"/>
    <w:rsid w:val="005B676D"/>
    <w:rsid w:val="005B6B0E"/>
    <w:rsid w:val="005B6F08"/>
    <w:rsid w:val="005B73A5"/>
    <w:rsid w:val="005B7547"/>
    <w:rsid w:val="005B791D"/>
    <w:rsid w:val="005B7CBA"/>
    <w:rsid w:val="005C0ED9"/>
    <w:rsid w:val="005C1F1C"/>
    <w:rsid w:val="005C2458"/>
    <w:rsid w:val="005C30F0"/>
    <w:rsid w:val="005C3AD7"/>
    <w:rsid w:val="005C3C39"/>
    <w:rsid w:val="005C4A6D"/>
    <w:rsid w:val="005C5565"/>
    <w:rsid w:val="005C648F"/>
    <w:rsid w:val="005C6A3F"/>
    <w:rsid w:val="005C7262"/>
    <w:rsid w:val="005C7A22"/>
    <w:rsid w:val="005D02BD"/>
    <w:rsid w:val="005D1663"/>
    <w:rsid w:val="005D1CF6"/>
    <w:rsid w:val="005D1DEA"/>
    <w:rsid w:val="005D224A"/>
    <w:rsid w:val="005D30AD"/>
    <w:rsid w:val="005D35DD"/>
    <w:rsid w:val="005D5749"/>
    <w:rsid w:val="005D62EE"/>
    <w:rsid w:val="005D72CA"/>
    <w:rsid w:val="005D7FC2"/>
    <w:rsid w:val="005E0437"/>
    <w:rsid w:val="005E1D5A"/>
    <w:rsid w:val="005E1E88"/>
    <w:rsid w:val="005E237B"/>
    <w:rsid w:val="005E34CD"/>
    <w:rsid w:val="005E3F90"/>
    <w:rsid w:val="005E4839"/>
    <w:rsid w:val="005E491C"/>
    <w:rsid w:val="005E5441"/>
    <w:rsid w:val="005E5E39"/>
    <w:rsid w:val="005E6C97"/>
    <w:rsid w:val="005E7F92"/>
    <w:rsid w:val="005F1B43"/>
    <w:rsid w:val="005F2957"/>
    <w:rsid w:val="005F2DC9"/>
    <w:rsid w:val="005F3A29"/>
    <w:rsid w:val="005F3EC6"/>
    <w:rsid w:val="005F4175"/>
    <w:rsid w:val="005F4324"/>
    <w:rsid w:val="005F4634"/>
    <w:rsid w:val="005F499D"/>
    <w:rsid w:val="005F49A0"/>
    <w:rsid w:val="005F4ADF"/>
    <w:rsid w:val="005F60DD"/>
    <w:rsid w:val="005F6A2B"/>
    <w:rsid w:val="005F78FA"/>
    <w:rsid w:val="00600642"/>
    <w:rsid w:val="00600B0A"/>
    <w:rsid w:val="00600B28"/>
    <w:rsid w:val="00601D54"/>
    <w:rsid w:val="00605275"/>
    <w:rsid w:val="00605885"/>
    <w:rsid w:val="00605D28"/>
    <w:rsid w:val="006069EB"/>
    <w:rsid w:val="00606A4E"/>
    <w:rsid w:val="00606D55"/>
    <w:rsid w:val="00606F1D"/>
    <w:rsid w:val="00607087"/>
    <w:rsid w:val="0060749E"/>
    <w:rsid w:val="00607FD3"/>
    <w:rsid w:val="006102CB"/>
    <w:rsid w:val="00610A08"/>
    <w:rsid w:val="0061116B"/>
    <w:rsid w:val="00611820"/>
    <w:rsid w:val="006124AE"/>
    <w:rsid w:val="006127BA"/>
    <w:rsid w:val="00613DC6"/>
    <w:rsid w:val="006142F4"/>
    <w:rsid w:val="006144CA"/>
    <w:rsid w:val="00614C5F"/>
    <w:rsid w:val="00615A0A"/>
    <w:rsid w:val="00616869"/>
    <w:rsid w:val="00620C81"/>
    <w:rsid w:val="0062190E"/>
    <w:rsid w:val="00621FC9"/>
    <w:rsid w:val="00622B9B"/>
    <w:rsid w:val="00624EA6"/>
    <w:rsid w:val="006254DB"/>
    <w:rsid w:val="00625A33"/>
    <w:rsid w:val="00625CE0"/>
    <w:rsid w:val="00627476"/>
    <w:rsid w:val="006275D3"/>
    <w:rsid w:val="00627EDD"/>
    <w:rsid w:val="006300CC"/>
    <w:rsid w:val="00631096"/>
    <w:rsid w:val="00632801"/>
    <w:rsid w:val="00633E90"/>
    <w:rsid w:val="006351EA"/>
    <w:rsid w:val="00635D0F"/>
    <w:rsid w:val="00637482"/>
    <w:rsid w:val="00637CC8"/>
    <w:rsid w:val="00640A25"/>
    <w:rsid w:val="00640A93"/>
    <w:rsid w:val="00642271"/>
    <w:rsid w:val="006427A8"/>
    <w:rsid w:val="0064321A"/>
    <w:rsid w:val="00643243"/>
    <w:rsid w:val="00643DAB"/>
    <w:rsid w:val="00644CE7"/>
    <w:rsid w:val="00645111"/>
    <w:rsid w:val="006451A5"/>
    <w:rsid w:val="00645408"/>
    <w:rsid w:val="00645AE8"/>
    <w:rsid w:val="00646400"/>
    <w:rsid w:val="00646827"/>
    <w:rsid w:val="00646D7B"/>
    <w:rsid w:val="00646D93"/>
    <w:rsid w:val="0064708D"/>
    <w:rsid w:val="0064711C"/>
    <w:rsid w:val="006478A4"/>
    <w:rsid w:val="00651D87"/>
    <w:rsid w:val="00652051"/>
    <w:rsid w:val="00652419"/>
    <w:rsid w:val="0065299F"/>
    <w:rsid w:val="00652A67"/>
    <w:rsid w:val="0065420E"/>
    <w:rsid w:val="006564E3"/>
    <w:rsid w:val="00657944"/>
    <w:rsid w:val="00657BA9"/>
    <w:rsid w:val="0066149B"/>
    <w:rsid w:val="00662A6D"/>
    <w:rsid w:val="00663D5A"/>
    <w:rsid w:val="00665564"/>
    <w:rsid w:val="00666286"/>
    <w:rsid w:val="00666F6F"/>
    <w:rsid w:val="00667F9A"/>
    <w:rsid w:val="00667FB6"/>
    <w:rsid w:val="00671840"/>
    <w:rsid w:val="0067259D"/>
    <w:rsid w:val="00672CD4"/>
    <w:rsid w:val="00673B29"/>
    <w:rsid w:val="0067403B"/>
    <w:rsid w:val="00675FC2"/>
    <w:rsid w:val="00676BCA"/>
    <w:rsid w:val="00676ECD"/>
    <w:rsid w:val="00676F26"/>
    <w:rsid w:val="0067721A"/>
    <w:rsid w:val="00677DFB"/>
    <w:rsid w:val="00680751"/>
    <w:rsid w:val="00680FEE"/>
    <w:rsid w:val="0068142A"/>
    <w:rsid w:val="00681C07"/>
    <w:rsid w:val="006822F8"/>
    <w:rsid w:val="00682975"/>
    <w:rsid w:val="0068308A"/>
    <w:rsid w:val="00683418"/>
    <w:rsid w:val="006835B3"/>
    <w:rsid w:val="00683AB3"/>
    <w:rsid w:val="00683F4B"/>
    <w:rsid w:val="0068522C"/>
    <w:rsid w:val="00685510"/>
    <w:rsid w:val="00685ABC"/>
    <w:rsid w:val="00686632"/>
    <w:rsid w:val="00686D0D"/>
    <w:rsid w:val="006873DF"/>
    <w:rsid w:val="006878EF"/>
    <w:rsid w:val="006925EA"/>
    <w:rsid w:val="00693515"/>
    <w:rsid w:val="00693848"/>
    <w:rsid w:val="0069457B"/>
    <w:rsid w:val="006947C0"/>
    <w:rsid w:val="006951E8"/>
    <w:rsid w:val="00695B9A"/>
    <w:rsid w:val="006961DF"/>
    <w:rsid w:val="006964A1"/>
    <w:rsid w:val="0069662C"/>
    <w:rsid w:val="006974FB"/>
    <w:rsid w:val="006976B7"/>
    <w:rsid w:val="006A04CE"/>
    <w:rsid w:val="006A051D"/>
    <w:rsid w:val="006A1D55"/>
    <w:rsid w:val="006A1F5A"/>
    <w:rsid w:val="006A3387"/>
    <w:rsid w:val="006A3819"/>
    <w:rsid w:val="006A4938"/>
    <w:rsid w:val="006A4FD2"/>
    <w:rsid w:val="006A597D"/>
    <w:rsid w:val="006A69B7"/>
    <w:rsid w:val="006A7570"/>
    <w:rsid w:val="006B07BD"/>
    <w:rsid w:val="006B148B"/>
    <w:rsid w:val="006B16B5"/>
    <w:rsid w:val="006B1D18"/>
    <w:rsid w:val="006B2586"/>
    <w:rsid w:val="006B2F22"/>
    <w:rsid w:val="006B3A4C"/>
    <w:rsid w:val="006B4566"/>
    <w:rsid w:val="006B480B"/>
    <w:rsid w:val="006B564C"/>
    <w:rsid w:val="006B58A9"/>
    <w:rsid w:val="006C0CB8"/>
    <w:rsid w:val="006C0D0B"/>
    <w:rsid w:val="006C0FD0"/>
    <w:rsid w:val="006C13E3"/>
    <w:rsid w:val="006C1427"/>
    <w:rsid w:val="006C21BF"/>
    <w:rsid w:val="006C35AA"/>
    <w:rsid w:val="006C3A54"/>
    <w:rsid w:val="006C4B35"/>
    <w:rsid w:val="006C5CD8"/>
    <w:rsid w:val="006C63B3"/>
    <w:rsid w:val="006D05F8"/>
    <w:rsid w:val="006D118B"/>
    <w:rsid w:val="006D27C0"/>
    <w:rsid w:val="006D27C6"/>
    <w:rsid w:val="006D28D1"/>
    <w:rsid w:val="006D349F"/>
    <w:rsid w:val="006D3835"/>
    <w:rsid w:val="006D3B35"/>
    <w:rsid w:val="006D407C"/>
    <w:rsid w:val="006D4C71"/>
    <w:rsid w:val="006D4F21"/>
    <w:rsid w:val="006D6B7A"/>
    <w:rsid w:val="006D74A9"/>
    <w:rsid w:val="006D7708"/>
    <w:rsid w:val="006D7C08"/>
    <w:rsid w:val="006E0457"/>
    <w:rsid w:val="006E2ABD"/>
    <w:rsid w:val="006E2D5C"/>
    <w:rsid w:val="006E32B9"/>
    <w:rsid w:val="006E3BB4"/>
    <w:rsid w:val="006E40EA"/>
    <w:rsid w:val="006E4BC0"/>
    <w:rsid w:val="006E5F58"/>
    <w:rsid w:val="006E61EE"/>
    <w:rsid w:val="006E65F3"/>
    <w:rsid w:val="006E6802"/>
    <w:rsid w:val="006E72B2"/>
    <w:rsid w:val="006F0E65"/>
    <w:rsid w:val="006F10FF"/>
    <w:rsid w:val="006F3D2A"/>
    <w:rsid w:val="006F3EF5"/>
    <w:rsid w:val="006F42A4"/>
    <w:rsid w:val="006F45D3"/>
    <w:rsid w:val="006F4C86"/>
    <w:rsid w:val="006F525F"/>
    <w:rsid w:val="006F6613"/>
    <w:rsid w:val="006F7E4F"/>
    <w:rsid w:val="007000D2"/>
    <w:rsid w:val="00700940"/>
    <w:rsid w:val="0070416D"/>
    <w:rsid w:val="00704A33"/>
    <w:rsid w:val="007051D3"/>
    <w:rsid w:val="007059D4"/>
    <w:rsid w:val="007060C6"/>
    <w:rsid w:val="0070697D"/>
    <w:rsid w:val="007069C2"/>
    <w:rsid w:val="00706FFD"/>
    <w:rsid w:val="00707E02"/>
    <w:rsid w:val="00710BCB"/>
    <w:rsid w:val="00710E6D"/>
    <w:rsid w:val="00711E0E"/>
    <w:rsid w:val="0071230C"/>
    <w:rsid w:val="00712AE0"/>
    <w:rsid w:val="00714F98"/>
    <w:rsid w:val="00715526"/>
    <w:rsid w:val="007200D6"/>
    <w:rsid w:val="00720566"/>
    <w:rsid w:val="00720F64"/>
    <w:rsid w:val="007216B1"/>
    <w:rsid w:val="007216F6"/>
    <w:rsid w:val="007218E7"/>
    <w:rsid w:val="00723297"/>
    <w:rsid w:val="00723C41"/>
    <w:rsid w:val="00724391"/>
    <w:rsid w:val="00724CDC"/>
    <w:rsid w:val="007250E0"/>
    <w:rsid w:val="007263E2"/>
    <w:rsid w:val="00726EF0"/>
    <w:rsid w:val="0072790F"/>
    <w:rsid w:val="00730E15"/>
    <w:rsid w:val="00730F38"/>
    <w:rsid w:val="00732505"/>
    <w:rsid w:val="00732638"/>
    <w:rsid w:val="00732E34"/>
    <w:rsid w:val="007337DC"/>
    <w:rsid w:val="00733E4E"/>
    <w:rsid w:val="0073437D"/>
    <w:rsid w:val="00736488"/>
    <w:rsid w:val="007367BA"/>
    <w:rsid w:val="007369ED"/>
    <w:rsid w:val="00736C2E"/>
    <w:rsid w:val="00736D35"/>
    <w:rsid w:val="0073785A"/>
    <w:rsid w:val="007379DA"/>
    <w:rsid w:val="00737ACB"/>
    <w:rsid w:val="00740CDD"/>
    <w:rsid w:val="007412C8"/>
    <w:rsid w:val="0074208C"/>
    <w:rsid w:val="0074233D"/>
    <w:rsid w:val="00742DE2"/>
    <w:rsid w:val="00742F8D"/>
    <w:rsid w:val="007449C9"/>
    <w:rsid w:val="007450B0"/>
    <w:rsid w:val="007464F5"/>
    <w:rsid w:val="00746A38"/>
    <w:rsid w:val="0075089C"/>
    <w:rsid w:val="00750907"/>
    <w:rsid w:val="00750D76"/>
    <w:rsid w:val="00750F8D"/>
    <w:rsid w:val="00751263"/>
    <w:rsid w:val="00751683"/>
    <w:rsid w:val="00753173"/>
    <w:rsid w:val="007537DC"/>
    <w:rsid w:val="00753E6C"/>
    <w:rsid w:val="0075404B"/>
    <w:rsid w:val="00754116"/>
    <w:rsid w:val="007545C0"/>
    <w:rsid w:val="007551F7"/>
    <w:rsid w:val="00755B69"/>
    <w:rsid w:val="007575ED"/>
    <w:rsid w:val="00757B05"/>
    <w:rsid w:val="00757BAF"/>
    <w:rsid w:val="00760762"/>
    <w:rsid w:val="00762FE5"/>
    <w:rsid w:val="0076352D"/>
    <w:rsid w:val="007639EA"/>
    <w:rsid w:val="00764B90"/>
    <w:rsid w:val="007652C4"/>
    <w:rsid w:val="00765320"/>
    <w:rsid w:val="00766DCC"/>
    <w:rsid w:val="00770D1A"/>
    <w:rsid w:val="007719E7"/>
    <w:rsid w:val="00772455"/>
    <w:rsid w:val="00772DE4"/>
    <w:rsid w:val="00773365"/>
    <w:rsid w:val="00773551"/>
    <w:rsid w:val="00773B2B"/>
    <w:rsid w:val="007744AF"/>
    <w:rsid w:val="0077551C"/>
    <w:rsid w:val="00776A5E"/>
    <w:rsid w:val="00776E5E"/>
    <w:rsid w:val="0078011A"/>
    <w:rsid w:val="00780566"/>
    <w:rsid w:val="00780DCF"/>
    <w:rsid w:val="00780E3A"/>
    <w:rsid w:val="00781CCF"/>
    <w:rsid w:val="0078387E"/>
    <w:rsid w:val="0078462F"/>
    <w:rsid w:val="007850C9"/>
    <w:rsid w:val="00785A4E"/>
    <w:rsid w:val="00785FB0"/>
    <w:rsid w:val="007861F7"/>
    <w:rsid w:val="007864C6"/>
    <w:rsid w:val="0078669B"/>
    <w:rsid w:val="00786997"/>
    <w:rsid w:val="00787CBA"/>
    <w:rsid w:val="00787FD9"/>
    <w:rsid w:val="0079008B"/>
    <w:rsid w:val="00794B0A"/>
    <w:rsid w:val="007957FD"/>
    <w:rsid w:val="007A0508"/>
    <w:rsid w:val="007A0611"/>
    <w:rsid w:val="007A0F43"/>
    <w:rsid w:val="007A3508"/>
    <w:rsid w:val="007A353F"/>
    <w:rsid w:val="007A426B"/>
    <w:rsid w:val="007A6AEF"/>
    <w:rsid w:val="007A6BA3"/>
    <w:rsid w:val="007A70D4"/>
    <w:rsid w:val="007A7233"/>
    <w:rsid w:val="007A73F2"/>
    <w:rsid w:val="007A7B52"/>
    <w:rsid w:val="007A7E14"/>
    <w:rsid w:val="007B244E"/>
    <w:rsid w:val="007B2559"/>
    <w:rsid w:val="007B3BFA"/>
    <w:rsid w:val="007B4570"/>
    <w:rsid w:val="007B4ABE"/>
    <w:rsid w:val="007B56A5"/>
    <w:rsid w:val="007B5FFF"/>
    <w:rsid w:val="007B63A7"/>
    <w:rsid w:val="007B6552"/>
    <w:rsid w:val="007B6589"/>
    <w:rsid w:val="007B6F50"/>
    <w:rsid w:val="007B7262"/>
    <w:rsid w:val="007B7381"/>
    <w:rsid w:val="007B7392"/>
    <w:rsid w:val="007B7967"/>
    <w:rsid w:val="007B7CE6"/>
    <w:rsid w:val="007C0C4D"/>
    <w:rsid w:val="007C10C0"/>
    <w:rsid w:val="007C1411"/>
    <w:rsid w:val="007C3A5D"/>
    <w:rsid w:val="007C4048"/>
    <w:rsid w:val="007D0016"/>
    <w:rsid w:val="007D0268"/>
    <w:rsid w:val="007D0514"/>
    <w:rsid w:val="007D1988"/>
    <w:rsid w:val="007D27FC"/>
    <w:rsid w:val="007D30C4"/>
    <w:rsid w:val="007D3327"/>
    <w:rsid w:val="007D3393"/>
    <w:rsid w:val="007D3B62"/>
    <w:rsid w:val="007D496D"/>
    <w:rsid w:val="007D57FB"/>
    <w:rsid w:val="007D5DFD"/>
    <w:rsid w:val="007D5F95"/>
    <w:rsid w:val="007D699F"/>
    <w:rsid w:val="007D749F"/>
    <w:rsid w:val="007D7D15"/>
    <w:rsid w:val="007E081E"/>
    <w:rsid w:val="007E22C0"/>
    <w:rsid w:val="007E2CFE"/>
    <w:rsid w:val="007E2EC7"/>
    <w:rsid w:val="007E3C81"/>
    <w:rsid w:val="007E4A55"/>
    <w:rsid w:val="007E5084"/>
    <w:rsid w:val="007E5F89"/>
    <w:rsid w:val="007E605C"/>
    <w:rsid w:val="007E6C5F"/>
    <w:rsid w:val="007E709B"/>
    <w:rsid w:val="007E78FA"/>
    <w:rsid w:val="007E7A28"/>
    <w:rsid w:val="007F0868"/>
    <w:rsid w:val="007F2A5E"/>
    <w:rsid w:val="007F2CB5"/>
    <w:rsid w:val="007F3073"/>
    <w:rsid w:val="007F590E"/>
    <w:rsid w:val="007F617F"/>
    <w:rsid w:val="007F71DF"/>
    <w:rsid w:val="007F720C"/>
    <w:rsid w:val="007F7366"/>
    <w:rsid w:val="00800299"/>
    <w:rsid w:val="00800622"/>
    <w:rsid w:val="008006D2"/>
    <w:rsid w:val="00800BC5"/>
    <w:rsid w:val="00801CFF"/>
    <w:rsid w:val="00801D57"/>
    <w:rsid w:val="00801ED2"/>
    <w:rsid w:val="00802203"/>
    <w:rsid w:val="00803AA0"/>
    <w:rsid w:val="008047BF"/>
    <w:rsid w:val="0080537D"/>
    <w:rsid w:val="0080544F"/>
    <w:rsid w:val="00805ABD"/>
    <w:rsid w:val="0080731D"/>
    <w:rsid w:val="008074FB"/>
    <w:rsid w:val="008079E0"/>
    <w:rsid w:val="008079F1"/>
    <w:rsid w:val="008101CA"/>
    <w:rsid w:val="00810338"/>
    <w:rsid w:val="00810E06"/>
    <w:rsid w:val="00811D4F"/>
    <w:rsid w:val="0081220F"/>
    <w:rsid w:val="008127A1"/>
    <w:rsid w:val="008128AC"/>
    <w:rsid w:val="008148C6"/>
    <w:rsid w:val="0081530E"/>
    <w:rsid w:val="00815416"/>
    <w:rsid w:val="00816247"/>
    <w:rsid w:val="0081716A"/>
    <w:rsid w:val="008179A7"/>
    <w:rsid w:val="00817E70"/>
    <w:rsid w:val="00821716"/>
    <w:rsid w:val="00821DB5"/>
    <w:rsid w:val="00822634"/>
    <w:rsid w:val="00822AF0"/>
    <w:rsid w:val="00823643"/>
    <w:rsid w:val="00824874"/>
    <w:rsid w:val="00824E35"/>
    <w:rsid w:val="00825056"/>
    <w:rsid w:val="00825AC4"/>
    <w:rsid w:val="00825EF7"/>
    <w:rsid w:val="00826002"/>
    <w:rsid w:val="00826518"/>
    <w:rsid w:val="00827F95"/>
    <w:rsid w:val="0083012C"/>
    <w:rsid w:val="00830446"/>
    <w:rsid w:val="008319C1"/>
    <w:rsid w:val="00832876"/>
    <w:rsid w:val="00832B51"/>
    <w:rsid w:val="00833843"/>
    <w:rsid w:val="00833E90"/>
    <w:rsid w:val="00833EC5"/>
    <w:rsid w:val="00834B1F"/>
    <w:rsid w:val="00834EE2"/>
    <w:rsid w:val="008350E7"/>
    <w:rsid w:val="00836107"/>
    <w:rsid w:val="0083627E"/>
    <w:rsid w:val="008371B6"/>
    <w:rsid w:val="00837403"/>
    <w:rsid w:val="008401A0"/>
    <w:rsid w:val="00840244"/>
    <w:rsid w:val="0084097C"/>
    <w:rsid w:val="00841D6F"/>
    <w:rsid w:val="008425F6"/>
    <w:rsid w:val="0084275B"/>
    <w:rsid w:val="00843057"/>
    <w:rsid w:val="008441B9"/>
    <w:rsid w:val="00845BAE"/>
    <w:rsid w:val="00847F1E"/>
    <w:rsid w:val="00850751"/>
    <w:rsid w:val="00850ACD"/>
    <w:rsid w:val="00850F74"/>
    <w:rsid w:val="00853CE1"/>
    <w:rsid w:val="008556E2"/>
    <w:rsid w:val="00855AA3"/>
    <w:rsid w:val="008574AA"/>
    <w:rsid w:val="00857D5D"/>
    <w:rsid w:val="00857E8F"/>
    <w:rsid w:val="0086188D"/>
    <w:rsid w:val="00862684"/>
    <w:rsid w:val="00862C88"/>
    <w:rsid w:val="008631CF"/>
    <w:rsid w:val="008635E8"/>
    <w:rsid w:val="00863B42"/>
    <w:rsid w:val="00863C55"/>
    <w:rsid w:val="0086457D"/>
    <w:rsid w:val="00866338"/>
    <w:rsid w:val="00866D83"/>
    <w:rsid w:val="00867009"/>
    <w:rsid w:val="008671DD"/>
    <w:rsid w:val="008672A4"/>
    <w:rsid w:val="00867583"/>
    <w:rsid w:val="0087088E"/>
    <w:rsid w:val="00871D2B"/>
    <w:rsid w:val="008729A4"/>
    <w:rsid w:val="00873EBA"/>
    <w:rsid w:val="0087474B"/>
    <w:rsid w:val="0087583C"/>
    <w:rsid w:val="00875983"/>
    <w:rsid w:val="00877C4D"/>
    <w:rsid w:val="00880CB0"/>
    <w:rsid w:val="008838A6"/>
    <w:rsid w:val="00885B2E"/>
    <w:rsid w:val="00886E71"/>
    <w:rsid w:val="00887797"/>
    <w:rsid w:val="00890076"/>
    <w:rsid w:val="00890AA4"/>
    <w:rsid w:val="00890E39"/>
    <w:rsid w:val="00891CB4"/>
    <w:rsid w:val="00893705"/>
    <w:rsid w:val="008950B8"/>
    <w:rsid w:val="00895385"/>
    <w:rsid w:val="0089538D"/>
    <w:rsid w:val="00896822"/>
    <w:rsid w:val="00896C90"/>
    <w:rsid w:val="008975BE"/>
    <w:rsid w:val="0089781D"/>
    <w:rsid w:val="008979B1"/>
    <w:rsid w:val="00897CAC"/>
    <w:rsid w:val="008A02CB"/>
    <w:rsid w:val="008A07DD"/>
    <w:rsid w:val="008A098C"/>
    <w:rsid w:val="008A15CE"/>
    <w:rsid w:val="008A21FD"/>
    <w:rsid w:val="008A2E1B"/>
    <w:rsid w:val="008A35CE"/>
    <w:rsid w:val="008A3789"/>
    <w:rsid w:val="008A3F96"/>
    <w:rsid w:val="008A51AA"/>
    <w:rsid w:val="008A536E"/>
    <w:rsid w:val="008A6C7A"/>
    <w:rsid w:val="008B24B9"/>
    <w:rsid w:val="008B3042"/>
    <w:rsid w:val="008B31DD"/>
    <w:rsid w:val="008B39D6"/>
    <w:rsid w:val="008B5B8C"/>
    <w:rsid w:val="008B7099"/>
    <w:rsid w:val="008B7E33"/>
    <w:rsid w:val="008C0545"/>
    <w:rsid w:val="008C199B"/>
    <w:rsid w:val="008C1C6E"/>
    <w:rsid w:val="008C245D"/>
    <w:rsid w:val="008C5DC3"/>
    <w:rsid w:val="008C6E53"/>
    <w:rsid w:val="008C7CB5"/>
    <w:rsid w:val="008D0AF3"/>
    <w:rsid w:val="008D0E5E"/>
    <w:rsid w:val="008D105E"/>
    <w:rsid w:val="008D1100"/>
    <w:rsid w:val="008D197D"/>
    <w:rsid w:val="008D1A54"/>
    <w:rsid w:val="008D2568"/>
    <w:rsid w:val="008D3EB6"/>
    <w:rsid w:val="008D400A"/>
    <w:rsid w:val="008D4B21"/>
    <w:rsid w:val="008D4B39"/>
    <w:rsid w:val="008D4CCC"/>
    <w:rsid w:val="008D57F6"/>
    <w:rsid w:val="008D59A5"/>
    <w:rsid w:val="008D5BED"/>
    <w:rsid w:val="008D6257"/>
    <w:rsid w:val="008D7C73"/>
    <w:rsid w:val="008D7E51"/>
    <w:rsid w:val="008D7F3A"/>
    <w:rsid w:val="008E03BB"/>
    <w:rsid w:val="008E2F09"/>
    <w:rsid w:val="008E41C3"/>
    <w:rsid w:val="008E5565"/>
    <w:rsid w:val="008E5811"/>
    <w:rsid w:val="008E6204"/>
    <w:rsid w:val="008E6662"/>
    <w:rsid w:val="008E7897"/>
    <w:rsid w:val="008F062B"/>
    <w:rsid w:val="008F232B"/>
    <w:rsid w:val="008F3D0F"/>
    <w:rsid w:val="008F5456"/>
    <w:rsid w:val="008F6B31"/>
    <w:rsid w:val="008F6C76"/>
    <w:rsid w:val="008F769D"/>
    <w:rsid w:val="008F7C83"/>
    <w:rsid w:val="008F7E62"/>
    <w:rsid w:val="0090020B"/>
    <w:rsid w:val="009003CD"/>
    <w:rsid w:val="00902422"/>
    <w:rsid w:val="00903127"/>
    <w:rsid w:val="009038BC"/>
    <w:rsid w:val="0090793E"/>
    <w:rsid w:val="00910BC6"/>
    <w:rsid w:val="009118D1"/>
    <w:rsid w:val="00911D1A"/>
    <w:rsid w:val="00912A6A"/>
    <w:rsid w:val="00912DAC"/>
    <w:rsid w:val="009132C0"/>
    <w:rsid w:val="00913B6D"/>
    <w:rsid w:val="0091504F"/>
    <w:rsid w:val="0091527F"/>
    <w:rsid w:val="00916E19"/>
    <w:rsid w:val="009201B5"/>
    <w:rsid w:val="00922014"/>
    <w:rsid w:val="009220DA"/>
    <w:rsid w:val="00922450"/>
    <w:rsid w:val="009228E2"/>
    <w:rsid w:val="00923AE6"/>
    <w:rsid w:val="00924551"/>
    <w:rsid w:val="00925A7F"/>
    <w:rsid w:val="009267D0"/>
    <w:rsid w:val="00927010"/>
    <w:rsid w:val="00933432"/>
    <w:rsid w:val="00933EE5"/>
    <w:rsid w:val="00935BBB"/>
    <w:rsid w:val="00935F38"/>
    <w:rsid w:val="00937435"/>
    <w:rsid w:val="009375BB"/>
    <w:rsid w:val="00937846"/>
    <w:rsid w:val="00940320"/>
    <w:rsid w:val="009404B6"/>
    <w:rsid w:val="0094299F"/>
    <w:rsid w:val="0094365E"/>
    <w:rsid w:val="00943D30"/>
    <w:rsid w:val="009446DD"/>
    <w:rsid w:val="00944978"/>
    <w:rsid w:val="00944F56"/>
    <w:rsid w:val="00945806"/>
    <w:rsid w:val="00945AC2"/>
    <w:rsid w:val="00945E3E"/>
    <w:rsid w:val="00946095"/>
    <w:rsid w:val="0094631B"/>
    <w:rsid w:val="00946EF8"/>
    <w:rsid w:val="00947973"/>
    <w:rsid w:val="0095038D"/>
    <w:rsid w:val="00954F70"/>
    <w:rsid w:val="0095527A"/>
    <w:rsid w:val="00955529"/>
    <w:rsid w:val="00955CD9"/>
    <w:rsid w:val="00956554"/>
    <w:rsid w:val="00956687"/>
    <w:rsid w:val="00957001"/>
    <w:rsid w:val="00957185"/>
    <w:rsid w:val="009575A2"/>
    <w:rsid w:val="00957B8E"/>
    <w:rsid w:val="00957DCD"/>
    <w:rsid w:val="00961A2E"/>
    <w:rsid w:val="00961BCA"/>
    <w:rsid w:val="00963B54"/>
    <w:rsid w:val="009643E2"/>
    <w:rsid w:val="00964752"/>
    <w:rsid w:val="0096482D"/>
    <w:rsid w:val="00964AFD"/>
    <w:rsid w:val="0096566F"/>
    <w:rsid w:val="0096577F"/>
    <w:rsid w:val="00966540"/>
    <w:rsid w:val="0096656F"/>
    <w:rsid w:val="00966EA5"/>
    <w:rsid w:val="00967981"/>
    <w:rsid w:val="00970AD8"/>
    <w:rsid w:val="00970DD1"/>
    <w:rsid w:val="00971728"/>
    <w:rsid w:val="00972567"/>
    <w:rsid w:val="009725D4"/>
    <w:rsid w:val="0097427C"/>
    <w:rsid w:val="00974716"/>
    <w:rsid w:val="00974FC6"/>
    <w:rsid w:val="00975670"/>
    <w:rsid w:val="00976735"/>
    <w:rsid w:val="00976A6F"/>
    <w:rsid w:val="00976F4B"/>
    <w:rsid w:val="00980827"/>
    <w:rsid w:val="00981274"/>
    <w:rsid w:val="00981681"/>
    <w:rsid w:val="00981C04"/>
    <w:rsid w:val="00982267"/>
    <w:rsid w:val="0098233E"/>
    <w:rsid w:val="00982473"/>
    <w:rsid w:val="00982D0C"/>
    <w:rsid w:val="00983015"/>
    <w:rsid w:val="0098334E"/>
    <w:rsid w:val="009833AE"/>
    <w:rsid w:val="00984DCE"/>
    <w:rsid w:val="00985003"/>
    <w:rsid w:val="00985A19"/>
    <w:rsid w:val="009860EF"/>
    <w:rsid w:val="0098649B"/>
    <w:rsid w:val="00986571"/>
    <w:rsid w:val="00986F87"/>
    <w:rsid w:val="0098708F"/>
    <w:rsid w:val="00987ACE"/>
    <w:rsid w:val="00991B8E"/>
    <w:rsid w:val="00992DA9"/>
    <w:rsid w:val="00992FFD"/>
    <w:rsid w:val="009932CD"/>
    <w:rsid w:val="00994393"/>
    <w:rsid w:val="009948FC"/>
    <w:rsid w:val="00994E87"/>
    <w:rsid w:val="00995C0A"/>
    <w:rsid w:val="00996282"/>
    <w:rsid w:val="00996796"/>
    <w:rsid w:val="00996D66"/>
    <w:rsid w:val="009A0730"/>
    <w:rsid w:val="009A1268"/>
    <w:rsid w:val="009A1385"/>
    <w:rsid w:val="009A2669"/>
    <w:rsid w:val="009A423B"/>
    <w:rsid w:val="009A45F8"/>
    <w:rsid w:val="009A7760"/>
    <w:rsid w:val="009A7FBA"/>
    <w:rsid w:val="009B0F3B"/>
    <w:rsid w:val="009B17DB"/>
    <w:rsid w:val="009B19DD"/>
    <w:rsid w:val="009B238E"/>
    <w:rsid w:val="009B246D"/>
    <w:rsid w:val="009B28E2"/>
    <w:rsid w:val="009B3B1C"/>
    <w:rsid w:val="009B41AB"/>
    <w:rsid w:val="009B556D"/>
    <w:rsid w:val="009B5C6A"/>
    <w:rsid w:val="009B5CCD"/>
    <w:rsid w:val="009B6900"/>
    <w:rsid w:val="009B7268"/>
    <w:rsid w:val="009B72D9"/>
    <w:rsid w:val="009B791D"/>
    <w:rsid w:val="009B7A97"/>
    <w:rsid w:val="009B7C24"/>
    <w:rsid w:val="009C0127"/>
    <w:rsid w:val="009C09D1"/>
    <w:rsid w:val="009C188C"/>
    <w:rsid w:val="009C1D50"/>
    <w:rsid w:val="009C28AD"/>
    <w:rsid w:val="009C327E"/>
    <w:rsid w:val="009C5AF2"/>
    <w:rsid w:val="009C5BC5"/>
    <w:rsid w:val="009C5E1E"/>
    <w:rsid w:val="009C5F98"/>
    <w:rsid w:val="009C6BE9"/>
    <w:rsid w:val="009C6C66"/>
    <w:rsid w:val="009C6F09"/>
    <w:rsid w:val="009C7844"/>
    <w:rsid w:val="009C7D36"/>
    <w:rsid w:val="009D2068"/>
    <w:rsid w:val="009D23C6"/>
    <w:rsid w:val="009D287D"/>
    <w:rsid w:val="009D2EEF"/>
    <w:rsid w:val="009D566D"/>
    <w:rsid w:val="009D6D24"/>
    <w:rsid w:val="009D706B"/>
    <w:rsid w:val="009D756D"/>
    <w:rsid w:val="009E04B2"/>
    <w:rsid w:val="009E0E50"/>
    <w:rsid w:val="009E0FD7"/>
    <w:rsid w:val="009E366D"/>
    <w:rsid w:val="009E4384"/>
    <w:rsid w:val="009E519B"/>
    <w:rsid w:val="009E51B5"/>
    <w:rsid w:val="009E59CB"/>
    <w:rsid w:val="009E5A07"/>
    <w:rsid w:val="009F014D"/>
    <w:rsid w:val="009F0F7D"/>
    <w:rsid w:val="009F1A04"/>
    <w:rsid w:val="009F1D51"/>
    <w:rsid w:val="009F2004"/>
    <w:rsid w:val="009F26D0"/>
    <w:rsid w:val="009F36CB"/>
    <w:rsid w:val="009F3764"/>
    <w:rsid w:val="009F502A"/>
    <w:rsid w:val="009F7A2F"/>
    <w:rsid w:val="00A0000A"/>
    <w:rsid w:val="00A01909"/>
    <w:rsid w:val="00A02FF1"/>
    <w:rsid w:val="00A03A4F"/>
    <w:rsid w:val="00A04336"/>
    <w:rsid w:val="00A050E7"/>
    <w:rsid w:val="00A05E77"/>
    <w:rsid w:val="00A06B97"/>
    <w:rsid w:val="00A06C12"/>
    <w:rsid w:val="00A073AC"/>
    <w:rsid w:val="00A07B72"/>
    <w:rsid w:val="00A07C47"/>
    <w:rsid w:val="00A106D0"/>
    <w:rsid w:val="00A110A7"/>
    <w:rsid w:val="00A1176D"/>
    <w:rsid w:val="00A13A6F"/>
    <w:rsid w:val="00A13D06"/>
    <w:rsid w:val="00A161C9"/>
    <w:rsid w:val="00A1650C"/>
    <w:rsid w:val="00A165AD"/>
    <w:rsid w:val="00A17134"/>
    <w:rsid w:val="00A17F9F"/>
    <w:rsid w:val="00A207CD"/>
    <w:rsid w:val="00A20944"/>
    <w:rsid w:val="00A2127A"/>
    <w:rsid w:val="00A2150C"/>
    <w:rsid w:val="00A2172D"/>
    <w:rsid w:val="00A21D12"/>
    <w:rsid w:val="00A25010"/>
    <w:rsid w:val="00A2515F"/>
    <w:rsid w:val="00A25FD2"/>
    <w:rsid w:val="00A269D1"/>
    <w:rsid w:val="00A2777F"/>
    <w:rsid w:val="00A279A7"/>
    <w:rsid w:val="00A27EDE"/>
    <w:rsid w:val="00A30518"/>
    <w:rsid w:val="00A31024"/>
    <w:rsid w:val="00A3121A"/>
    <w:rsid w:val="00A32DE6"/>
    <w:rsid w:val="00A34C6E"/>
    <w:rsid w:val="00A34FA1"/>
    <w:rsid w:val="00A351C0"/>
    <w:rsid w:val="00A35AAC"/>
    <w:rsid w:val="00A35E3A"/>
    <w:rsid w:val="00A3720C"/>
    <w:rsid w:val="00A377AF"/>
    <w:rsid w:val="00A40D53"/>
    <w:rsid w:val="00A41D82"/>
    <w:rsid w:val="00A427F7"/>
    <w:rsid w:val="00A42D9E"/>
    <w:rsid w:val="00A4321E"/>
    <w:rsid w:val="00A44966"/>
    <w:rsid w:val="00A45619"/>
    <w:rsid w:val="00A4642C"/>
    <w:rsid w:val="00A46BFD"/>
    <w:rsid w:val="00A5053E"/>
    <w:rsid w:val="00A51124"/>
    <w:rsid w:val="00A51594"/>
    <w:rsid w:val="00A51E41"/>
    <w:rsid w:val="00A5316E"/>
    <w:rsid w:val="00A5408A"/>
    <w:rsid w:val="00A549BA"/>
    <w:rsid w:val="00A54B60"/>
    <w:rsid w:val="00A576DF"/>
    <w:rsid w:val="00A62936"/>
    <w:rsid w:val="00A62E18"/>
    <w:rsid w:val="00A62F52"/>
    <w:rsid w:val="00A63394"/>
    <w:rsid w:val="00A6376E"/>
    <w:rsid w:val="00A6440D"/>
    <w:rsid w:val="00A6445E"/>
    <w:rsid w:val="00A64E16"/>
    <w:rsid w:val="00A65119"/>
    <w:rsid w:val="00A652A9"/>
    <w:rsid w:val="00A664EA"/>
    <w:rsid w:val="00A669AC"/>
    <w:rsid w:val="00A66A99"/>
    <w:rsid w:val="00A66CD6"/>
    <w:rsid w:val="00A6711A"/>
    <w:rsid w:val="00A67436"/>
    <w:rsid w:val="00A6793A"/>
    <w:rsid w:val="00A708F6"/>
    <w:rsid w:val="00A70AE1"/>
    <w:rsid w:val="00A71161"/>
    <w:rsid w:val="00A75431"/>
    <w:rsid w:val="00A7587E"/>
    <w:rsid w:val="00A7677E"/>
    <w:rsid w:val="00A820B9"/>
    <w:rsid w:val="00A8236B"/>
    <w:rsid w:val="00A82596"/>
    <w:rsid w:val="00A83E90"/>
    <w:rsid w:val="00A84822"/>
    <w:rsid w:val="00A851E2"/>
    <w:rsid w:val="00A8606A"/>
    <w:rsid w:val="00A863B3"/>
    <w:rsid w:val="00A877A4"/>
    <w:rsid w:val="00A87E40"/>
    <w:rsid w:val="00A905C6"/>
    <w:rsid w:val="00A908BB"/>
    <w:rsid w:val="00A90B63"/>
    <w:rsid w:val="00A914DE"/>
    <w:rsid w:val="00A9321F"/>
    <w:rsid w:val="00A94757"/>
    <w:rsid w:val="00A94F29"/>
    <w:rsid w:val="00A95918"/>
    <w:rsid w:val="00A96977"/>
    <w:rsid w:val="00A96C96"/>
    <w:rsid w:val="00A97248"/>
    <w:rsid w:val="00A972BD"/>
    <w:rsid w:val="00A97327"/>
    <w:rsid w:val="00A97FB2"/>
    <w:rsid w:val="00AA022F"/>
    <w:rsid w:val="00AA060C"/>
    <w:rsid w:val="00AA0BB1"/>
    <w:rsid w:val="00AA14B0"/>
    <w:rsid w:val="00AA1C0C"/>
    <w:rsid w:val="00AA2660"/>
    <w:rsid w:val="00AA27EA"/>
    <w:rsid w:val="00AA357F"/>
    <w:rsid w:val="00AA4D1E"/>
    <w:rsid w:val="00AA6296"/>
    <w:rsid w:val="00AA6C7D"/>
    <w:rsid w:val="00AB06AB"/>
    <w:rsid w:val="00AB0D7F"/>
    <w:rsid w:val="00AB0F48"/>
    <w:rsid w:val="00AB1340"/>
    <w:rsid w:val="00AB1FEA"/>
    <w:rsid w:val="00AB22AB"/>
    <w:rsid w:val="00AB2E1F"/>
    <w:rsid w:val="00AB2EB7"/>
    <w:rsid w:val="00AB2F16"/>
    <w:rsid w:val="00AB304D"/>
    <w:rsid w:val="00AB3479"/>
    <w:rsid w:val="00AB4280"/>
    <w:rsid w:val="00AB4D8A"/>
    <w:rsid w:val="00AB4F3F"/>
    <w:rsid w:val="00AB4F71"/>
    <w:rsid w:val="00AB5264"/>
    <w:rsid w:val="00AB69A7"/>
    <w:rsid w:val="00AB70DA"/>
    <w:rsid w:val="00AB7457"/>
    <w:rsid w:val="00AB7629"/>
    <w:rsid w:val="00AC024F"/>
    <w:rsid w:val="00AC1008"/>
    <w:rsid w:val="00AC167F"/>
    <w:rsid w:val="00AC1BA1"/>
    <w:rsid w:val="00AC210E"/>
    <w:rsid w:val="00AC24D5"/>
    <w:rsid w:val="00AC2CAA"/>
    <w:rsid w:val="00AC2E07"/>
    <w:rsid w:val="00AC2F3D"/>
    <w:rsid w:val="00AC4B1F"/>
    <w:rsid w:val="00AC4F0C"/>
    <w:rsid w:val="00AC5853"/>
    <w:rsid w:val="00AC6826"/>
    <w:rsid w:val="00AC7FEE"/>
    <w:rsid w:val="00AD0889"/>
    <w:rsid w:val="00AD0B14"/>
    <w:rsid w:val="00AD0F34"/>
    <w:rsid w:val="00AD1ED7"/>
    <w:rsid w:val="00AD241A"/>
    <w:rsid w:val="00AD2CE9"/>
    <w:rsid w:val="00AD589E"/>
    <w:rsid w:val="00AD65DF"/>
    <w:rsid w:val="00AD7073"/>
    <w:rsid w:val="00AE0BF2"/>
    <w:rsid w:val="00AE13BC"/>
    <w:rsid w:val="00AE1698"/>
    <w:rsid w:val="00AE292D"/>
    <w:rsid w:val="00AE3CF0"/>
    <w:rsid w:val="00AE42E4"/>
    <w:rsid w:val="00AE4E8C"/>
    <w:rsid w:val="00AE520B"/>
    <w:rsid w:val="00AF0E46"/>
    <w:rsid w:val="00AF1019"/>
    <w:rsid w:val="00AF2032"/>
    <w:rsid w:val="00AF3333"/>
    <w:rsid w:val="00AF39EB"/>
    <w:rsid w:val="00AF3DD1"/>
    <w:rsid w:val="00AF4F55"/>
    <w:rsid w:val="00AF69E1"/>
    <w:rsid w:val="00AF72E7"/>
    <w:rsid w:val="00AF7353"/>
    <w:rsid w:val="00AF7466"/>
    <w:rsid w:val="00AF7B17"/>
    <w:rsid w:val="00B00077"/>
    <w:rsid w:val="00B00991"/>
    <w:rsid w:val="00B01500"/>
    <w:rsid w:val="00B0159B"/>
    <w:rsid w:val="00B015BD"/>
    <w:rsid w:val="00B01DB0"/>
    <w:rsid w:val="00B03497"/>
    <w:rsid w:val="00B04013"/>
    <w:rsid w:val="00B054FF"/>
    <w:rsid w:val="00B0604B"/>
    <w:rsid w:val="00B06EDC"/>
    <w:rsid w:val="00B1029D"/>
    <w:rsid w:val="00B105A4"/>
    <w:rsid w:val="00B10A92"/>
    <w:rsid w:val="00B11042"/>
    <w:rsid w:val="00B11BE3"/>
    <w:rsid w:val="00B142CE"/>
    <w:rsid w:val="00B14C3A"/>
    <w:rsid w:val="00B155DA"/>
    <w:rsid w:val="00B15CC7"/>
    <w:rsid w:val="00B15D26"/>
    <w:rsid w:val="00B168A6"/>
    <w:rsid w:val="00B16EA4"/>
    <w:rsid w:val="00B17CFE"/>
    <w:rsid w:val="00B20ACB"/>
    <w:rsid w:val="00B21C77"/>
    <w:rsid w:val="00B2343C"/>
    <w:rsid w:val="00B24418"/>
    <w:rsid w:val="00B251F1"/>
    <w:rsid w:val="00B25B3F"/>
    <w:rsid w:val="00B3018F"/>
    <w:rsid w:val="00B3190F"/>
    <w:rsid w:val="00B3268B"/>
    <w:rsid w:val="00B33844"/>
    <w:rsid w:val="00B3397C"/>
    <w:rsid w:val="00B3411F"/>
    <w:rsid w:val="00B34466"/>
    <w:rsid w:val="00B3507C"/>
    <w:rsid w:val="00B3516F"/>
    <w:rsid w:val="00B35340"/>
    <w:rsid w:val="00B359AE"/>
    <w:rsid w:val="00B35ACB"/>
    <w:rsid w:val="00B4039F"/>
    <w:rsid w:val="00B40637"/>
    <w:rsid w:val="00B40F65"/>
    <w:rsid w:val="00B413B8"/>
    <w:rsid w:val="00B41827"/>
    <w:rsid w:val="00B427D6"/>
    <w:rsid w:val="00B42DE7"/>
    <w:rsid w:val="00B4427A"/>
    <w:rsid w:val="00B4785D"/>
    <w:rsid w:val="00B479F3"/>
    <w:rsid w:val="00B47D46"/>
    <w:rsid w:val="00B50543"/>
    <w:rsid w:val="00B53365"/>
    <w:rsid w:val="00B549CA"/>
    <w:rsid w:val="00B55123"/>
    <w:rsid w:val="00B555EF"/>
    <w:rsid w:val="00B55971"/>
    <w:rsid w:val="00B560CB"/>
    <w:rsid w:val="00B60ED6"/>
    <w:rsid w:val="00B61184"/>
    <w:rsid w:val="00B61E66"/>
    <w:rsid w:val="00B6392F"/>
    <w:rsid w:val="00B63CF8"/>
    <w:rsid w:val="00B63F03"/>
    <w:rsid w:val="00B64178"/>
    <w:rsid w:val="00B653C1"/>
    <w:rsid w:val="00B655A5"/>
    <w:rsid w:val="00B679C4"/>
    <w:rsid w:val="00B70934"/>
    <w:rsid w:val="00B70CC0"/>
    <w:rsid w:val="00B71AD6"/>
    <w:rsid w:val="00B72117"/>
    <w:rsid w:val="00B72934"/>
    <w:rsid w:val="00B72A17"/>
    <w:rsid w:val="00B73525"/>
    <w:rsid w:val="00B739B0"/>
    <w:rsid w:val="00B73E61"/>
    <w:rsid w:val="00B73EBA"/>
    <w:rsid w:val="00B74E7B"/>
    <w:rsid w:val="00B75145"/>
    <w:rsid w:val="00B76324"/>
    <w:rsid w:val="00B76540"/>
    <w:rsid w:val="00B7674E"/>
    <w:rsid w:val="00B80D3E"/>
    <w:rsid w:val="00B827C3"/>
    <w:rsid w:val="00B830D5"/>
    <w:rsid w:val="00B844D8"/>
    <w:rsid w:val="00B8461C"/>
    <w:rsid w:val="00B84F52"/>
    <w:rsid w:val="00B856AF"/>
    <w:rsid w:val="00B85718"/>
    <w:rsid w:val="00B8594F"/>
    <w:rsid w:val="00B86679"/>
    <w:rsid w:val="00B87963"/>
    <w:rsid w:val="00B87ABB"/>
    <w:rsid w:val="00B9277D"/>
    <w:rsid w:val="00B937CF"/>
    <w:rsid w:val="00B93910"/>
    <w:rsid w:val="00B9470A"/>
    <w:rsid w:val="00B97397"/>
    <w:rsid w:val="00B973B4"/>
    <w:rsid w:val="00B9787A"/>
    <w:rsid w:val="00B9797F"/>
    <w:rsid w:val="00B97C76"/>
    <w:rsid w:val="00B97F1F"/>
    <w:rsid w:val="00B97F2E"/>
    <w:rsid w:val="00BA0474"/>
    <w:rsid w:val="00BA1462"/>
    <w:rsid w:val="00BA2CC0"/>
    <w:rsid w:val="00BA3000"/>
    <w:rsid w:val="00BA3357"/>
    <w:rsid w:val="00BA38FF"/>
    <w:rsid w:val="00BA5CBA"/>
    <w:rsid w:val="00BA60BD"/>
    <w:rsid w:val="00BA66A5"/>
    <w:rsid w:val="00BA6A89"/>
    <w:rsid w:val="00BA6BB0"/>
    <w:rsid w:val="00BA726C"/>
    <w:rsid w:val="00BA73EB"/>
    <w:rsid w:val="00BB04AC"/>
    <w:rsid w:val="00BB12D9"/>
    <w:rsid w:val="00BB131E"/>
    <w:rsid w:val="00BB19B9"/>
    <w:rsid w:val="00BB2B64"/>
    <w:rsid w:val="00BB35B3"/>
    <w:rsid w:val="00BB459C"/>
    <w:rsid w:val="00BB462C"/>
    <w:rsid w:val="00BB4947"/>
    <w:rsid w:val="00BB4E3A"/>
    <w:rsid w:val="00BB6644"/>
    <w:rsid w:val="00BB664A"/>
    <w:rsid w:val="00BB6992"/>
    <w:rsid w:val="00BB6AE7"/>
    <w:rsid w:val="00BB6F9C"/>
    <w:rsid w:val="00BB7635"/>
    <w:rsid w:val="00BC259A"/>
    <w:rsid w:val="00BC3026"/>
    <w:rsid w:val="00BC3973"/>
    <w:rsid w:val="00BC3A27"/>
    <w:rsid w:val="00BC41CA"/>
    <w:rsid w:val="00BC432A"/>
    <w:rsid w:val="00BC43D7"/>
    <w:rsid w:val="00BC46D8"/>
    <w:rsid w:val="00BC4ACE"/>
    <w:rsid w:val="00BC4E5D"/>
    <w:rsid w:val="00BC7370"/>
    <w:rsid w:val="00BC7787"/>
    <w:rsid w:val="00BD0032"/>
    <w:rsid w:val="00BD008C"/>
    <w:rsid w:val="00BD0895"/>
    <w:rsid w:val="00BD234A"/>
    <w:rsid w:val="00BD249F"/>
    <w:rsid w:val="00BD290F"/>
    <w:rsid w:val="00BD2A3C"/>
    <w:rsid w:val="00BD3A9C"/>
    <w:rsid w:val="00BD3DD3"/>
    <w:rsid w:val="00BD69E8"/>
    <w:rsid w:val="00BD7345"/>
    <w:rsid w:val="00BD7851"/>
    <w:rsid w:val="00BD7B41"/>
    <w:rsid w:val="00BE08D1"/>
    <w:rsid w:val="00BE1329"/>
    <w:rsid w:val="00BE1D3D"/>
    <w:rsid w:val="00BE396B"/>
    <w:rsid w:val="00BE3CF4"/>
    <w:rsid w:val="00BE4238"/>
    <w:rsid w:val="00BE4897"/>
    <w:rsid w:val="00BE69EA"/>
    <w:rsid w:val="00BE742D"/>
    <w:rsid w:val="00BE7AAC"/>
    <w:rsid w:val="00BE7F17"/>
    <w:rsid w:val="00BE7F6A"/>
    <w:rsid w:val="00BF0EED"/>
    <w:rsid w:val="00BF1235"/>
    <w:rsid w:val="00BF2CD2"/>
    <w:rsid w:val="00BF40A0"/>
    <w:rsid w:val="00BF5041"/>
    <w:rsid w:val="00BF52D3"/>
    <w:rsid w:val="00BF5386"/>
    <w:rsid w:val="00BF58A0"/>
    <w:rsid w:val="00BF5C6A"/>
    <w:rsid w:val="00BF6727"/>
    <w:rsid w:val="00BF70D7"/>
    <w:rsid w:val="00C008CE"/>
    <w:rsid w:val="00C00DFB"/>
    <w:rsid w:val="00C018CD"/>
    <w:rsid w:val="00C024AD"/>
    <w:rsid w:val="00C02C89"/>
    <w:rsid w:val="00C036D7"/>
    <w:rsid w:val="00C04576"/>
    <w:rsid w:val="00C04D3C"/>
    <w:rsid w:val="00C04F6D"/>
    <w:rsid w:val="00C05096"/>
    <w:rsid w:val="00C05F34"/>
    <w:rsid w:val="00C064A4"/>
    <w:rsid w:val="00C0755A"/>
    <w:rsid w:val="00C07FEE"/>
    <w:rsid w:val="00C112B2"/>
    <w:rsid w:val="00C11585"/>
    <w:rsid w:val="00C11B13"/>
    <w:rsid w:val="00C11E5E"/>
    <w:rsid w:val="00C11EF4"/>
    <w:rsid w:val="00C1243D"/>
    <w:rsid w:val="00C124FA"/>
    <w:rsid w:val="00C127BC"/>
    <w:rsid w:val="00C128F1"/>
    <w:rsid w:val="00C12B57"/>
    <w:rsid w:val="00C135E7"/>
    <w:rsid w:val="00C13925"/>
    <w:rsid w:val="00C14AA6"/>
    <w:rsid w:val="00C152D2"/>
    <w:rsid w:val="00C153A8"/>
    <w:rsid w:val="00C16466"/>
    <w:rsid w:val="00C16712"/>
    <w:rsid w:val="00C168BF"/>
    <w:rsid w:val="00C1693E"/>
    <w:rsid w:val="00C17FB6"/>
    <w:rsid w:val="00C20B47"/>
    <w:rsid w:val="00C22EDC"/>
    <w:rsid w:val="00C231E1"/>
    <w:rsid w:val="00C2322C"/>
    <w:rsid w:val="00C2345A"/>
    <w:rsid w:val="00C236D0"/>
    <w:rsid w:val="00C238A0"/>
    <w:rsid w:val="00C23E24"/>
    <w:rsid w:val="00C23E48"/>
    <w:rsid w:val="00C24F46"/>
    <w:rsid w:val="00C266F0"/>
    <w:rsid w:val="00C276F2"/>
    <w:rsid w:val="00C30D0D"/>
    <w:rsid w:val="00C3175E"/>
    <w:rsid w:val="00C31DEF"/>
    <w:rsid w:val="00C33330"/>
    <w:rsid w:val="00C34BF8"/>
    <w:rsid w:val="00C34EF8"/>
    <w:rsid w:val="00C350B1"/>
    <w:rsid w:val="00C35994"/>
    <w:rsid w:val="00C361B1"/>
    <w:rsid w:val="00C372BD"/>
    <w:rsid w:val="00C379D8"/>
    <w:rsid w:val="00C37F77"/>
    <w:rsid w:val="00C407E0"/>
    <w:rsid w:val="00C40CAC"/>
    <w:rsid w:val="00C41829"/>
    <w:rsid w:val="00C41F97"/>
    <w:rsid w:val="00C424B6"/>
    <w:rsid w:val="00C429F4"/>
    <w:rsid w:val="00C42EC3"/>
    <w:rsid w:val="00C439D5"/>
    <w:rsid w:val="00C43E62"/>
    <w:rsid w:val="00C43FAA"/>
    <w:rsid w:val="00C4404D"/>
    <w:rsid w:val="00C4410D"/>
    <w:rsid w:val="00C447AB"/>
    <w:rsid w:val="00C456E1"/>
    <w:rsid w:val="00C456E6"/>
    <w:rsid w:val="00C45BBB"/>
    <w:rsid w:val="00C45DAA"/>
    <w:rsid w:val="00C460D3"/>
    <w:rsid w:val="00C46B69"/>
    <w:rsid w:val="00C50F10"/>
    <w:rsid w:val="00C51281"/>
    <w:rsid w:val="00C51AA0"/>
    <w:rsid w:val="00C53681"/>
    <w:rsid w:val="00C54228"/>
    <w:rsid w:val="00C549F4"/>
    <w:rsid w:val="00C571B7"/>
    <w:rsid w:val="00C60126"/>
    <w:rsid w:val="00C61B7E"/>
    <w:rsid w:val="00C61C96"/>
    <w:rsid w:val="00C62367"/>
    <w:rsid w:val="00C626DF"/>
    <w:rsid w:val="00C62DD2"/>
    <w:rsid w:val="00C633E7"/>
    <w:rsid w:val="00C634F7"/>
    <w:rsid w:val="00C6450C"/>
    <w:rsid w:val="00C64F4B"/>
    <w:rsid w:val="00C652E2"/>
    <w:rsid w:val="00C659FA"/>
    <w:rsid w:val="00C65B6F"/>
    <w:rsid w:val="00C660BF"/>
    <w:rsid w:val="00C66E90"/>
    <w:rsid w:val="00C67D14"/>
    <w:rsid w:val="00C70772"/>
    <w:rsid w:val="00C716CC"/>
    <w:rsid w:val="00C71826"/>
    <w:rsid w:val="00C71A36"/>
    <w:rsid w:val="00C74EFE"/>
    <w:rsid w:val="00C75F22"/>
    <w:rsid w:val="00C77B12"/>
    <w:rsid w:val="00C81426"/>
    <w:rsid w:val="00C81B13"/>
    <w:rsid w:val="00C81F02"/>
    <w:rsid w:val="00C83608"/>
    <w:rsid w:val="00C8443F"/>
    <w:rsid w:val="00C84AD4"/>
    <w:rsid w:val="00C85328"/>
    <w:rsid w:val="00C85771"/>
    <w:rsid w:val="00C857DB"/>
    <w:rsid w:val="00C86BCB"/>
    <w:rsid w:val="00C877E1"/>
    <w:rsid w:val="00C87B45"/>
    <w:rsid w:val="00C904B0"/>
    <w:rsid w:val="00C9110F"/>
    <w:rsid w:val="00C914B2"/>
    <w:rsid w:val="00C91F62"/>
    <w:rsid w:val="00C92CD1"/>
    <w:rsid w:val="00C92F47"/>
    <w:rsid w:val="00C92F67"/>
    <w:rsid w:val="00C9448C"/>
    <w:rsid w:val="00C94569"/>
    <w:rsid w:val="00C94C58"/>
    <w:rsid w:val="00C96F97"/>
    <w:rsid w:val="00CA0278"/>
    <w:rsid w:val="00CA02C8"/>
    <w:rsid w:val="00CA06EE"/>
    <w:rsid w:val="00CA0B31"/>
    <w:rsid w:val="00CA0E30"/>
    <w:rsid w:val="00CA2F7E"/>
    <w:rsid w:val="00CA31FA"/>
    <w:rsid w:val="00CA3382"/>
    <w:rsid w:val="00CA33C9"/>
    <w:rsid w:val="00CA3F01"/>
    <w:rsid w:val="00CA51F4"/>
    <w:rsid w:val="00CA5B12"/>
    <w:rsid w:val="00CA6969"/>
    <w:rsid w:val="00CA79F5"/>
    <w:rsid w:val="00CB0046"/>
    <w:rsid w:val="00CB00CF"/>
    <w:rsid w:val="00CB011F"/>
    <w:rsid w:val="00CB01D2"/>
    <w:rsid w:val="00CB1989"/>
    <w:rsid w:val="00CB19F9"/>
    <w:rsid w:val="00CB232E"/>
    <w:rsid w:val="00CB2FC1"/>
    <w:rsid w:val="00CB3593"/>
    <w:rsid w:val="00CB36D5"/>
    <w:rsid w:val="00CB3CBA"/>
    <w:rsid w:val="00CB4D83"/>
    <w:rsid w:val="00CB5562"/>
    <w:rsid w:val="00CB5B59"/>
    <w:rsid w:val="00CB60F0"/>
    <w:rsid w:val="00CB718D"/>
    <w:rsid w:val="00CB73D8"/>
    <w:rsid w:val="00CB7AFB"/>
    <w:rsid w:val="00CC2E6E"/>
    <w:rsid w:val="00CC36B9"/>
    <w:rsid w:val="00CC3A8E"/>
    <w:rsid w:val="00CC3B2B"/>
    <w:rsid w:val="00CC4040"/>
    <w:rsid w:val="00CC425D"/>
    <w:rsid w:val="00CC45C2"/>
    <w:rsid w:val="00CC5256"/>
    <w:rsid w:val="00CC52F3"/>
    <w:rsid w:val="00CC5853"/>
    <w:rsid w:val="00CC6006"/>
    <w:rsid w:val="00CC6476"/>
    <w:rsid w:val="00CC6CA5"/>
    <w:rsid w:val="00CD02CA"/>
    <w:rsid w:val="00CD03C5"/>
    <w:rsid w:val="00CD062F"/>
    <w:rsid w:val="00CD09AA"/>
    <w:rsid w:val="00CD103E"/>
    <w:rsid w:val="00CD151B"/>
    <w:rsid w:val="00CD206E"/>
    <w:rsid w:val="00CD2639"/>
    <w:rsid w:val="00CD2E15"/>
    <w:rsid w:val="00CD39E1"/>
    <w:rsid w:val="00CD4768"/>
    <w:rsid w:val="00CD482C"/>
    <w:rsid w:val="00CD5B1B"/>
    <w:rsid w:val="00CD6096"/>
    <w:rsid w:val="00CD7FD8"/>
    <w:rsid w:val="00CE14BC"/>
    <w:rsid w:val="00CE1D8B"/>
    <w:rsid w:val="00CE247E"/>
    <w:rsid w:val="00CE2692"/>
    <w:rsid w:val="00CE2A0A"/>
    <w:rsid w:val="00CE3EB0"/>
    <w:rsid w:val="00CE4299"/>
    <w:rsid w:val="00CE5D15"/>
    <w:rsid w:val="00CE5DAB"/>
    <w:rsid w:val="00CE5DE5"/>
    <w:rsid w:val="00CE6008"/>
    <w:rsid w:val="00CE64DA"/>
    <w:rsid w:val="00CE6863"/>
    <w:rsid w:val="00CE7A08"/>
    <w:rsid w:val="00CF128B"/>
    <w:rsid w:val="00CF12C8"/>
    <w:rsid w:val="00CF1C34"/>
    <w:rsid w:val="00CF1F50"/>
    <w:rsid w:val="00CF2BEE"/>
    <w:rsid w:val="00CF2E28"/>
    <w:rsid w:val="00CF311D"/>
    <w:rsid w:val="00CF3B52"/>
    <w:rsid w:val="00CF4C0C"/>
    <w:rsid w:val="00CF6E40"/>
    <w:rsid w:val="00CF7927"/>
    <w:rsid w:val="00CF7931"/>
    <w:rsid w:val="00CF7E31"/>
    <w:rsid w:val="00D000C2"/>
    <w:rsid w:val="00D003AC"/>
    <w:rsid w:val="00D004CF"/>
    <w:rsid w:val="00D00974"/>
    <w:rsid w:val="00D00CC8"/>
    <w:rsid w:val="00D014B7"/>
    <w:rsid w:val="00D018F6"/>
    <w:rsid w:val="00D022AF"/>
    <w:rsid w:val="00D02507"/>
    <w:rsid w:val="00D02A20"/>
    <w:rsid w:val="00D03878"/>
    <w:rsid w:val="00D04411"/>
    <w:rsid w:val="00D05BF4"/>
    <w:rsid w:val="00D06F6E"/>
    <w:rsid w:val="00D0727B"/>
    <w:rsid w:val="00D074DA"/>
    <w:rsid w:val="00D11167"/>
    <w:rsid w:val="00D111C2"/>
    <w:rsid w:val="00D11EB5"/>
    <w:rsid w:val="00D120E8"/>
    <w:rsid w:val="00D12577"/>
    <w:rsid w:val="00D12AC4"/>
    <w:rsid w:val="00D149FD"/>
    <w:rsid w:val="00D1514B"/>
    <w:rsid w:val="00D1632D"/>
    <w:rsid w:val="00D1720A"/>
    <w:rsid w:val="00D17605"/>
    <w:rsid w:val="00D17C4F"/>
    <w:rsid w:val="00D2050E"/>
    <w:rsid w:val="00D2082E"/>
    <w:rsid w:val="00D20AAE"/>
    <w:rsid w:val="00D21F89"/>
    <w:rsid w:val="00D224F6"/>
    <w:rsid w:val="00D227C5"/>
    <w:rsid w:val="00D2382D"/>
    <w:rsid w:val="00D24661"/>
    <w:rsid w:val="00D248A1"/>
    <w:rsid w:val="00D24BAD"/>
    <w:rsid w:val="00D26037"/>
    <w:rsid w:val="00D2674E"/>
    <w:rsid w:val="00D26CC9"/>
    <w:rsid w:val="00D27944"/>
    <w:rsid w:val="00D27988"/>
    <w:rsid w:val="00D30480"/>
    <w:rsid w:val="00D30991"/>
    <w:rsid w:val="00D31298"/>
    <w:rsid w:val="00D313ED"/>
    <w:rsid w:val="00D3234D"/>
    <w:rsid w:val="00D32A75"/>
    <w:rsid w:val="00D3321E"/>
    <w:rsid w:val="00D33F1A"/>
    <w:rsid w:val="00D344AA"/>
    <w:rsid w:val="00D36180"/>
    <w:rsid w:val="00D361BB"/>
    <w:rsid w:val="00D36DBF"/>
    <w:rsid w:val="00D370AA"/>
    <w:rsid w:val="00D3718A"/>
    <w:rsid w:val="00D37733"/>
    <w:rsid w:val="00D377A5"/>
    <w:rsid w:val="00D40713"/>
    <w:rsid w:val="00D40B73"/>
    <w:rsid w:val="00D4147D"/>
    <w:rsid w:val="00D4289B"/>
    <w:rsid w:val="00D429FD"/>
    <w:rsid w:val="00D42B09"/>
    <w:rsid w:val="00D467FB"/>
    <w:rsid w:val="00D46A77"/>
    <w:rsid w:val="00D46D3A"/>
    <w:rsid w:val="00D472EF"/>
    <w:rsid w:val="00D476AF"/>
    <w:rsid w:val="00D5041C"/>
    <w:rsid w:val="00D51438"/>
    <w:rsid w:val="00D521C3"/>
    <w:rsid w:val="00D52526"/>
    <w:rsid w:val="00D527D4"/>
    <w:rsid w:val="00D529D3"/>
    <w:rsid w:val="00D53A8A"/>
    <w:rsid w:val="00D53DC9"/>
    <w:rsid w:val="00D5461E"/>
    <w:rsid w:val="00D55206"/>
    <w:rsid w:val="00D56383"/>
    <w:rsid w:val="00D56C20"/>
    <w:rsid w:val="00D5722B"/>
    <w:rsid w:val="00D61785"/>
    <w:rsid w:val="00D61A30"/>
    <w:rsid w:val="00D632E2"/>
    <w:rsid w:val="00D645E6"/>
    <w:rsid w:val="00D64ADF"/>
    <w:rsid w:val="00D64F17"/>
    <w:rsid w:val="00D65433"/>
    <w:rsid w:val="00D65470"/>
    <w:rsid w:val="00D65ACE"/>
    <w:rsid w:val="00D66370"/>
    <w:rsid w:val="00D678F4"/>
    <w:rsid w:val="00D72DAB"/>
    <w:rsid w:val="00D73C5B"/>
    <w:rsid w:val="00D75F18"/>
    <w:rsid w:val="00D80239"/>
    <w:rsid w:val="00D8089A"/>
    <w:rsid w:val="00D81161"/>
    <w:rsid w:val="00D819CC"/>
    <w:rsid w:val="00D848F1"/>
    <w:rsid w:val="00D84D87"/>
    <w:rsid w:val="00D85B50"/>
    <w:rsid w:val="00D86C87"/>
    <w:rsid w:val="00D909B1"/>
    <w:rsid w:val="00D9118E"/>
    <w:rsid w:val="00D91ABA"/>
    <w:rsid w:val="00D91D55"/>
    <w:rsid w:val="00D932EA"/>
    <w:rsid w:val="00D93385"/>
    <w:rsid w:val="00D93553"/>
    <w:rsid w:val="00D93611"/>
    <w:rsid w:val="00D9486F"/>
    <w:rsid w:val="00D94D91"/>
    <w:rsid w:val="00D952B0"/>
    <w:rsid w:val="00D957F9"/>
    <w:rsid w:val="00D95980"/>
    <w:rsid w:val="00D96053"/>
    <w:rsid w:val="00D96E94"/>
    <w:rsid w:val="00D972C6"/>
    <w:rsid w:val="00D977AB"/>
    <w:rsid w:val="00DA1D78"/>
    <w:rsid w:val="00DA23CE"/>
    <w:rsid w:val="00DA26F1"/>
    <w:rsid w:val="00DA2CD1"/>
    <w:rsid w:val="00DA31C8"/>
    <w:rsid w:val="00DA58BB"/>
    <w:rsid w:val="00DA5DB4"/>
    <w:rsid w:val="00DA5FEF"/>
    <w:rsid w:val="00DA6219"/>
    <w:rsid w:val="00DA66EB"/>
    <w:rsid w:val="00DA7A95"/>
    <w:rsid w:val="00DB05DB"/>
    <w:rsid w:val="00DB0D3D"/>
    <w:rsid w:val="00DB16E3"/>
    <w:rsid w:val="00DB1BFC"/>
    <w:rsid w:val="00DB1FE9"/>
    <w:rsid w:val="00DB24C0"/>
    <w:rsid w:val="00DB29F7"/>
    <w:rsid w:val="00DB34DD"/>
    <w:rsid w:val="00DB39CF"/>
    <w:rsid w:val="00DB3BD4"/>
    <w:rsid w:val="00DB3C2C"/>
    <w:rsid w:val="00DB4E57"/>
    <w:rsid w:val="00DB6169"/>
    <w:rsid w:val="00DB658D"/>
    <w:rsid w:val="00DB7ACC"/>
    <w:rsid w:val="00DC08A1"/>
    <w:rsid w:val="00DC0E8F"/>
    <w:rsid w:val="00DC1434"/>
    <w:rsid w:val="00DC1730"/>
    <w:rsid w:val="00DC33F7"/>
    <w:rsid w:val="00DC4428"/>
    <w:rsid w:val="00DC5139"/>
    <w:rsid w:val="00DC6095"/>
    <w:rsid w:val="00DC656E"/>
    <w:rsid w:val="00DC66E9"/>
    <w:rsid w:val="00DC67D3"/>
    <w:rsid w:val="00DC6844"/>
    <w:rsid w:val="00DC698B"/>
    <w:rsid w:val="00DC743F"/>
    <w:rsid w:val="00DC76CE"/>
    <w:rsid w:val="00DC78E9"/>
    <w:rsid w:val="00DC7A26"/>
    <w:rsid w:val="00DC7F74"/>
    <w:rsid w:val="00DD03E3"/>
    <w:rsid w:val="00DD05FC"/>
    <w:rsid w:val="00DD0FE2"/>
    <w:rsid w:val="00DD25A2"/>
    <w:rsid w:val="00DD4231"/>
    <w:rsid w:val="00DD466E"/>
    <w:rsid w:val="00DD47D3"/>
    <w:rsid w:val="00DD495F"/>
    <w:rsid w:val="00DD4F37"/>
    <w:rsid w:val="00DD5351"/>
    <w:rsid w:val="00DD58A8"/>
    <w:rsid w:val="00DD59B0"/>
    <w:rsid w:val="00DD61A7"/>
    <w:rsid w:val="00DD6BF2"/>
    <w:rsid w:val="00DD6EAE"/>
    <w:rsid w:val="00DD7393"/>
    <w:rsid w:val="00DE0051"/>
    <w:rsid w:val="00DE083A"/>
    <w:rsid w:val="00DE0B2C"/>
    <w:rsid w:val="00DE16FC"/>
    <w:rsid w:val="00DE289B"/>
    <w:rsid w:val="00DE3EBF"/>
    <w:rsid w:val="00DE45D8"/>
    <w:rsid w:val="00DE5346"/>
    <w:rsid w:val="00DE5DDB"/>
    <w:rsid w:val="00DE7FA8"/>
    <w:rsid w:val="00DF0B63"/>
    <w:rsid w:val="00DF177A"/>
    <w:rsid w:val="00DF27B8"/>
    <w:rsid w:val="00DF2EB9"/>
    <w:rsid w:val="00DF36BF"/>
    <w:rsid w:val="00DF482B"/>
    <w:rsid w:val="00DF51EC"/>
    <w:rsid w:val="00DF626B"/>
    <w:rsid w:val="00DF77DB"/>
    <w:rsid w:val="00E000AE"/>
    <w:rsid w:val="00E00A1E"/>
    <w:rsid w:val="00E01548"/>
    <w:rsid w:val="00E01C31"/>
    <w:rsid w:val="00E02E6F"/>
    <w:rsid w:val="00E03357"/>
    <w:rsid w:val="00E0404C"/>
    <w:rsid w:val="00E04CB1"/>
    <w:rsid w:val="00E050FD"/>
    <w:rsid w:val="00E05620"/>
    <w:rsid w:val="00E0625D"/>
    <w:rsid w:val="00E07D26"/>
    <w:rsid w:val="00E100A0"/>
    <w:rsid w:val="00E108B7"/>
    <w:rsid w:val="00E11024"/>
    <w:rsid w:val="00E12ED9"/>
    <w:rsid w:val="00E12F63"/>
    <w:rsid w:val="00E138C4"/>
    <w:rsid w:val="00E13E5E"/>
    <w:rsid w:val="00E20443"/>
    <w:rsid w:val="00E21133"/>
    <w:rsid w:val="00E21649"/>
    <w:rsid w:val="00E21670"/>
    <w:rsid w:val="00E21EE7"/>
    <w:rsid w:val="00E22E83"/>
    <w:rsid w:val="00E2322E"/>
    <w:rsid w:val="00E23E38"/>
    <w:rsid w:val="00E244D6"/>
    <w:rsid w:val="00E24D88"/>
    <w:rsid w:val="00E254AA"/>
    <w:rsid w:val="00E26D10"/>
    <w:rsid w:val="00E270B3"/>
    <w:rsid w:val="00E273A7"/>
    <w:rsid w:val="00E27C25"/>
    <w:rsid w:val="00E31191"/>
    <w:rsid w:val="00E31704"/>
    <w:rsid w:val="00E31949"/>
    <w:rsid w:val="00E320AD"/>
    <w:rsid w:val="00E327C4"/>
    <w:rsid w:val="00E341E9"/>
    <w:rsid w:val="00E3446B"/>
    <w:rsid w:val="00E358A6"/>
    <w:rsid w:val="00E3595D"/>
    <w:rsid w:val="00E35BC5"/>
    <w:rsid w:val="00E35D73"/>
    <w:rsid w:val="00E35D8E"/>
    <w:rsid w:val="00E36093"/>
    <w:rsid w:val="00E37B4C"/>
    <w:rsid w:val="00E409D2"/>
    <w:rsid w:val="00E40AF0"/>
    <w:rsid w:val="00E40F52"/>
    <w:rsid w:val="00E41E05"/>
    <w:rsid w:val="00E433AF"/>
    <w:rsid w:val="00E436F3"/>
    <w:rsid w:val="00E43C6B"/>
    <w:rsid w:val="00E44080"/>
    <w:rsid w:val="00E44172"/>
    <w:rsid w:val="00E44BF2"/>
    <w:rsid w:val="00E44FC3"/>
    <w:rsid w:val="00E4508A"/>
    <w:rsid w:val="00E46A8A"/>
    <w:rsid w:val="00E46BB4"/>
    <w:rsid w:val="00E47590"/>
    <w:rsid w:val="00E4776A"/>
    <w:rsid w:val="00E47B26"/>
    <w:rsid w:val="00E47F9A"/>
    <w:rsid w:val="00E50860"/>
    <w:rsid w:val="00E50B25"/>
    <w:rsid w:val="00E50FC4"/>
    <w:rsid w:val="00E518CC"/>
    <w:rsid w:val="00E52A30"/>
    <w:rsid w:val="00E52D02"/>
    <w:rsid w:val="00E53958"/>
    <w:rsid w:val="00E5468A"/>
    <w:rsid w:val="00E547D6"/>
    <w:rsid w:val="00E54843"/>
    <w:rsid w:val="00E54A20"/>
    <w:rsid w:val="00E55C3B"/>
    <w:rsid w:val="00E56010"/>
    <w:rsid w:val="00E56614"/>
    <w:rsid w:val="00E569DB"/>
    <w:rsid w:val="00E57B26"/>
    <w:rsid w:val="00E606A1"/>
    <w:rsid w:val="00E612CA"/>
    <w:rsid w:val="00E61844"/>
    <w:rsid w:val="00E62D88"/>
    <w:rsid w:val="00E632A8"/>
    <w:rsid w:val="00E64C0A"/>
    <w:rsid w:val="00E66388"/>
    <w:rsid w:val="00E67A69"/>
    <w:rsid w:val="00E67B5F"/>
    <w:rsid w:val="00E67E39"/>
    <w:rsid w:val="00E715BD"/>
    <w:rsid w:val="00E71D58"/>
    <w:rsid w:val="00E73603"/>
    <w:rsid w:val="00E7551F"/>
    <w:rsid w:val="00E75540"/>
    <w:rsid w:val="00E81C32"/>
    <w:rsid w:val="00E8298F"/>
    <w:rsid w:val="00E82C33"/>
    <w:rsid w:val="00E82EFB"/>
    <w:rsid w:val="00E82F32"/>
    <w:rsid w:val="00E83F78"/>
    <w:rsid w:val="00E846DA"/>
    <w:rsid w:val="00E84B68"/>
    <w:rsid w:val="00E85336"/>
    <w:rsid w:val="00E859AE"/>
    <w:rsid w:val="00E85DA9"/>
    <w:rsid w:val="00E87299"/>
    <w:rsid w:val="00E87795"/>
    <w:rsid w:val="00E87BD6"/>
    <w:rsid w:val="00E87C88"/>
    <w:rsid w:val="00E915ED"/>
    <w:rsid w:val="00E91CDF"/>
    <w:rsid w:val="00E928B9"/>
    <w:rsid w:val="00E931F7"/>
    <w:rsid w:val="00E93461"/>
    <w:rsid w:val="00E9391E"/>
    <w:rsid w:val="00E945B4"/>
    <w:rsid w:val="00E94971"/>
    <w:rsid w:val="00E95458"/>
    <w:rsid w:val="00E95D5B"/>
    <w:rsid w:val="00E964C0"/>
    <w:rsid w:val="00E965C3"/>
    <w:rsid w:val="00E96E76"/>
    <w:rsid w:val="00EA0610"/>
    <w:rsid w:val="00EA0A99"/>
    <w:rsid w:val="00EA0DBB"/>
    <w:rsid w:val="00EA10F4"/>
    <w:rsid w:val="00EA25D9"/>
    <w:rsid w:val="00EA2AAF"/>
    <w:rsid w:val="00EA2BD2"/>
    <w:rsid w:val="00EA2EA4"/>
    <w:rsid w:val="00EA32EB"/>
    <w:rsid w:val="00EA4452"/>
    <w:rsid w:val="00EA45F6"/>
    <w:rsid w:val="00EA487C"/>
    <w:rsid w:val="00EA59F8"/>
    <w:rsid w:val="00EA5F03"/>
    <w:rsid w:val="00EA61AD"/>
    <w:rsid w:val="00EA6688"/>
    <w:rsid w:val="00EA67D0"/>
    <w:rsid w:val="00EA7686"/>
    <w:rsid w:val="00EA7DCE"/>
    <w:rsid w:val="00EB000E"/>
    <w:rsid w:val="00EB006E"/>
    <w:rsid w:val="00EB0BF5"/>
    <w:rsid w:val="00EB1338"/>
    <w:rsid w:val="00EB18F5"/>
    <w:rsid w:val="00EB345D"/>
    <w:rsid w:val="00EB38A9"/>
    <w:rsid w:val="00EB4A97"/>
    <w:rsid w:val="00EB4E66"/>
    <w:rsid w:val="00EB5080"/>
    <w:rsid w:val="00EB5A80"/>
    <w:rsid w:val="00EC0455"/>
    <w:rsid w:val="00EC1226"/>
    <w:rsid w:val="00EC3A77"/>
    <w:rsid w:val="00EC3C9A"/>
    <w:rsid w:val="00EC4577"/>
    <w:rsid w:val="00EC4B80"/>
    <w:rsid w:val="00EC5379"/>
    <w:rsid w:val="00EC53F6"/>
    <w:rsid w:val="00EC59AD"/>
    <w:rsid w:val="00EC59F5"/>
    <w:rsid w:val="00EC5C1A"/>
    <w:rsid w:val="00EC65C3"/>
    <w:rsid w:val="00EC6A3E"/>
    <w:rsid w:val="00EC6B93"/>
    <w:rsid w:val="00ED00AD"/>
    <w:rsid w:val="00ED1B69"/>
    <w:rsid w:val="00ED251F"/>
    <w:rsid w:val="00ED40B1"/>
    <w:rsid w:val="00ED4253"/>
    <w:rsid w:val="00ED42A2"/>
    <w:rsid w:val="00ED5E22"/>
    <w:rsid w:val="00ED6191"/>
    <w:rsid w:val="00ED63BE"/>
    <w:rsid w:val="00ED79F5"/>
    <w:rsid w:val="00ED7A3D"/>
    <w:rsid w:val="00ED7AF5"/>
    <w:rsid w:val="00EE206D"/>
    <w:rsid w:val="00EE24FF"/>
    <w:rsid w:val="00EE2C5D"/>
    <w:rsid w:val="00EE3D09"/>
    <w:rsid w:val="00EE3F69"/>
    <w:rsid w:val="00EE4DB9"/>
    <w:rsid w:val="00EE7D61"/>
    <w:rsid w:val="00EE7D96"/>
    <w:rsid w:val="00EF0343"/>
    <w:rsid w:val="00EF0698"/>
    <w:rsid w:val="00EF080E"/>
    <w:rsid w:val="00EF0C8B"/>
    <w:rsid w:val="00EF18DE"/>
    <w:rsid w:val="00EF4C0E"/>
    <w:rsid w:val="00EF5728"/>
    <w:rsid w:val="00EF6346"/>
    <w:rsid w:val="00EF681D"/>
    <w:rsid w:val="00EF7483"/>
    <w:rsid w:val="00EF7FC7"/>
    <w:rsid w:val="00F0085D"/>
    <w:rsid w:val="00F01463"/>
    <w:rsid w:val="00F0226F"/>
    <w:rsid w:val="00F027D0"/>
    <w:rsid w:val="00F02B28"/>
    <w:rsid w:val="00F03766"/>
    <w:rsid w:val="00F03A6D"/>
    <w:rsid w:val="00F0446F"/>
    <w:rsid w:val="00F05BAB"/>
    <w:rsid w:val="00F0624F"/>
    <w:rsid w:val="00F06928"/>
    <w:rsid w:val="00F06C7E"/>
    <w:rsid w:val="00F07257"/>
    <w:rsid w:val="00F079E1"/>
    <w:rsid w:val="00F10DBE"/>
    <w:rsid w:val="00F1183A"/>
    <w:rsid w:val="00F11FA6"/>
    <w:rsid w:val="00F12167"/>
    <w:rsid w:val="00F12410"/>
    <w:rsid w:val="00F12557"/>
    <w:rsid w:val="00F1263D"/>
    <w:rsid w:val="00F12AEA"/>
    <w:rsid w:val="00F12DB2"/>
    <w:rsid w:val="00F133A3"/>
    <w:rsid w:val="00F14055"/>
    <w:rsid w:val="00F14964"/>
    <w:rsid w:val="00F15EDC"/>
    <w:rsid w:val="00F16017"/>
    <w:rsid w:val="00F16807"/>
    <w:rsid w:val="00F1692C"/>
    <w:rsid w:val="00F17588"/>
    <w:rsid w:val="00F20404"/>
    <w:rsid w:val="00F20ABC"/>
    <w:rsid w:val="00F21397"/>
    <w:rsid w:val="00F2177B"/>
    <w:rsid w:val="00F21852"/>
    <w:rsid w:val="00F2266D"/>
    <w:rsid w:val="00F22724"/>
    <w:rsid w:val="00F23555"/>
    <w:rsid w:val="00F23D77"/>
    <w:rsid w:val="00F23E8A"/>
    <w:rsid w:val="00F24300"/>
    <w:rsid w:val="00F244E3"/>
    <w:rsid w:val="00F24896"/>
    <w:rsid w:val="00F252F3"/>
    <w:rsid w:val="00F257ED"/>
    <w:rsid w:val="00F2746D"/>
    <w:rsid w:val="00F30B03"/>
    <w:rsid w:val="00F31628"/>
    <w:rsid w:val="00F335FE"/>
    <w:rsid w:val="00F356C4"/>
    <w:rsid w:val="00F36C39"/>
    <w:rsid w:val="00F3709A"/>
    <w:rsid w:val="00F406D5"/>
    <w:rsid w:val="00F40DD6"/>
    <w:rsid w:val="00F40F5F"/>
    <w:rsid w:val="00F41221"/>
    <w:rsid w:val="00F41B4C"/>
    <w:rsid w:val="00F425CA"/>
    <w:rsid w:val="00F42AB9"/>
    <w:rsid w:val="00F44067"/>
    <w:rsid w:val="00F44550"/>
    <w:rsid w:val="00F46549"/>
    <w:rsid w:val="00F46766"/>
    <w:rsid w:val="00F467B6"/>
    <w:rsid w:val="00F46B6E"/>
    <w:rsid w:val="00F46F25"/>
    <w:rsid w:val="00F477AE"/>
    <w:rsid w:val="00F4794F"/>
    <w:rsid w:val="00F5052D"/>
    <w:rsid w:val="00F50D7A"/>
    <w:rsid w:val="00F50FED"/>
    <w:rsid w:val="00F512A4"/>
    <w:rsid w:val="00F51487"/>
    <w:rsid w:val="00F5272B"/>
    <w:rsid w:val="00F52D56"/>
    <w:rsid w:val="00F52EEF"/>
    <w:rsid w:val="00F5518B"/>
    <w:rsid w:val="00F55240"/>
    <w:rsid w:val="00F55AE4"/>
    <w:rsid w:val="00F56714"/>
    <w:rsid w:val="00F57C66"/>
    <w:rsid w:val="00F63AB7"/>
    <w:rsid w:val="00F63D01"/>
    <w:rsid w:val="00F63D54"/>
    <w:rsid w:val="00F6409B"/>
    <w:rsid w:val="00F64F14"/>
    <w:rsid w:val="00F657D9"/>
    <w:rsid w:val="00F65D6E"/>
    <w:rsid w:val="00F65DEA"/>
    <w:rsid w:val="00F66291"/>
    <w:rsid w:val="00F67AE2"/>
    <w:rsid w:val="00F70986"/>
    <w:rsid w:val="00F71009"/>
    <w:rsid w:val="00F710BC"/>
    <w:rsid w:val="00F72156"/>
    <w:rsid w:val="00F72342"/>
    <w:rsid w:val="00F72871"/>
    <w:rsid w:val="00F72B4E"/>
    <w:rsid w:val="00F7421C"/>
    <w:rsid w:val="00F74394"/>
    <w:rsid w:val="00F74A5C"/>
    <w:rsid w:val="00F75CCE"/>
    <w:rsid w:val="00F771C8"/>
    <w:rsid w:val="00F77203"/>
    <w:rsid w:val="00F775BD"/>
    <w:rsid w:val="00F77A48"/>
    <w:rsid w:val="00F77C5C"/>
    <w:rsid w:val="00F80839"/>
    <w:rsid w:val="00F819DA"/>
    <w:rsid w:val="00F81A74"/>
    <w:rsid w:val="00F81A7F"/>
    <w:rsid w:val="00F8214E"/>
    <w:rsid w:val="00F82670"/>
    <w:rsid w:val="00F83773"/>
    <w:rsid w:val="00F84527"/>
    <w:rsid w:val="00F84A6D"/>
    <w:rsid w:val="00F8502D"/>
    <w:rsid w:val="00F86203"/>
    <w:rsid w:val="00F867D9"/>
    <w:rsid w:val="00F86CCA"/>
    <w:rsid w:val="00F875B5"/>
    <w:rsid w:val="00F87833"/>
    <w:rsid w:val="00F87B85"/>
    <w:rsid w:val="00F9045C"/>
    <w:rsid w:val="00F90EB9"/>
    <w:rsid w:val="00F91AE4"/>
    <w:rsid w:val="00F922E3"/>
    <w:rsid w:val="00F92493"/>
    <w:rsid w:val="00F92C60"/>
    <w:rsid w:val="00F92DAB"/>
    <w:rsid w:val="00F936AE"/>
    <w:rsid w:val="00F93E07"/>
    <w:rsid w:val="00F94D7B"/>
    <w:rsid w:val="00F95958"/>
    <w:rsid w:val="00F9622F"/>
    <w:rsid w:val="00F96465"/>
    <w:rsid w:val="00F966FE"/>
    <w:rsid w:val="00F96791"/>
    <w:rsid w:val="00F968FD"/>
    <w:rsid w:val="00F974D9"/>
    <w:rsid w:val="00FA0410"/>
    <w:rsid w:val="00FA0AE8"/>
    <w:rsid w:val="00FA323A"/>
    <w:rsid w:val="00FA56CB"/>
    <w:rsid w:val="00FB2871"/>
    <w:rsid w:val="00FB2CD7"/>
    <w:rsid w:val="00FB335B"/>
    <w:rsid w:val="00FB3B6A"/>
    <w:rsid w:val="00FB3CD3"/>
    <w:rsid w:val="00FB3ED8"/>
    <w:rsid w:val="00FB40CE"/>
    <w:rsid w:val="00FB4BE8"/>
    <w:rsid w:val="00FB4ED0"/>
    <w:rsid w:val="00FB5D33"/>
    <w:rsid w:val="00FB63F5"/>
    <w:rsid w:val="00FB67F9"/>
    <w:rsid w:val="00FB6901"/>
    <w:rsid w:val="00FB6CCA"/>
    <w:rsid w:val="00FB755E"/>
    <w:rsid w:val="00FB79FD"/>
    <w:rsid w:val="00FC292E"/>
    <w:rsid w:val="00FC31AB"/>
    <w:rsid w:val="00FC39E5"/>
    <w:rsid w:val="00FC3FAD"/>
    <w:rsid w:val="00FC457E"/>
    <w:rsid w:val="00FC49C1"/>
    <w:rsid w:val="00FC50FF"/>
    <w:rsid w:val="00FC6752"/>
    <w:rsid w:val="00FC67FD"/>
    <w:rsid w:val="00FC7F5E"/>
    <w:rsid w:val="00FD01CC"/>
    <w:rsid w:val="00FD0A13"/>
    <w:rsid w:val="00FD15D0"/>
    <w:rsid w:val="00FD19C2"/>
    <w:rsid w:val="00FD20ED"/>
    <w:rsid w:val="00FD2503"/>
    <w:rsid w:val="00FD27BA"/>
    <w:rsid w:val="00FD283C"/>
    <w:rsid w:val="00FD35AB"/>
    <w:rsid w:val="00FD392B"/>
    <w:rsid w:val="00FD44D3"/>
    <w:rsid w:val="00FD46BB"/>
    <w:rsid w:val="00FD4BE1"/>
    <w:rsid w:val="00FD51BC"/>
    <w:rsid w:val="00FD552C"/>
    <w:rsid w:val="00FD59E5"/>
    <w:rsid w:val="00FD5FC1"/>
    <w:rsid w:val="00FD6373"/>
    <w:rsid w:val="00FD6C6C"/>
    <w:rsid w:val="00FD6E76"/>
    <w:rsid w:val="00FD7790"/>
    <w:rsid w:val="00FD7F42"/>
    <w:rsid w:val="00FE15C1"/>
    <w:rsid w:val="00FE1D35"/>
    <w:rsid w:val="00FE1F6C"/>
    <w:rsid w:val="00FE2031"/>
    <w:rsid w:val="00FE268E"/>
    <w:rsid w:val="00FE2FDB"/>
    <w:rsid w:val="00FE3EFA"/>
    <w:rsid w:val="00FE6354"/>
    <w:rsid w:val="00FE6925"/>
    <w:rsid w:val="00FE6A40"/>
    <w:rsid w:val="00FE7015"/>
    <w:rsid w:val="00FF1A4A"/>
    <w:rsid w:val="00FF2DBE"/>
    <w:rsid w:val="00FF48FD"/>
    <w:rsid w:val="00FF4C32"/>
    <w:rsid w:val="00FF4DF5"/>
    <w:rsid w:val="00FF50BB"/>
    <w:rsid w:val="00FF5CD0"/>
    <w:rsid w:val="00FF6893"/>
    <w:rsid w:val="00FF6CF7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96026,#f60,#ddcdc1,#c5aa95"/>
    </o:shapedefaults>
    <o:shapelayout v:ext="edit">
      <o:idmap v:ext="edit" data="1"/>
    </o:shapelayout>
  </w:shapeDefaults>
  <w:decimalSymbol w:val=","/>
  <w:listSeparator w:val=";"/>
  <w15:docId w15:val="{342B8A68-CF65-43FF-89FC-EAED901A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 w:qFormat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85A"/>
    <w:pPr>
      <w:keepLines/>
      <w:spacing w:after="120"/>
      <w:contextualSpacing/>
      <w:jc w:val="both"/>
    </w:pPr>
    <w:rPr>
      <w:sz w:val="22"/>
      <w:szCs w:val="36"/>
      <w:lang w:eastAsia="en-US" w:bidi="en-US"/>
    </w:rPr>
  </w:style>
  <w:style w:type="paragraph" w:styleId="Titre1">
    <w:name w:val="heading 1"/>
    <w:aliases w:val="Titre1-CIR"/>
    <w:next w:val="Corpsdetexte"/>
    <w:link w:val="Titre1Car"/>
    <w:qFormat/>
    <w:rsid w:val="0016485A"/>
    <w:pPr>
      <w:numPr>
        <w:numId w:val="39"/>
      </w:numPr>
      <w:spacing w:before="5280" w:after="60"/>
      <w:jc w:val="center"/>
      <w:outlineLvl w:val="0"/>
    </w:pPr>
    <w:rPr>
      <w:b/>
      <w:caps/>
      <w:shadow/>
      <w:color w:val="423427"/>
      <w:spacing w:val="20"/>
      <w:sz w:val="72"/>
      <w:szCs w:val="32"/>
      <w:lang w:eastAsia="en-US" w:bidi="en-US"/>
    </w:rPr>
  </w:style>
  <w:style w:type="paragraph" w:styleId="Titre2">
    <w:name w:val="heading 2"/>
    <w:aliases w:val="Titre2-CIR"/>
    <w:next w:val="Corpsdetexte"/>
    <w:link w:val="Titre2Car"/>
    <w:qFormat/>
    <w:rsid w:val="0016485A"/>
    <w:pPr>
      <w:keepNext/>
      <w:numPr>
        <w:ilvl w:val="1"/>
        <w:numId w:val="39"/>
      </w:numPr>
      <w:shd w:val="clear" w:color="auto" w:fill="3E61AD"/>
      <w:spacing w:before="600" w:after="200"/>
      <w:outlineLvl w:val="1"/>
    </w:pPr>
    <w:rPr>
      <w:smallCaps/>
      <w:color w:val="FFFFFF"/>
      <w:spacing w:val="20"/>
      <w:sz w:val="28"/>
      <w:szCs w:val="28"/>
      <w:lang w:eastAsia="en-US" w:bidi="en-US"/>
    </w:rPr>
  </w:style>
  <w:style w:type="paragraph" w:styleId="Titre3">
    <w:name w:val="heading 3"/>
    <w:aliases w:val="Titre3-CIR"/>
    <w:next w:val="Corpsdetexte"/>
    <w:link w:val="Titre3Car"/>
    <w:qFormat/>
    <w:rsid w:val="0016485A"/>
    <w:pPr>
      <w:keepNext/>
      <w:numPr>
        <w:ilvl w:val="2"/>
        <w:numId w:val="39"/>
      </w:numPr>
      <w:spacing w:before="560" w:after="200"/>
      <w:outlineLvl w:val="2"/>
    </w:pPr>
    <w:rPr>
      <w:b/>
      <w:smallCaps/>
      <w:spacing w:val="20"/>
      <w:sz w:val="22"/>
      <w:szCs w:val="24"/>
      <w:lang w:eastAsia="en-US" w:bidi="en-US"/>
    </w:rPr>
  </w:style>
  <w:style w:type="paragraph" w:styleId="Titre4">
    <w:name w:val="heading 4"/>
    <w:aliases w:val="Titre4-CIR"/>
    <w:next w:val="Corpsdetexte"/>
    <w:link w:val="Titre4Car"/>
    <w:qFormat/>
    <w:rsid w:val="0016485A"/>
    <w:pPr>
      <w:keepNext/>
      <w:numPr>
        <w:ilvl w:val="3"/>
        <w:numId w:val="39"/>
      </w:numPr>
      <w:spacing w:before="360" w:after="120"/>
      <w:outlineLvl w:val="3"/>
    </w:pPr>
    <w:rPr>
      <w:b/>
      <w:bCs/>
      <w:spacing w:val="20"/>
      <w:sz w:val="22"/>
      <w:szCs w:val="36"/>
      <w:lang w:eastAsia="en-US" w:bidi="en-US"/>
    </w:rPr>
  </w:style>
  <w:style w:type="paragraph" w:styleId="Titre5">
    <w:name w:val="heading 5"/>
    <w:aliases w:val="Titre5-CIR"/>
    <w:next w:val="Corpsdetexte"/>
    <w:link w:val="Titre5Car"/>
    <w:qFormat/>
    <w:rsid w:val="0016485A"/>
    <w:pPr>
      <w:keepNext/>
      <w:numPr>
        <w:ilvl w:val="4"/>
        <w:numId w:val="39"/>
      </w:numPr>
      <w:spacing w:before="360" w:after="120"/>
      <w:jc w:val="both"/>
      <w:outlineLvl w:val="4"/>
    </w:pPr>
    <w:rPr>
      <w:b/>
      <w:spacing w:val="20"/>
      <w:sz w:val="22"/>
      <w:szCs w:val="36"/>
      <w:lang w:eastAsia="en-US" w:bidi="en-US"/>
    </w:rPr>
  </w:style>
  <w:style w:type="paragraph" w:styleId="Titre6">
    <w:name w:val="heading 6"/>
    <w:aliases w:val="Titre6-CIR"/>
    <w:next w:val="Corpsdetexte"/>
    <w:link w:val="Titre6Car"/>
    <w:qFormat/>
    <w:rsid w:val="0016485A"/>
    <w:pPr>
      <w:keepNext/>
      <w:numPr>
        <w:ilvl w:val="5"/>
        <w:numId w:val="39"/>
      </w:numPr>
      <w:spacing w:before="360" w:after="120"/>
      <w:jc w:val="both"/>
      <w:outlineLvl w:val="5"/>
    </w:pPr>
    <w:rPr>
      <w:b/>
      <w:bCs/>
      <w:i/>
      <w:sz w:val="22"/>
      <w:szCs w:val="36"/>
      <w:lang w:eastAsia="en-US" w:bidi="en-US"/>
    </w:rPr>
  </w:style>
  <w:style w:type="paragraph" w:styleId="Titre7">
    <w:name w:val="heading 7"/>
    <w:aliases w:val="Titre7-CIR"/>
    <w:next w:val="Corpsdetexte"/>
    <w:link w:val="Titre7Car"/>
    <w:rsid w:val="0016485A"/>
    <w:pPr>
      <w:keepNext/>
      <w:numPr>
        <w:ilvl w:val="6"/>
        <w:numId w:val="39"/>
      </w:numPr>
      <w:spacing w:before="360" w:after="120"/>
      <w:jc w:val="both"/>
      <w:outlineLvl w:val="6"/>
    </w:pPr>
    <w:rPr>
      <w:b/>
      <w:bCs/>
      <w:i/>
      <w:color w:val="423427"/>
      <w:spacing w:val="20"/>
      <w:sz w:val="22"/>
      <w:szCs w:val="16"/>
      <w:lang w:eastAsia="en-US" w:bidi="en-US"/>
    </w:rPr>
  </w:style>
  <w:style w:type="paragraph" w:styleId="Titre8">
    <w:name w:val="heading 8"/>
    <w:aliases w:val="Titre8-CIR"/>
    <w:next w:val="Corpsdetexte"/>
    <w:link w:val="Titre8Car"/>
    <w:unhideWhenUsed/>
    <w:rsid w:val="0016485A"/>
    <w:pPr>
      <w:numPr>
        <w:ilvl w:val="7"/>
        <w:numId w:val="39"/>
      </w:numPr>
      <w:spacing w:before="360" w:after="120"/>
      <w:outlineLvl w:val="7"/>
    </w:pPr>
    <w:rPr>
      <w:b/>
      <w:color w:val="808080" w:themeColor="background1" w:themeShade="80"/>
      <w:sz w:val="22"/>
      <w:szCs w:val="36"/>
      <w:lang w:eastAsia="en-US" w:bidi="en-US"/>
    </w:rPr>
  </w:style>
  <w:style w:type="paragraph" w:styleId="Titre9">
    <w:name w:val="heading 9"/>
    <w:aliases w:val="Titre9-Annexe-CIR,Titre9-CIR"/>
    <w:next w:val="Corpsdetexte"/>
    <w:link w:val="Titre9Car"/>
    <w:qFormat/>
    <w:rsid w:val="0016485A"/>
    <w:pPr>
      <w:numPr>
        <w:ilvl w:val="8"/>
        <w:numId w:val="19"/>
      </w:numPr>
      <w:shd w:val="clear" w:color="auto" w:fill="DDD9C3"/>
      <w:spacing w:before="360"/>
      <w:ind w:left="1004" w:hanging="862"/>
      <w:outlineLvl w:val="8"/>
    </w:pPr>
    <w:rPr>
      <w:i/>
      <w:caps/>
      <w:shadow/>
      <w:color w:val="423427"/>
      <w:spacing w:val="20"/>
      <w:sz w:val="28"/>
      <w:szCs w:val="16"/>
      <w:lang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aliases w:val="Titre4-CIR Car"/>
    <w:basedOn w:val="Policepardfaut"/>
    <w:link w:val="Titre4"/>
    <w:rsid w:val="0016485A"/>
    <w:rPr>
      <w:b/>
      <w:bCs/>
      <w:spacing w:val="20"/>
      <w:sz w:val="22"/>
      <w:szCs w:val="36"/>
      <w:lang w:eastAsia="en-US" w:bidi="en-US"/>
    </w:rPr>
  </w:style>
  <w:style w:type="character" w:customStyle="1" w:styleId="Titre5Car">
    <w:name w:val="Titre 5 Car"/>
    <w:aliases w:val="Titre5-CIR Car"/>
    <w:basedOn w:val="Policepardfaut"/>
    <w:link w:val="Titre5"/>
    <w:rsid w:val="0016485A"/>
    <w:rPr>
      <w:b/>
      <w:spacing w:val="20"/>
      <w:sz w:val="22"/>
      <w:szCs w:val="36"/>
      <w:lang w:eastAsia="en-US" w:bidi="en-US"/>
    </w:rPr>
  </w:style>
  <w:style w:type="paragraph" w:styleId="Citation">
    <w:name w:val="Quote"/>
    <w:basedOn w:val="Normal"/>
    <w:next w:val="Normal"/>
    <w:link w:val="CitationCar"/>
    <w:uiPriority w:val="29"/>
    <w:rsid w:val="00D96E94"/>
    <w:rPr>
      <w:i/>
      <w:iCs/>
    </w:rPr>
  </w:style>
  <w:style w:type="paragraph" w:styleId="TM3">
    <w:name w:val="toc 3"/>
    <w:basedOn w:val="Normal"/>
    <w:next w:val="Normal"/>
    <w:autoRedefine/>
    <w:uiPriority w:val="39"/>
    <w:rsid w:val="00873EBA"/>
    <w:pPr>
      <w:tabs>
        <w:tab w:val="left" w:pos="1843"/>
        <w:tab w:val="right" w:leader="dot" w:pos="8777"/>
      </w:tabs>
      <w:spacing w:after="100"/>
      <w:ind w:left="440" w:firstLine="836"/>
    </w:pPr>
    <w:rPr>
      <w:color w:val="423427"/>
    </w:rPr>
  </w:style>
  <w:style w:type="character" w:customStyle="1" w:styleId="CitationCar">
    <w:name w:val="Citation Car"/>
    <w:basedOn w:val="Policepardfaut"/>
    <w:link w:val="Citation"/>
    <w:uiPriority w:val="29"/>
    <w:rsid w:val="00D96E94"/>
    <w:rPr>
      <w:i/>
      <w:iCs/>
      <w:color w:val="5A5A5A"/>
      <w:sz w:val="20"/>
      <w:szCs w:val="20"/>
    </w:rPr>
  </w:style>
  <w:style w:type="paragraph" w:styleId="Notedebasdepage">
    <w:name w:val="footnote text"/>
    <w:aliases w:val="Note de bas de page-CIR"/>
    <w:basedOn w:val="Normal"/>
    <w:link w:val="NotedebasdepageCar"/>
    <w:rsid w:val="00DB1FE9"/>
    <w:pPr>
      <w:keepNext/>
    </w:pPr>
    <w:rPr>
      <w:sz w:val="16"/>
      <w:szCs w:val="22"/>
    </w:rPr>
  </w:style>
  <w:style w:type="paragraph" w:customStyle="1" w:styleId="MMTopic1">
    <w:name w:val="MM Topic 1"/>
    <w:basedOn w:val="Titre1"/>
    <w:rsid w:val="00224559"/>
    <w:pPr>
      <w:keepNext/>
      <w:pageBreakBefore/>
      <w:numPr>
        <w:numId w:val="8"/>
      </w:numPr>
      <w:tabs>
        <w:tab w:val="clear" w:pos="360"/>
      </w:tabs>
      <w:spacing w:before="240"/>
      <w:jc w:val="both"/>
    </w:pPr>
    <w:rPr>
      <w:rFonts w:ascii="Arial" w:hAnsi="Arial" w:cs="Arial"/>
      <w:bCs/>
      <w:caps w:val="0"/>
      <w:color w:val="333333"/>
      <w:spacing w:val="0"/>
      <w:kern w:val="32"/>
      <w:sz w:val="32"/>
      <w:lang w:eastAsia="fr-FR" w:bidi="ar-SA"/>
    </w:rPr>
  </w:style>
  <w:style w:type="character" w:customStyle="1" w:styleId="Titre1Car">
    <w:name w:val="Titre 1 Car"/>
    <w:aliases w:val="Titre1-CIR Car"/>
    <w:basedOn w:val="Policepardfaut"/>
    <w:link w:val="Titre1"/>
    <w:rsid w:val="0016485A"/>
    <w:rPr>
      <w:b/>
      <w:caps/>
      <w:shadow/>
      <w:color w:val="423427"/>
      <w:spacing w:val="20"/>
      <w:sz w:val="72"/>
      <w:szCs w:val="32"/>
      <w:lang w:eastAsia="en-US" w:bidi="en-US"/>
    </w:rPr>
  </w:style>
  <w:style w:type="character" w:customStyle="1" w:styleId="Titre6Car">
    <w:name w:val="Titre 6 Car"/>
    <w:aliases w:val="Titre6-CIR Car"/>
    <w:basedOn w:val="Policepardfaut"/>
    <w:link w:val="Titre6"/>
    <w:rsid w:val="0016485A"/>
    <w:rPr>
      <w:b/>
      <w:bCs/>
      <w:i/>
      <w:sz w:val="22"/>
      <w:szCs w:val="36"/>
      <w:lang w:eastAsia="en-US" w:bidi="en-US"/>
    </w:rPr>
  </w:style>
  <w:style w:type="character" w:customStyle="1" w:styleId="Titre7Car">
    <w:name w:val="Titre 7 Car"/>
    <w:aliases w:val="Titre7-CIR Car"/>
    <w:basedOn w:val="Titre6Car"/>
    <w:link w:val="Titre7"/>
    <w:rsid w:val="0016485A"/>
    <w:rPr>
      <w:b/>
      <w:bCs/>
      <w:i/>
      <w:color w:val="423427"/>
      <w:spacing w:val="20"/>
      <w:sz w:val="22"/>
      <w:szCs w:val="16"/>
      <w:lang w:eastAsia="en-US" w:bidi="en-US"/>
    </w:rPr>
  </w:style>
  <w:style w:type="character" w:customStyle="1" w:styleId="Titre8Car">
    <w:name w:val="Titre 8 Car"/>
    <w:aliases w:val="Titre8-CIR Car"/>
    <w:basedOn w:val="Policepardfaut"/>
    <w:link w:val="Titre8"/>
    <w:rsid w:val="0016485A"/>
    <w:rPr>
      <w:b/>
      <w:color w:val="808080" w:themeColor="background1" w:themeShade="80"/>
      <w:sz w:val="22"/>
      <w:szCs w:val="36"/>
      <w:lang w:eastAsia="en-US" w:bidi="en-US"/>
    </w:rPr>
  </w:style>
  <w:style w:type="character" w:customStyle="1" w:styleId="Titre9Car">
    <w:name w:val="Titre 9 Car"/>
    <w:aliases w:val="Titre9-Annexe-CIR Car,Titre9-CIR Car"/>
    <w:basedOn w:val="Policepardfaut"/>
    <w:link w:val="Titre9"/>
    <w:rsid w:val="0016485A"/>
    <w:rPr>
      <w:i/>
      <w:caps/>
      <w:shadow/>
      <w:color w:val="423427"/>
      <w:spacing w:val="20"/>
      <w:sz w:val="28"/>
      <w:szCs w:val="16"/>
      <w:shd w:val="clear" w:color="auto" w:fill="DDD9C3"/>
      <w:lang w:eastAsia="en-US" w:bidi="en-US"/>
    </w:rPr>
  </w:style>
  <w:style w:type="paragraph" w:styleId="Lgende">
    <w:name w:val="caption"/>
    <w:next w:val="Corpsdetexte"/>
    <w:link w:val="LgendeCar"/>
    <w:unhideWhenUsed/>
    <w:qFormat/>
    <w:rsid w:val="0016485A"/>
    <w:pPr>
      <w:spacing w:after="360"/>
      <w:jc w:val="center"/>
    </w:pPr>
    <w:rPr>
      <w:b/>
      <w:bCs/>
      <w:sz w:val="18"/>
      <w:lang w:eastAsia="en-US" w:bidi="en-US"/>
    </w:rPr>
  </w:style>
  <w:style w:type="paragraph" w:styleId="Titre">
    <w:name w:val="Title"/>
    <w:next w:val="Normal"/>
    <w:link w:val="TitreCar"/>
    <w:rsid w:val="00D96E94"/>
    <w:pPr>
      <w:spacing w:after="120"/>
      <w:contextualSpacing/>
      <w:jc w:val="both"/>
    </w:pPr>
    <w:rPr>
      <w:rFonts w:ascii="Cambria" w:hAnsi="Cambria"/>
      <w:smallCaps/>
      <w:color w:val="17365D"/>
      <w:spacing w:val="5"/>
      <w:sz w:val="72"/>
      <w:szCs w:val="72"/>
      <w:lang w:val="en-US" w:eastAsia="en-US" w:bidi="en-US"/>
    </w:rPr>
  </w:style>
  <w:style w:type="character" w:customStyle="1" w:styleId="TitreCar">
    <w:name w:val="Titre Car"/>
    <w:basedOn w:val="Policepardfaut"/>
    <w:link w:val="Titre"/>
    <w:rsid w:val="00D96E94"/>
    <w:rPr>
      <w:rFonts w:ascii="Cambria" w:hAnsi="Cambria"/>
      <w:smallCaps/>
      <w:color w:val="17365D"/>
      <w:spacing w:val="5"/>
      <w:sz w:val="72"/>
      <w:szCs w:val="72"/>
      <w:lang w:val="en-US" w:eastAsia="en-US" w:bidi="en-US"/>
    </w:rPr>
  </w:style>
  <w:style w:type="paragraph" w:styleId="Sous-titre">
    <w:name w:val="Subtitle"/>
    <w:next w:val="Normal"/>
    <w:link w:val="Sous-titreCar"/>
    <w:uiPriority w:val="11"/>
    <w:rsid w:val="00D96E94"/>
    <w:pPr>
      <w:spacing w:after="600"/>
      <w:jc w:val="both"/>
    </w:pPr>
    <w:rPr>
      <w:smallCaps/>
      <w:color w:val="938953"/>
      <w:spacing w:val="5"/>
      <w:sz w:val="28"/>
      <w:szCs w:val="28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D96E94"/>
    <w:rPr>
      <w:smallCaps/>
      <w:color w:val="938953"/>
      <w:spacing w:val="5"/>
      <w:sz w:val="28"/>
      <w:szCs w:val="28"/>
      <w:lang w:val="en-US" w:eastAsia="en-US" w:bidi="en-US"/>
    </w:rPr>
  </w:style>
  <w:style w:type="character" w:styleId="lev">
    <w:name w:val="Strong"/>
    <w:uiPriority w:val="22"/>
    <w:rsid w:val="00D96E94"/>
    <w:rPr>
      <w:b/>
      <w:bCs/>
      <w:spacing w:val="0"/>
    </w:rPr>
  </w:style>
  <w:style w:type="character" w:styleId="Accentuation">
    <w:name w:val="Emphasis"/>
    <w:uiPriority w:val="20"/>
    <w:rsid w:val="00D96E94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D96E94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6E94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Emphaseple">
    <w:name w:val="Subtle Emphasis"/>
    <w:uiPriority w:val="19"/>
    <w:rsid w:val="00D96E94"/>
    <w:rPr>
      <w:smallCaps/>
      <w:dstrike w:val="0"/>
      <w:color w:val="5A5A5A"/>
      <w:vertAlign w:val="baseline"/>
    </w:rPr>
  </w:style>
  <w:style w:type="character" w:styleId="Emphaseintense">
    <w:name w:val="Intense Emphasis"/>
    <w:uiPriority w:val="21"/>
    <w:rsid w:val="00D96E94"/>
    <w:rPr>
      <w:b/>
      <w:bCs/>
      <w:smallCaps/>
      <w:color w:val="4F81BD"/>
      <w:spacing w:val="40"/>
    </w:rPr>
  </w:style>
  <w:style w:type="character" w:styleId="Rfrenceple">
    <w:name w:val="Subtle Reference"/>
    <w:uiPriority w:val="31"/>
    <w:rsid w:val="00D96E94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frenceintense">
    <w:name w:val="Intense Reference"/>
    <w:uiPriority w:val="32"/>
    <w:rsid w:val="00D96E94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paragraph" w:customStyle="1" w:styleId="MMTopic2">
    <w:name w:val="MM Topic 2"/>
    <w:basedOn w:val="Titre2"/>
    <w:rsid w:val="00224559"/>
    <w:pPr>
      <w:numPr>
        <w:numId w:val="8"/>
      </w:numPr>
      <w:tabs>
        <w:tab w:val="clear" w:pos="720"/>
      </w:tabs>
      <w:spacing w:before="240" w:after="60"/>
    </w:pPr>
    <w:rPr>
      <w:rFonts w:ascii="Arial" w:hAnsi="Arial" w:cs="Arial"/>
      <w:bCs/>
      <w:i/>
      <w:iCs/>
      <w:smallCaps w:val="0"/>
      <w:color w:val="333333"/>
      <w:spacing w:val="0"/>
      <w:lang w:eastAsia="fr-FR" w:bidi="ar-SA"/>
    </w:rPr>
  </w:style>
  <w:style w:type="paragraph" w:styleId="Bibliographie">
    <w:name w:val="Bibliography"/>
    <w:basedOn w:val="Normal"/>
    <w:next w:val="Normal"/>
    <w:uiPriority w:val="37"/>
    <w:unhideWhenUsed/>
    <w:rsid w:val="00DB6169"/>
  </w:style>
  <w:style w:type="paragraph" w:styleId="Textedebulles">
    <w:name w:val="Balloon Text"/>
    <w:basedOn w:val="Normal"/>
    <w:semiHidden/>
    <w:rsid w:val="004D7246"/>
    <w:rPr>
      <w:rFonts w:ascii="Tahoma" w:hAnsi="Tahoma" w:cs="Tahoma"/>
      <w:sz w:val="16"/>
      <w:szCs w:val="16"/>
    </w:rPr>
  </w:style>
  <w:style w:type="paragraph" w:styleId="Explorateurdedocuments">
    <w:name w:val="Document Map"/>
    <w:aliases w:val="Explorateur de documents-CIR"/>
    <w:link w:val="ExplorateurdedocumentsCar"/>
    <w:semiHidden/>
    <w:qFormat/>
    <w:rsid w:val="0016485A"/>
    <w:pPr>
      <w:shd w:val="clear" w:color="auto" w:fill="000080"/>
      <w:spacing w:after="120"/>
      <w:jc w:val="both"/>
    </w:pPr>
    <w:rPr>
      <w:rFonts w:cs="Tahoma"/>
      <w:sz w:val="24"/>
      <w:szCs w:val="36"/>
      <w:lang w:eastAsia="en-US" w:bidi="en-US"/>
    </w:rPr>
  </w:style>
  <w:style w:type="paragraph" w:styleId="Index1">
    <w:name w:val="index 1"/>
    <w:basedOn w:val="Normal"/>
    <w:next w:val="Normal"/>
    <w:autoRedefine/>
    <w:semiHidden/>
    <w:rsid w:val="003348F4"/>
    <w:pPr>
      <w:ind w:left="200" w:hanging="200"/>
    </w:pPr>
    <w:rPr>
      <w:rFonts w:ascii="Arial" w:hAnsi="Arial"/>
      <w:color w:val="333333"/>
    </w:rPr>
  </w:style>
  <w:style w:type="paragraph" w:styleId="Index2">
    <w:name w:val="index 2"/>
    <w:basedOn w:val="Normal"/>
    <w:next w:val="Normal"/>
    <w:autoRedefine/>
    <w:semiHidden/>
    <w:rsid w:val="003348F4"/>
    <w:pPr>
      <w:ind w:left="400" w:hanging="200"/>
    </w:pPr>
    <w:rPr>
      <w:rFonts w:ascii="Arial" w:hAnsi="Arial"/>
      <w:color w:val="333333"/>
    </w:rPr>
  </w:style>
  <w:style w:type="paragraph" w:styleId="Index3">
    <w:name w:val="index 3"/>
    <w:basedOn w:val="Normal"/>
    <w:next w:val="Normal"/>
    <w:autoRedefine/>
    <w:semiHidden/>
    <w:rsid w:val="003348F4"/>
    <w:pPr>
      <w:ind w:left="600" w:hanging="200"/>
    </w:pPr>
    <w:rPr>
      <w:rFonts w:ascii="Arial" w:hAnsi="Arial"/>
      <w:color w:val="333333"/>
    </w:rPr>
  </w:style>
  <w:style w:type="paragraph" w:styleId="Index4">
    <w:name w:val="index 4"/>
    <w:basedOn w:val="Normal"/>
    <w:next w:val="Normal"/>
    <w:autoRedefine/>
    <w:semiHidden/>
    <w:rsid w:val="003348F4"/>
    <w:pPr>
      <w:ind w:left="800" w:hanging="200"/>
    </w:pPr>
    <w:rPr>
      <w:rFonts w:ascii="Arial" w:hAnsi="Arial"/>
      <w:color w:val="333333"/>
    </w:rPr>
  </w:style>
  <w:style w:type="paragraph" w:styleId="Index5">
    <w:name w:val="index 5"/>
    <w:basedOn w:val="Normal"/>
    <w:next w:val="Normal"/>
    <w:autoRedefine/>
    <w:semiHidden/>
    <w:rsid w:val="003348F4"/>
    <w:pPr>
      <w:ind w:left="1000" w:hanging="200"/>
    </w:pPr>
    <w:rPr>
      <w:rFonts w:ascii="Arial" w:hAnsi="Arial"/>
      <w:color w:val="333333"/>
    </w:rPr>
  </w:style>
  <w:style w:type="paragraph" w:styleId="Index6">
    <w:name w:val="index 6"/>
    <w:basedOn w:val="Normal"/>
    <w:next w:val="Normal"/>
    <w:autoRedefine/>
    <w:semiHidden/>
    <w:rsid w:val="003348F4"/>
    <w:pPr>
      <w:ind w:left="1200" w:hanging="200"/>
    </w:pPr>
    <w:rPr>
      <w:rFonts w:ascii="Arial" w:hAnsi="Arial"/>
      <w:color w:val="333333"/>
    </w:rPr>
  </w:style>
  <w:style w:type="paragraph" w:styleId="Index7">
    <w:name w:val="index 7"/>
    <w:basedOn w:val="Normal"/>
    <w:next w:val="Normal"/>
    <w:autoRedefine/>
    <w:semiHidden/>
    <w:rsid w:val="003348F4"/>
    <w:pPr>
      <w:ind w:left="1400" w:hanging="200"/>
    </w:pPr>
    <w:rPr>
      <w:rFonts w:ascii="Arial" w:hAnsi="Arial"/>
      <w:color w:val="333333"/>
    </w:rPr>
  </w:style>
  <w:style w:type="paragraph" w:styleId="Index8">
    <w:name w:val="index 8"/>
    <w:basedOn w:val="Normal"/>
    <w:next w:val="Normal"/>
    <w:autoRedefine/>
    <w:semiHidden/>
    <w:rsid w:val="003348F4"/>
    <w:pPr>
      <w:ind w:left="1600" w:hanging="200"/>
    </w:pPr>
    <w:rPr>
      <w:rFonts w:ascii="Arial" w:hAnsi="Arial"/>
      <w:color w:val="333333"/>
    </w:rPr>
  </w:style>
  <w:style w:type="paragraph" w:styleId="Index9">
    <w:name w:val="index 9"/>
    <w:basedOn w:val="Normal"/>
    <w:next w:val="Normal"/>
    <w:autoRedefine/>
    <w:semiHidden/>
    <w:rsid w:val="003348F4"/>
    <w:pPr>
      <w:ind w:left="1800" w:hanging="200"/>
    </w:pPr>
    <w:rPr>
      <w:rFonts w:ascii="Arial" w:hAnsi="Arial"/>
      <w:color w:val="333333"/>
    </w:rPr>
  </w:style>
  <w:style w:type="paragraph" w:styleId="Titreindex">
    <w:name w:val="index heading"/>
    <w:basedOn w:val="Normal"/>
    <w:next w:val="Index1"/>
    <w:semiHidden/>
    <w:rsid w:val="003348F4"/>
    <w:rPr>
      <w:rFonts w:ascii="Arial" w:hAnsi="Arial"/>
      <w:color w:val="333333"/>
    </w:rPr>
  </w:style>
  <w:style w:type="paragraph" w:styleId="TM4">
    <w:name w:val="toc 4"/>
    <w:basedOn w:val="Normal"/>
    <w:next w:val="Normal"/>
    <w:autoRedefine/>
    <w:semiHidden/>
    <w:rsid w:val="00AB2F16"/>
    <w:rPr>
      <w:rFonts w:asciiTheme="minorHAnsi" w:hAnsiTheme="minorHAnsi"/>
      <w:color w:val="333333"/>
    </w:rPr>
  </w:style>
  <w:style w:type="paragraph" w:styleId="TM5">
    <w:name w:val="toc 5"/>
    <w:basedOn w:val="Normal"/>
    <w:next w:val="Normal"/>
    <w:autoRedefine/>
    <w:semiHidden/>
    <w:rsid w:val="003348F4"/>
    <w:pPr>
      <w:ind w:left="800"/>
    </w:pPr>
    <w:rPr>
      <w:rFonts w:ascii="Arial" w:hAnsi="Arial"/>
      <w:color w:val="333333"/>
    </w:rPr>
  </w:style>
  <w:style w:type="paragraph" w:styleId="TM6">
    <w:name w:val="toc 6"/>
    <w:basedOn w:val="Normal"/>
    <w:next w:val="Normal"/>
    <w:autoRedefine/>
    <w:semiHidden/>
    <w:rsid w:val="003348F4"/>
    <w:pPr>
      <w:ind w:left="1000"/>
    </w:pPr>
    <w:rPr>
      <w:rFonts w:ascii="Arial" w:hAnsi="Arial"/>
      <w:color w:val="333333"/>
    </w:rPr>
  </w:style>
  <w:style w:type="paragraph" w:styleId="TM7">
    <w:name w:val="toc 7"/>
    <w:basedOn w:val="Normal"/>
    <w:next w:val="Normal"/>
    <w:autoRedefine/>
    <w:semiHidden/>
    <w:rsid w:val="003348F4"/>
    <w:pPr>
      <w:ind w:left="1200"/>
    </w:pPr>
    <w:rPr>
      <w:rFonts w:ascii="Arial" w:hAnsi="Arial"/>
      <w:color w:val="333333"/>
    </w:rPr>
  </w:style>
  <w:style w:type="paragraph" w:styleId="TM8">
    <w:name w:val="toc 8"/>
    <w:basedOn w:val="Normal"/>
    <w:next w:val="Normal"/>
    <w:autoRedefine/>
    <w:semiHidden/>
    <w:rsid w:val="003348F4"/>
    <w:pPr>
      <w:ind w:left="1400"/>
    </w:pPr>
    <w:rPr>
      <w:rFonts w:ascii="Arial" w:hAnsi="Arial"/>
      <w:color w:val="333333"/>
    </w:rPr>
  </w:style>
  <w:style w:type="paragraph" w:styleId="TM9">
    <w:name w:val="toc 9"/>
    <w:basedOn w:val="Normal"/>
    <w:next w:val="Normal"/>
    <w:autoRedefine/>
    <w:semiHidden/>
    <w:rsid w:val="003348F4"/>
    <w:pPr>
      <w:ind w:left="1600"/>
    </w:pPr>
    <w:rPr>
      <w:rFonts w:ascii="Arial" w:hAnsi="Arial"/>
      <w:color w:val="333333"/>
    </w:rPr>
  </w:style>
  <w:style w:type="table" w:styleId="Grilledutableau">
    <w:name w:val="Table Grid"/>
    <w:basedOn w:val="TableauNormal"/>
    <w:rsid w:val="0033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aliases w:val="Titre3-CIR Car"/>
    <w:basedOn w:val="Policepardfaut"/>
    <w:link w:val="Titre3"/>
    <w:rsid w:val="0016485A"/>
    <w:rPr>
      <w:b/>
      <w:smallCaps/>
      <w:spacing w:val="20"/>
      <w:sz w:val="22"/>
      <w:szCs w:val="24"/>
      <w:lang w:eastAsia="en-US" w:bidi="en-US"/>
    </w:rPr>
  </w:style>
  <w:style w:type="character" w:customStyle="1" w:styleId="Titre2Car">
    <w:name w:val="Titre 2 Car"/>
    <w:aliases w:val="Titre2-CIR Car"/>
    <w:basedOn w:val="Policepardfaut"/>
    <w:link w:val="Titre2"/>
    <w:rsid w:val="0016485A"/>
    <w:rPr>
      <w:smallCaps/>
      <w:color w:val="FFFFFF"/>
      <w:spacing w:val="20"/>
      <w:sz w:val="28"/>
      <w:szCs w:val="28"/>
      <w:shd w:val="clear" w:color="auto" w:fill="3E61AD"/>
      <w:lang w:eastAsia="en-US" w:bidi="en-US"/>
    </w:rPr>
  </w:style>
  <w:style w:type="numbering" w:customStyle="1" w:styleId="Style15">
    <w:name w:val="Style15"/>
    <w:uiPriority w:val="99"/>
    <w:rsid w:val="008F232B"/>
    <w:pPr>
      <w:numPr>
        <w:numId w:val="1"/>
      </w:numPr>
    </w:pPr>
  </w:style>
  <w:style w:type="numbering" w:customStyle="1" w:styleId="Style16">
    <w:name w:val="Style16"/>
    <w:uiPriority w:val="99"/>
    <w:rsid w:val="00C61B7E"/>
    <w:pPr>
      <w:numPr>
        <w:numId w:val="2"/>
      </w:numPr>
    </w:pPr>
  </w:style>
  <w:style w:type="numbering" w:customStyle="1" w:styleId="Style17">
    <w:name w:val="Style17"/>
    <w:uiPriority w:val="99"/>
    <w:rsid w:val="00C61B7E"/>
    <w:pPr>
      <w:numPr>
        <w:numId w:val="3"/>
      </w:numPr>
    </w:pPr>
  </w:style>
  <w:style w:type="numbering" w:customStyle="1" w:styleId="Style18">
    <w:name w:val="Style18"/>
    <w:uiPriority w:val="99"/>
    <w:rsid w:val="00C61B7E"/>
    <w:pPr>
      <w:numPr>
        <w:numId w:val="4"/>
      </w:numPr>
    </w:pPr>
  </w:style>
  <w:style w:type="numbering" w:customStyle="1" w:styleId="Style19">
    <w:name w:val="Style19"/>
    <w:uiPriority w:val="99"/>
    <w:rsid w:val="00CA3382"/>
    <w:pPr>
      <w:numPr>
        <w:numId w:val="5"/>
      </w:numPr>
    </w:pPr>
  </w:style>
  <w:style w:type="numbering" w:customStyle="1" w:styleId="Style20">
    <w:name w:val="Style20"/>
    <w:uiPriority w:val="99"/>
    <w:rsid w:val="0053381E"/>
    <w:pPr>
      <w:numPr>
        <w:numId w:val="6"/>
      </w:numPr>
    </w:pPr>
  </w:style>
  <w:style w:type="paragraph" w:styleId="Paragraphedeliste">
    <w:name w:val="List Paragraph"/>
    <w:basedOn w:val="Normal"/>
    <w:link w:val="ParagraphedelisteCar"/>
    <w:uiPriority w:val="34"/>
    <w:rsid w:val="00D96E94"/>
    <w:pPr>
      <w:ind w:left="720"/>
    </w:pPr>
  </w:style>
  <w:style w:type="character" w:styleId="Titredulivre">
    <w:name w:val="Book Title"/>
    <w:uiPriority w:val="33"/>
    <w:rsid w:val="00D96E94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rsid w:val="00DB1FE9"/>
    <w:pPr>
      <w:numPr>
        <w:numId w:val="0"/>
      </w:numPr>
      <w:jc w:val="left"/>
      <w:outlineLvl w:val="9"/>
    </w:pPr>
    <w:rPr>
      <w:sz w:val="22"/>
      <w:lang w:val="en-US"/>
    </w:rPr>
  </w:style>
  <w:style w:type="paragraph" w:customStyle="1" w:styleId="Style1-CIR">
    <w:name w:val="Style1-CIR"/>
    <w:next w:val="Corpsdetexte"/>
    <w:link w:val="Style1-CIRCar"/>
    <w:rsid w:val="00DB1FE9"/>
    <w:pPr>
      <w:jc w:val="center"/>
    </w:pPr>
    <w:rPr>
      <w:smallCaps/>
      <w:color w:val="FFFFFF"/>
      <w:sz w:val="72"/>
      <w:szCs w:val="72"/>
      <w:lang w:eastAsia="en-US" w:bidi="en-US"/>
    </w:rPr>
  </w:style>
  <w:style w:type="paragraph" w:styleId="En-tte">
    <w:name w:val="header"/>
    <w:basedOn w:val="Normal"/>
    <w:link w:val="En-tteCar"/>
    <w:rsid w:val="0072790F"/>
    <w:pPr>
      <w:tabs>
        <w:tab w:val="left" w:pos="7371"/>
        <w:tab w:val="left" w:pos="12049"/>
        <w:tab w:val="left" w:pos="19136"/>
      </w:tabs>
      <w:spacing w:after="0"/>
    </w:pPr>
    <w:rPr>
      <w:b/>
      <w:i/>
      <w:sz w:val="20"/>
      <w:szCs w:val="20"/>
    </w:rPr>
  </w:style>
  <w:style w:type="character" w:customStyle="1" w:styleId="Style1-CIRCar">
    <w:name w:val="Style1-CIR Car"/>
    <w:basedOn w:val="Policepardfaut"/>
    <w:link w:val="Style1-CIR"/>
    <w:rsid w:val="00DB1FE9"/>
    <w:rPr>
      <w:smallCaps/>
      <w:color w:val="FFFFFF"/>
      <w:sz w:val="72"/>
      <w:szCs w:val="72"/>
      <w:lang w:eastAsia="en-US" w:bidi="en-US"/>
    </w:rPr>
  </w:style>
  <w:style w:type="character" w:customStyle="1" w:styleId="En-tteCar">
    <w:name w:val="En-tête Car"/>
    <w:basedOn w:val="Policepardfaut"/>
    <w:link w:val="En-tte"/>
    <w:rsid w:val="0072790F"/>
    <w:rPr>
      <w:rFonts w:ascii="Calibri" w:hAnsi="Calibri"/>
      <w:b/>
      <w:i/>
      <w:lang w:val="fr-FR"/>
    </w:rPr>
  </w:style>
  <w:style w:type="paragraph" w:styleId="Pieddepage">
    <w:name w:val="footer"/>
    <w:aliases w:val="Style Pied de page1-CIR"/>
    <w:next w:val="Corpsdetexte"/>
    <w:link w:val="PieddepageCar"/>
    <w:qFormat/>
    <w:rsid w:val="00DB1FE9"/>
    <w:pPr>
      <w:pBdr>
        <w:top w:val="single" w:sz="8" w:space="7" w:color="EEE6E0"/>
      </w:pBdr>
      <w:tabs>
        <w:tab w:val="right" w:pos="8789"/>
        <w:tab w:val="right" w:pos="14033"/>
        <w:tab w:val="right" w:pos="20979"/>
      </w:tabs>
      <w:jc w:val="both"/>
    </w:pPr>
    <w:rPr>
      <w:b/>
      <w:i/>
      <w:color w:val="423427"/>
      <w:spacing w:val="40"/>
      <w:sz w:val="22"/>
      <w:lang w:eastAsia="en-US" w:bidi="en-US"/>
    </w:rPr>
  </w:style>
  <w:style w:type="character" w:customStyle="1" w:styleId="PieddepageCar">
    <w:name w:val="Pied de page Car"/>
    <w:aliases w:val="Style Pied de page1-CIR Car"/>
    <w:basedOn w:val="Policepardfaut"/>
    <w:link w:val="Pieddepage"/>
    <w:rsid w:val="00DB1FE9"/>
    <w:rPr>
      <w:b/>
      <w:i/>
      <w:color w:val="423427"/>
      <w:spacing w:val="40"/>
      <w:sz w:val="22"/>
      <w:lang w:val="fr-FR" w:eastAsia="en-US" w:bidi="en-US"/>
    </w:rPr>
  </w:style>
  <w:style w:type="paragraph" w:customStyle="1" w:styleId="MMTopic3">
    <w:name w:val="MM Topic 3"/>
    <w:basedOn w:val="Titre3"/>
    <w:rsid w:val="00224559"/>
    <w:pPr>
      <w:numPr>
        <w:numId w:val="8"/>
      </w:numPr>
      <w:tabs>
        <w:tab w:val="clear" w:pos="1080"/>
        <w:tab w:val="left" w:pos="709"/>
      </w:tabs>
      <w:spacing w:before="240" w:after="60"/>
    </w:pPr>
    <w:rPr>
      <w:rFonts w:ascii="Arial" w:hAnsi="Arial" w:cs="Arial"/>
      <w:bCs/>
      <w:color w:val="000000"/>
      <w:spacing w:val="0"/>
      <w:sz w:val="26"/>
      <w:szCs w:val="26"/>
      <w:lang w:val="fr-CA" w:eastAsia="fr-FR" w:bidi="ar-SA"/>
    </w:rPr>
  </w:style>
  <w:style w:type="paragraph" w:customStyle="1" w:styleId="MMTopic4">
    <w:name w:val="MM Topic 4"/>
    <w:basedOn w:val="Titre4"/>
    <w:rsid w:val="00224559"/>
    <w:pPr>
      <w:numPr>
        <w:numId w:val="8"/>
      </w:numPr>
      <w:tabs>
        <w:tab w:val="clear" w:pos="1440"/>
      </w:tabs>
      <w:spacing w:before="240" w:after="60"/>
    </w:pPr>
    <w:rPr>
      <w:rFonts w:ascii="Arial" w:hAnsi="Arial" w:cs="Arial"/>
      <w:bCs w:val="0"/>
      <w:spacing w:val="0"/>
      <w:sz w:val="28"/>
      <w:szCs w:val="28"/>
      <w:lang w:eastAsia="ko-KR"/>
    </w:rPr>
  </w:style>
  <w:style w:type="paragraph" w:customStyle="1" w:styleId="MMTopic5">
    <w:name w:val="MM Topic 5"/>
    <w:basedOn w:val="Titre5"/>
    <w:rsid w:val="00224559"/>
    <w:pPr>
      <w:numPr>
        <w:numId w:val="8"/>
      </w:numPr>
      <w:tabs>
        <w:tab w:val="clear" w:pos="1800"/>
      </w:tabs>
      <w:spacing w:before="240"/>
      <w:jc w:val="left"/>
    </w:pPr>
    <w:rPr>
      <w:rFonts w:ascii="Arial" w:hAnsi="Arial" w:cs="Arial"/>
      <w:bCs/>
      <w:i/>
      <w:iCs/>
      <w:color w:val="000000"/>
      <w:spacing w:val="0"/>
      <w:sz w:val="26"/>
      <w:szCs w:val="26"/>
      <w:lang w:eastAsia="fr-FR" w:bidi="ar-SA"/>
    </w:rPr>
  </w:style>
  <w:style w:type="paragraph" w:customStyle="1" w:styleId="MMTopic6">
    <w:name w:val="MM Topic 6"/>
    <w:basedOn w:val="Titre6"/>
    <w:rsid w:val="00224559"/>
    <w:pPr>
      <w:numPr>
        <w:numId w:val="8"/>
      </w:numPr>
      <w:tabs>
        <w:tab w:val="clear" w:pos="2160"/>
      </w:tabs>
      <w:jc w:val="left"/>
    </w:pPr>
    <w:rPr>
      <w:rFonts w:ascii="Arial" w:hAnsi="Arial" w:cs="Arial"/>
      <w:color w:val="333333"/>
      <w:szCs w:val="22"/>
      <w:lang w:eastAsia="fr-FR" w:bidi="ar-SA"/>
    </w:rPr>
  </w:style>
  <w:style w:type="paragraph" w:customStyle="1" w:styleId="MMTopic7">
    <w:name w:val="MM Topic 7"/>
    <w:basedOn w:val="Titre7"/>
    <w:rsid w:val="00224559"/>
    <w:pPr>
      <w:numPr>
        <w:numId w:val="8"/>
      </w:numPr>
      <w:tabs>
        <w:tab w:val="clear" w:pos="2520"/>
      </w:tabs>
      <w:jc w:val="left"/>
    </w:pPr>
    <w:rPr>
      <w:rFonts w:ascii="Arial" w:hAnsi="Arial"/>
      <w:b w:val="0"/>
      <w:bCs w:val="0"/>
      <w:color w:val="333333"/>
      <w:spacing w:val="0"/>
      <w:sz w:val="24"/>
      <w:szCs w:val="24"/>
      <w:lang w:eastAsia="fr-FR" w:bidi="ar-SA"/>
    </w:rPr>
  </w:style>
  <w:style w:type="character" w:styleId="Numrodepage">
    <w:name w:val="page number"/>
    <w:basedOn w:val="Policepardfaut"/>
    <w:rsid w:val="00B3190F"/>
  </w:style>
  <w:style w:type="paragraph" w:customStyle="1" w:styleId="MMTopic8">
    <w:name w:val="MM Topic 8"/>
    <w:basedOn w:val="Titre8"/>
    <w:rsid w:val="00224559"/>
    <w:pPr>
      <w:numPr>
        <w:numId w:val="8"/>
      </w:numPr>
      <w:tabs>
        <w:tab w:val="clear" w:pos="2880"/>
      </w:tabs>
      <w:spacing w:before="240"/>
    </w:pPr>
    <w:rPr>
      <w:rFonts w:ascii="Times New Roman" w:hAnsi="Times New Roman"/>
      <w:b w:val="0"/>
      <w:i/>
      <w:iCs/>
      <w:smallCaps/>
      <w:color w:val="333333"/>
      <w:sz w:val="24"/>
      <w:szCs w:val="24"/>
      <w:lang w:val="fr-CA" w:eastAsia="fr-FR" w:bidi="ar-SA"/>
    </w:rPr>
  </w:style>
  <w:style w:type="paragraph" w:customStyle="1" w:styleId="StyleEntte-CIR">
    <w:name w:val="Style En tête-CIR"/>
    <w:next w:val="Corpsdetexte"/>
    <w:link w:val="StyleEntte-CIRCar"/>
    <w:rsid w:val="00DB1FE9"/>
    <w:pPr>
      <w:tabs>
        <w:tab w:val="right" w:pos="8789"/>
        <w:tab w:val="right" w:pos="14033"/>
        <w:tab w:val="right" w:pos="20979"/>
      </w:tabs>
      <w:spacing w:after="480"/>
      <w:ind w:right="-28"/>
    </w:pPr>
    <w:rPr>
      <w:b/>
      <w:i/>
      <w:noProof/>
      <w:color w:val="423427"/>
      <w:spacing w:val="40"/>
      <w:sz w:val="24"/>
      <w:szCs w:val="24"/>
      <w:lang w:eastAsia="en-US" w:bidi="en-US"/>
    </w:rPr>
  </w:style>
  <w:style w:type="paragraph" w:customStyle="1" w:styleId="PoliceTableau10-CIR">
    <w:name w:val="PoliceTableau10-CIR"/>
    <w:link w:val="PoliceTableau10-CIRCar"/>
    <w:rsid w:val="0016485A"/>
    <w:rPr>
      <w:sz w:val="22"/>
      <w:szCs w:val="36"/>
      <w:lang w:eastAsia="en-US" w:bidi="en-US"/>
    </w:rPr>
  </w:style>
  <w:style w:type="paragraph" w:customStyle="1" w:styleId="Stylepieddepage2-CIR">
    <w:name w:val="Style pied de page2-CIR"/>
    <w:next w:val="Normal"/>
    <w:link w:val="Stylepieddepage2-CIRCar"/>
    <w:rsid w:val="00B168A6"/>
    <w:pPr>
      <w:tabs>
        <w:tab w:val="right" w:pos="8789"/>
        <w:tab w:val="right" w:pos="14033"/>
        <w:tab w:val="right" w:pos="20979"/>
      </w:tabs>
      <w:jc w:val="both"/>
    </w:pPr>
    <w:rPr>
      <w:b/>
      <w:i/>
      <w:lang w:eastAsia="en-US" w:bidi="en-US"/>
    </w:rPr>
  </w:style>
  <w:style w:type="paragraph" w:customStyle="1" w:styleId="MMTopic9">
    <w:name w:val="MM Topic 9"/>
    <w:basedOn w:val="Titre9"/>
    <w:rsid w:val="00224559"/>
    <w:pPr>
      <w:numPr>
        <w:numId w:val="8"/>
      </w:numPr>
      <w:tabs>
        <w:tab w:val="clear" w:pos="3240"/>
      </w:tabs>
      <w:spacing w:before="240"/>
    </w:pPr>
    <w:rPr>
      <w:rFonts w:ascii="Arial" w:hAnsi="Arial" w:cs="Arial"/>
      <w:color w:val="333333"/>
      <w:spacing w:val="0"/>
      <w:sz w:val="22"/>
      <w:szCs w:val="22"/>
      <w:lang w:val="fr-CA" w:eastAsia="fr-FR" w:bidi="ar-SA"/>
    </w:rPr>
  </w:style>
  <w:style w:type="character" w:customStyle="1" w:styleId="StyleEntte-CIRCar">
    <w:name w:val="Style En tête-CIR Car"/>
    <w:basedOn w:val="Policepardfaut"/>
    <w:link w:val="StyleEntte-CIR"/>
    <w:rsid w:val="00DB1FE9"/>
    <w:rPr>
      <w:b/>
      <w:i/>
      <w:noProof/>
      <w:color w:val="423427"/>
      <w:spacing w:val="40"/>
      <w:sz w:val="24"/>
      <w:szCs w:val="24"/>
      <w:lang w:val="fr-FR" w:eastAsia="en-US" w:bidi="en-US"/>
    </w:rPr>
  </w:style>
  <w:style w:type="character" w:customStyle="1" w:styleId="Stylepieddepage2-CIRCar">
    <w:name w:val="Style pied de page2-CIR Car"/>
    <w:basedOn w:val="PieddepageCar"/>
    <w:link w:val="Stylepieddepage2-CIR"/>
    <w:rsid w:val="00B168A6"/>
    <w:rPr>
      <w:b/>
      <w:i/>
      <w:color w:val="423427"/>
      <w:spacing w:val="40"/>
      <w:sz w:val="22"/>
      <w:lang w:val="fr-FR" w:eastAsia="en-US" w:bidi="en-US"/>
    </w:rPr>
  </w:style>
  <w:style w:type="paragraph" w:styleId="Rvision">
    <w:name w:val="Revision"/>
    <w:hidden/>
    <w:uiPriority w:val="99"/>
    <w:semiHidden/>
    <w:rsid w:val="004D7ACC"/>
    <w:pPr>
      <w:jc w:val="both"/>
    </w:pPr>
    <w:rPr>
      <w:sz w:val="22"/>
      <w:szCs w:val="22"/>
      <w:lang w:eastAsia="en-US" w:bidi="en-US"/>
    </w:rPr>
  </w:style>
  <w:style w:type="character" w:styleId="Marquedecommentaire">
    <w:name w:val="annotation reference"/>
    <w:basedOn w:val="Policepardfaut"/>
    <w:rsid w:val="004D7ACC"/>
    <w:rPr>
      <w:sz w:val="16"/>
      <w:szCs w:val="16"/>
    </w:rPr>
  </w:style>
  <w:style w:type="paragraph" w:styleId="Commentaire">
    <w:name w:val="annotation text"/>
    <w:basedOn w:val="Normal"/>
    <w:link w:val="CommentaireCar"/>
    <w:rsid w:val="004D7AC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4D7ACC"/>
    <w:rPr>
      <w:rFonts w:ascii="Calibri" w:hAnsi="Calibri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rsid w:val="004D7AC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4D7ACC"/>
    <w:rPr>
      <w:rFonts w:ascii="Calibri" w:hAnsi="Calibri"/>
      <w:b/>
      <w:bCs/>
      <w:lang w:val="fr-FR"/>
    </w:rPr>
  </w:style>
  <w:style w:type="numbering" w:customStyle="1" w:styleId="Style1CIR">
    <w:name w:val="Style1 CIR"/>
    <w:uiPriority w:val="99"/>
    <w:rsid w:val="00C81F02"/>
  </w:style>
  <w:style w:type="character" w:customStyle="1" w:styleId="ParagraphedelisteCar">
    <w:name w:val="Paragraphe de liste Car"/>
    <w:basedOn w:val="Policepardfaut"/>
    <w:link w:val="Paragraphedeliste"/>
    <w:uiPriority w:val="34"/>
    <w:rsid w:val="00EE7D96"/>
    <w:rPr>
      <w:rFonts w:ascii="Calibri" w:hAnsi="Calibri"/>
      <w:sz w:val="22"/>
      <w:szCs w:val="22"/>
      <w:lang w:val="fr-FR"/>
    </w:rPr>
  </w:style>
  <w:style w:type="paragraph" w:styleId="TM1">
    <w:name w:val="toc 1"/>
    <w:basedOn w:val="Normal"/>
    <w:next w:val="Normal"/>
    <w:autoRedefine/>
    <w:uiPriority w:val="39"/>
    <w:rsid w:val="000C73C4"/>
    <w:pPr>
      <w:tabs>
        <w:tab w:val="left" w:pos="1247"/>
        <w:tab w:val="left" w:pos="1400"/>
        <w:tab w:val="right" w:leader="dot" w:pos="8789"/>
      </w:tabs>
      <w:spacing w:before="240"/>
      <w:jc w:val="right"/>
    </w:pPr>
    <w:rPr>
      <w:b/>
      <w:color w:val="423427"/>
      <w:sz w:val="24"/>
    </w:rPr>
  </w:style>
  <w:style w:type="paragraph" w:styleId="TM2">
    <w:name w:val="toc 2"/>
    <w:next w:val="Normal"/>
    <w:autoRedefine/>
    <w:uiPriority w:val="39"/>
    <w:rsid w:val="00ED40B1"/>
    <w:pPr>
      <w:tabs>
        <w:tab w:val="left" w:pos="1247"/>
        <w:tab w:val="left" w:pos="1418"/>
        <w:tab w:val="right" w:leader="dot" w:pos="8789"/>
      </w:tabs>
      <w:spacing w:after="100"/>
      <w:ind w:left="737"/>
      <w:jc w:val="both"/>
    </w:pPr>
    <w:rPr>
      <w:sz w:val="22"/>
      <w:szCs w:val="22"/>
      <w:lang w:eastAsia="en-US" w:bidi="en-US"/>
    </w:rPr>
  </w:style>
  <w:style w:type="character" w:styleId="Lienhypertexte">
    <w:name w:val="Hyperlink"/>
    <w:basedOn w:val="Policepardfaut"/>
    <w:uiPriority w:val="99"/>
    <w:unhideWhenUsed/>
    <w:rsid w:val="00CC425D"/>
    <w:rPr>
      <w:color w:val="0000FF"/>
      <w:u w:val="single"/>
    </w:rPr>
  </w:style>
  <w:style w:type="character" w:customStyle="1" w:styleId="StyleMarquedecommentaire36ptGrasPetitesmajuscules">
    <w:name w:val="Style Marque de commentaire + 36 pt Gras Petites majuscules"/>
    <w:basedOn w:val="Policepardfaut"/>
    <w:rsid w:val="00D36180"/>
    <w:rPr>
      <w:rFonts w:ascii="Calibri" w:eastAsia="Times New Roman" w:hAnsi="Calibri" w:cs="Times New Roman"/>
      <w:b/>
      <w:bCs/>
      <w:smallCaps/>
      <w:spacing w:val="20"/>
      <w:sz w:val="72"/>
      <w:szCs w:val="22"/>
      <w:lang w:val="fr-FR"/>
    </w:rPr>
  </w:style>
  <w:style w:type="paragraph" w:customStyle="1" w:styleId="Style4-CIR">
    <w:name w:val="Style4-CIR"/>
    <w:next w:val="Normal"/>
    <w:link w:val="Style4-CIRCar"/>
    <w:qFormat/>
    <w:rsid w:val="0016485A"/>
    <w:pPr>
      <w:keepNext/>
      <w:keepLines/>
      <w:shd w:val="clear" w:color="auto" w:fill="3E61AD"/>
      <w:ind w:firstLine="851"/>
      <w:outlineLvl w:val="4"/>
    </w:pPr>
    <w:rPr>
      <w:caps/>
      <w:smallCaps/>
      <w:color w:val="FFFFFF"/>
      <w:sz w:val="28"/>
      <w:szCs w:val="72"/>
      <w:lang w:eastAsia="en-US" w:bidi="en-US"/>
    </w:rPr>
  </w:style>
  <w:style w:type="character" w:customStyle="1" w:styleId="Style4-CIRCar">
    <w:name w:val="Style4-CIR Car"/>
    <w:basedOn w:val="Style1-CIRCar"/>
    <w:link w:val="Style4-CIR"/>
    <w:rsid w:val="0016485A"/>
    <w:rPr>
      <w:caps/>
      <w:smallCaps/>
      <w:color w:val="FFFFFF"/>
      <w:sz w:val="28"/>
      <w:szCs w:val="72"/>
      <w:shd w:val="clear" w:color="auto" w:fill="3E61AD"/>
      <w:lang w:eastAsia="en-US" w:bidi="en-US"/>
    </w:rPr>
  </w:style>
  <w:style w:type="character" w:styleId="Appelnotedebasdep">
    <w:name w:val="footnote reference"/>
    <w:basedOn w:val="Policepardfaut"/>
    <w:rsid w:val="00ED4253"/>
    <w:rPr>
      <w:rFonts w:ascii="Calibri" w:hAnsi="Calibri"/>
      <w:color w:val="auto"/>
      <w:sz w:val="18"/>
      <w:vertAlign w:val="superscript"/>
    </w:rPr>
  </w:style>
  <w:style w:type="character" w:styleId="Appeldenotedefin">
    <w:name w:val="endnote reference"/>
    <w:basedOn w:val="Policepardfaut"/>
    <w:rsid w:val="00003C0A"/>
    <w:rPr>
      <w:rFonts w:ascii="Calibri" w:hAnsi="Calibri"/>
      <w:sz w:val="18"/>
      <w:vertAlign w:val="superscript"/>
    </w:rPr>
  </w:style>
  <w:style w:type="paragraph" w:styleId="Notedefin">
    <w:name w:val="endnote text"/>
    <w:basedOn w:val="Normal"/>
    <w:link w:val="NotedefinCar"/>
    <w:rsid w:val="00531586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531586"/>
    <w:rPr>
      <w:rFonts w:ascii="Calibri" w:hAnsi="Calibri"/>
      <w:lang w:val="fr-FR"/>
    </w:rPr>
  </w:style>
  <w:style w:type="paragraph" w:customStyle="1" w:styleId="PoliceTableau10Espaceaprs-CIR">
    <w:name w:val="PoliceTableau10Espace après-CIR"/>
    <w:link w:val="PoliceTableau10Espaceaprs-CIRCar"/>
    <w:rsid w:val="0016485A"/>
    <w:pPr>
      <w:spacing w:after="120"/>
      <w:jc w:val="both"/>
    </w:pPr>
    <w:rPr>
      <w:sz w:val="22"/>
      <w:szCs w:val="36"/>
      <w:lang w:eastAsia="en-US" w:bidi="en-US"/>
    </w:rPr>
  </w:style>
  <w:style w:type="character" w:customStyle="1" w:styleId="PoliceTableau10-CIRCar">
    <w:name w:val="PoliceTableau10-CIR Car"/>
    <w:basedOn w:val="CorpsdetexteCar"/>
    <w:link w:val="PoliceTableau10-CIR"/>
    <w:rsid w:val="0016485A"/>
    <w:rPr>
      <w:sz w:val="22"/>
      <w:szCs w:val="36"/>
      <w:lang w:eastAsia="en-US" w:bidi="en-US"/>
    </w:rPr>
  </w:style>
  <w:style w:type="paragraph" w:customStyle="1" w:styleId="Pucealphabtique-CIR">
    <w:name w:val="Puce alphabétique-CIR"/>
    <w:basedOn w:val="Normal"/>
    <w:rsid w:val="00340525"/>
    <w:pPr>
      <w:keepLines w:val="0"/>
      <w:autoSpaceDE w:val="0"/>
      <w:autoSpaceDN w:val="0"/>
      <w:adjustRightInd w:val="0"/>
      <w:spacing w:after="60"/>
    </w:pPr>
    <w:rPr>
      <w:rFonts w:cs="ERQQY R+ Arial Narrow"/>
      <w:iCs/>
      <w:sz w:val="20"/>
      <w:szCs w:val="20"/>
      <w:lang w:bidi="ar-SA"/>
    </w:rPr>
  </w:style>
  <w:style w:type="character" w:customStyle="1" w:styleId="PoliceTableau10Espaceaprs-CIRCar">
    <w:name w:val="PoliceTableau10Espace après-CIR Car"/>
    <w:basedOn w:val="CorpsdetexteCar"/>
    <w:link w:val="PoliceTableau10Espaceaprs-CIR"/>
    <w:rsid w:val="0016485A"/>
    <w:rPr>
      <w:sz w:val="22"/>
      <w:szCs w:val="36"/>
      <w:lang w:eastAsia="en-US" w:bidi="en-US"/>
    </w:rPr>
  </w:style>
  <w:style w:type="paragraph" w:customStyle="1" w:styleId="Stylegrasencadr-CIR">
    <w:name w:val="Style gras encadré-CIR"/>
    <w:next w:val="Stylecorpsdetexte-CIR"/>
    <w:link w:val="Stylegrasencadr-CIRCar"/>
    <w:rsid w:val="004144F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jc w:val="both"/>
    </w:pPr>
    <w:rPr>
      <w:b/>
      <w:sz w:val="22"/>
      <w:szCs w:val="22"/>
      <w:lang w:eastAsia="en-US" w:bidi="en-US"/>
    </w:rPr>
  </w:style>
  <w:style w:type="paragraph" w:customStyle="1" w:styleId="Stylegras-CIR">
    <w:name w:val="Style gras-CIR"/>
    <w:basedOn w:val="Normal"/>
    <w:next w:val="Normal"/>
    <w:link w:val="Stylegras-CIRCar"/>
    <w:rsid w:val="00B168A6"/>
    <w:rPr>
      <w:b/>
      <w:szCs w:val="22"/>
    </w:rPr>
  </w:style>
  <w:style w:type="paragraph" w:customStyle="1" w:styleId="StylenotebasdepageCIR">
    <w:name w:val="Style note bas de page CIR"/>
    <w:rsid w:val="00003C0A"/>
    <w:pPr>
      <w:jc w:val="both"/>
    </w:pPr>
    <w:rPr>
      <w:sz w:val="18"/>
      <w:szCs w:val="22"/>
      <w:lang w:eastAsia="en-US" w:bidi="en-US"/>
    </w:rPr>
  </w:style>
  <w:style w:type="paragraph" w:customStyle="1" w:styleId="Stylesoulign-CIR">
    <w:name w:val="Style souligné-CIR"/>
    <w:next w:val="Normal"/>
    <w:link w:val="Stylesoulign-CIRCar"/>
    <w:rsid w:val="00B168A6"/>
    <w:pPr>
      <w:keepNext/>
      <w:keepLines/>
      <w:spacing w:after="120"/>
      <w:contextualSpacing/>
      <w:jc w:val="both"/>
    </w:pPr>
    <w:rPr>
      <w:sz w:val="22"/>
      <w:szCs w:val="22"/>
      <w:u w:val="single"/>
      <w:lang w:eastAsia="en-US" w:bidi="en-US"/>
    </w:rPr>
  </w:style>
  <w:style w:type="character" w:customStyle="1" w:styleId="Stylegras-CIRCar">
    <w:name w:val="Style gras-CIR Car"/>
    <w:basedOn w:val="Policepardfaut"/>
    <w:link w:val="Stylegras-CIR"/>
    <w:rsid w:val="00B168A6"/>
    <w:rPr>
      <w:b/>
      <w:sz w:val="22"/>
      <w:szCs w:val="22"/>
      <w:lang w:eastAsia="en-US" w:bidi="en-US"/>
    </w:rPr>
  </w:style>
  <w:style w:type="paragraph" w:customStyle="1" w:styleId="Stylegrassouligncentr-CIR">
    <w:name w:val="Style gras souligné centré-CIR"/>
    <w:next w:val="Normal"/>
    <w:link w:val="Stylegrassouligncentr-CIRCar"/>
    <w:rsid w:val="00B168A6"/>
    <w:pPr>
      <w:spacing w:after="120"/>
      <w:contextualSpacing/>
      <w:jc w:val="center"/>
    </w:pPr>
    <w:rPr>
      <w:b/>
      <w:sz w:val="22"/>
      <w:szCs w:val="22"/>
      <w:u w:val="single"/>
      <w:lang w:eastAsia="en-US" w:bidi="en-US"/>
    </w:rPr>
  </w:style>
  <w:style w:type="character" w:customStyle="1" w:styleId="Stylesoulign-CIRCar">
    <w:name w:val="Style souligné-CIR Car"/>
    <w:basedOn w:val="Policepardfaut"/>
    <w:link w:val="Stylesoulign-CIR"/>
    <w:rsid w:val="00B168A6"/>
    <w:rPr>
      <w:sz w:val="22"/>
      <w:szCs w:val="22"/>
      <w:u w:val="single"/>
      <w:lang w:val="fr-FR" w:eastAsia="en-US" w:bidi="en-US"/>
    </w:rPr>
  </w:style>
  <w:style w:type="character" w:customStyle="1" w:styleId="Stylegrassouligncentr-CIRCar">
    <w:name w:val="Style gras souligné centré-CIR Car"/>
    <w:basedOn w:val="Stylesoulign-CIRCar"/>
    <w:link w:val="Stylegrassouligncentr-CIR"/>
    <w:rsid w:val="00B168A6"/>
    <w:rPr>
      <w:b/>
      <w:sz w:val="22"/>
      <w:szCs w:val="22"/>
      <w:u w:val="single"/>
      <w:lang w:val="fr-FR" w:eastAsia="en-US" w:bidi="en-US"/>
    </w:rPr>
  </w:style>
  <w:style w:type="numbering" w:customStyle="1" w:styleId="Style1CIR1">
    <w:name w:val="Style1 CIR1"/>
    <w:next w:val="Style1CIR"/>
    <w:uiPriority w:val="99"/>
    <w:rsid w:val="00C81F02"/>
  </w:style>
  <w:style w:type="character" w:customStyle="1" w:styleId="Stylegrasencadr-CIRCar">
    <w:name w:val="Style gras encadré-CIR Car"/>
    <w:basedOn w:val="Stylegras-CIRCar"/>
    <w:link w:val="Stylegrasencadr-CIR"/>
    <w:rsid w:val="004144FA"/>
    <w:rPr>
      <w:b/>
      <w:sz w:val="22"/>
      <w:szCs w:val="22"/>
      <w:lang w:val="fr-FR" w:eastAsia="en-US" w:bidi="en-US"/>
    </w:rPr>
  </w:style>
  <w:style w:type="character" w:customStyle="1" w:styleId="txt">
    <w:name w:val="txt"/>
    <w:basedOn w:val="Policepardfaut"/>
    <w:rsid w:val="00224559"/>
  </w:style>
  <w:style w:type="paragraph" w:styleId="Textebrut">
    <w:name w:val="Plain Text"/>
    <w:basedOn w:val="Normal"/>
    <w:link w:val="TextebrutCar"/>
    <w:uiPriority w:val="99"/>
    <w:unhideWhenUsed/>
    <w:rsid w:val="00606A4E"/>
    <w:pPr>
      <w:keepLines w:val="0"/>
      <w:spacing w:after="0"/>
      <w:jc w:val="left"/>
    </w:pPr>
    <w:rPr>
      <w:rFonts w:ascii="Consolas" w:eastAsia="Calibri" w:hAnsi="Consolas" w:cs="Consolas"/>
      <w:sz w:val="21"/>
      <w:szCs w:val="21"/>
      <w:lang w:bidi="ar-SA"/>
    </w:rPr>
  </w:style>
  <w:style w:type="character" w:customStyle="1" w:styleId="TextebrutCar">
    <w:name w:val="Texte brut Car"/>
    <w:basedOn w:val="Policepardfaut"/>
    <w:link w:val="Textebrut"/>
    <w:uiPriority w:val="99"/>
    <w:rsid w:val="00606A4E"/>
    <w:rPr>
      <w:rFonts w:ascii="Consolas" w:eastAsia="Calibri" w:hAnsi="Consolas" w:cs="Consolas"/>
      <w:sz w:val="21"/>
      <w:szCs w:val="21"/>
      <w:lang w:val="fr-FR" w:bidi="ar-SA"/>
    </w:rPr>
  </w:style>
  <w:style w:type="character" w:customStyle="1" w:styleId="modif">
    <w:name w:val="modif"/>
    <w:basedOn w:val="Policepardfaut"/>
    <w:rsid w:val="00606A4E"/>
  </w:style>
  <w:style w:type="paragraph" w:customStyle="1" w:styleId="Style2-CIR">
    <w:name w:val="Style2-CIR"/>
    <w:next w:val="Corpsdetexte"/>
    <w:link w:val="Style2-CIRCar"/>
    <w:rsid w:val="00DB1FE9"/>
    <w:pPr>
      <w:jc w:val="right"/>
    </w:pPr>
    <w:rPr>
      <w:b/>
      <w:smallCaps/>
      <w:noProof/>
      <w:color w:val="7F7F7F"/>
      <w:sz w:val="36"/>
      <w:szCs w:val="36"/>
    </w:rPr>
  </w:style>
  <w:style w:type="character" w:customStyle="1" w:styleId="Style2-CIRCar">
    <w:name w:val="Style2-CIR Car"/>
    <w:basedOn w:val="Policepardfaut"/>
    <w:link w:val="Style2-CIR"/>
    <w:rsid w:val="00DB1FE9"/>
    <w:rPr>
      <w:b/>
      <w:smallCaps/>
      <w:noProof/>
      <w:color w:val="7F7F7F"/>
      <w:sz w:val="36"/>
      <w:szCs w:val="36"/>
    </w:rPr>
  </w:style>
  <w:style w:type="paragraph" w:customStyle="1" w:styleId="PuceNiv3-2CIR">
    <w:name w:val="PuceNiv.3-2CIR"/>
    <w:next w:val="Corpsdetexte"/>
    <w:link w:val="PuceNiv3-2CIRCar"/>
    <w:rsid w:val="00DB1FE9"/>
    <w:pPr>
      <w:keepLines/>
      <w:numPr>
        <w:ilvl w:val="2"/>
        <w:numId w:val="12"/>
      </w:numPr>
      <w:spacing w:after="60"/>
      <w:jc w:val="both"/>
    </w:pPr>
    <w:rPr>
      <w:sz w:val="22"/>
      <w:szCs w:val="36"/>
      <w:lang w:eastAsia="en-US" w:bidi="en-US"/>
    </w:rPr>
  </w:style>
  <w:style w:type="character" w:customStyle="1" w:styleId="StyleAppelnotedebasdep10ptGrasPetitesmajusculest">
    <w:name w:val="Style Appel note de bas de p. + 10 pt Gras Petites majuscules Ét..."/>
    <w:basedOn w:val="Appelnotedebasdep"/>
    <w:rsid w:val="009B246D"/>
    <w:rPr>
      <w:rFonts w:ascii="Calibri" w:hAnsi="Calibri"/>
      <w:b/>
      <w:bCs/>
      <w:smallCaps/>
      <w:color w:val="auto"/>
      <w:spacing w:val="20"/>
      <w:sz w:val="20"/>
      <w:vertAlign w:val="superscript"/>
    </w:rPr>
  </w:style>
  <w:style w:type="paragraph" w:customStyle="1" w:styleId="Stylecorpsdetexte">
    <w:name w:val="Style corps de texte"/>
    <w:link w:val="StylecorpsdetexteCar"/>
    <w:rsid w:val="00010DCF"/>
    <w:pPr>
      <w:spacing w:after="120"/>
      <w:jc w:val="both"/>
    </w:pPr>
    <w:rPr>
      <w:sz w:val="22"/>
      <w:szCs w:val="22"/>
      <w:lang w:eastAsia="en-US" w:bidi="en-US"/>
    </w:rPr>
  </w:style>
  <w:style w:type="character" w:customStyle="1" w:styleId="StylecorpsdetexteCar">
    <w:name w:val="Style corps de texte Car"/>
    <w:basedOn w:val="Policepardfaut"/>
    <w:link w:val="Stylecorpsdetexte"/>
    <w:rsid w:val="00010DCF"/>
    <w:rPr>
      <w:sz w:val="22"/>
      <w:szCs w:val="22"/>
      <w:lang w:val="fr-FR" w:eastAsia="en-US" w:bidi="en-US"/>
    </w:rPr>
  </w:style>
  <w:style w:type="paragraph" w:customStyle="1" w:styleId="Stylecorpsdetexte-CIR">
    <w:name w:val="Style corps de texte-CIR"/>
    <w:link w:val="Stylecorpsdetexte-CIRCar"/>
    <w:rsid w:val="00BE69EA"/>
    <w:pPr>
      <w:keepLines/>
      <w:spacing w:after="120"/>
      <w:jc w:val="both"/>
    </w:pPr>
    <w:rPr>
      <w:sz w:val="22"/>
      <w:szCs w:val="22"/>
      <w:lang w:eastAsia="en-US" w:bidi="en-US"/>
    </w:rPr>
  </w:style>
  <w:style w:type="character" w:customStyle="1" w:styleId="Stylecorpsdetexte-CIRCar">
    <w:name w:val="Style corps de texte-CIR Car"/>
    <w:basedOn w:val="Policepardfaut"/>
    <w:link w:val="Stylecorpsdetexte-CIR"/>
    <w:rsid w:val="00BE69EA"/>
    <w:rPr>
      <w:sz w:val="22"/>
      <w:szCs w:val="22"/>
      <w:lang w:val="fr-FR" w:eastAsia="en-US" w:bidi="en-US"/>
    </w:rPr>
  </w:style>
  <w:style w:type="character" w:styleId="CitationHTML">
    <w:name w:val="HTML Cite"/>
    <w:basedOn w:val="Policepardfaut"/>
    <w:rsid w:val="00890AA4"/>
    <w:rPr>
      <w:i/>
      <w:iCs/>
    </w:rPr>
  </w:style>
  <w:style w:type="paragraph" w:customStyle="1" w:styleId="StylegrasItalique-CIR">
    <w:name w:val="Style gras+Italique-CIR"/>
    <w:basedOn w:val="Normal"/>
    <w:next w:val="Normal"/>
    <w:link w:val="StylegrasItalique-CIRCar"/>
    <w:rsid w:val="00B168A6"/>
    <w:rPr>
      <w:b/>
      <w:i/>
    </w:rPr>
  </w:style>
  <w:style w:type="character" w:customStyle="1" w:styleId="StylegrasItalique-CIRCar">
    <w:name w:val="Style gras+Italique-CIR Car"/>
    <w:basedOn w:val="Stylegras-CIRCar"/>
    <w:link w:val="StylegrasItalique-CIR"/>
    <w:rsid w:val="00B168A6"/>
    <w:rPr>
      <w:b/>
      <w:i/>
      <w:sz w:val="22"/>
      <w:szCs w:val="36"/>
      <w:lang w:eastAsia="en-US" w:bidi="en-US"/>
    </w:rPr>
  </w:style>
  <w:style w:type="paragraph" w:customStyle="1" w:styleId="Stylelgende-CIR">
    <w:name w:val="Style légende-CIR"/>
    <w:basedOn w:val="Normal"/>
    <w:link w:val="Stylelgende-CIRCar"/>
    <w:rsid w:val="00C127BC"/>
    <w:pPr>
      <w:jc w:val="center"/>
    </w:pPr>
    <w:rPr>
      <w:b/>
      <w:i/>
      <w:sz w:val="18"/>
      <w:szCs w:val="18"/>
    </w:rPr>
  </w:style>
  <w:style w:type="character" w:customStyle="1" w:styleId="Stylelgende-CIRCar">
    <w:name w:val="Style légende-CIR Car"/>
    <w:basedOn w:val="Policepardfaut"/>
    <w:link w:val="Stylelgende-CIR"/>
    <w:rsid w:val="00C127BC"/>
    <w:rPr>
      <w:b/>
      <w:i/>
      <w:sz w:val="18"/>
      <w:szCs w:val="18"/>
      <w:lang w:eastAsia="en-US" w:bidi="en-US"/>
    </w:rPr>
  </w:style>
  <w:style w:type="paragraph" w:customStyle="1" w:styleId="Style3-CIR">
    <w:name w:val="Style3-CIR"/>
    <w:next w:val="Corpsdetexte"/>
    <w:link w:val="Style3-CIRCar"/>
    <w:rsid w:val="00DB1FE9"/>
    <w:pPr>
      <w:jc w:val="right"/>
    </w:pPr>
    <w:rPr>
      <w:b/>
      <w:caps/>
      <w:noProof/>
      <w:color w:val="423427"/>
      <w:sz w:val="28"/>
      <w:szCs w:val="28"/>
      <w:lang w:eastAsia="en-US" w:bidi="en-US"/>
    </w:rPr>
  </w:style>
  <w:style w:type="paragraph" w:styleId="Corpsdetexte">
    <w:name w:val="Body Text"/>
    <w:aliases w:val="Corps de texte-CIR,body text,body text1,body text2,body text3,body text4,body text5,body text6,body text7,body text8,body text9,body text11,body text21,body text31,body text41,body text51,body text61,body text71,body text81,body text10"/>
    <w:link w:val="CorpsdetexteCar"/>
    <w:qFormat/>
    <w:rsid w:val="0016485A"/>
    <w:pPr>
      <w:keepLines/>
      <w:spacing w:after="120"/>
      <w:jc w:val="both"/>
    </w:pPr>
    <w:rPr>
      <w:sz w:val="22"/>
      <w:szCs w:val="36"/>
      <w:lang w:eastAsia="en-US" w:bidi="en-US"/>
    </w:rPr>
  </w:style>
  <w:style w:type="character" w:customStyle="1" w:styleId="Style3-CIRCar">
    <w:name w:val="Style3-CIR Car"/>
    <w:basedOn w:val="Policepardfaut"/>
    <w:link w:val="Style3-CIR"/>
    <w:rsid w:val="00DB1FE9"/>
    <w:rPr>
      <w:b/>
      <w:caps/>
      <w:noProof/>
      <w:color w:val="423427"/>
      <w:sz w:val="28"/>
      <w:szCs w:val="28"/>
      <w:lang w:eastAsia="en-US" w:bidi="en-US"/>
    </w:rPr>
  </w:style>
  <w:style w:type="character" w:customStyle="1" w:styleId="CorpsdetexteCar">
    <w:name w:val="Corps de texte Car"/>
    <w:aliases w:val="Corps de texte-CIR Car,body text Car,body text1 Car,body text2 Car,body text3 Car,body text4 Car,body text5 Car,body text6 Car,body text7 Car,body text8 Car,body text9 Car,body text11 Car,body text21 Car,body text31 Car"/>
    <w:basedOn w:val="Policepardfaut"/>
    <w:link w:val="Corpsdetexte"/>
    <w:rsid w:val="0016485A"/>
    <w:rPr>
      <w:sz w:val="22"/>
      <w:szCs w:val="36"/>
      <w:lang w:eastAsia="en-US" w:bidi="en-US"/>
    </w:rPr>
  </w:style>
  <w:style w:type="paragraph" w:customStyle="1" w:styleId="TexteLgislation">
    <w:name w:val="Texte Législation"/>
    <w:basedOn w:val="Corpsdetexte"/>
    <w:link w:val="TexteLgislationCar"/>
    <w:rsid w:val="00B168A6"/>
  </w:style>
  <w:style w:type="paragraph" w:styleId="TitreTR">
    <w:name w:val="toa heading"/>
    <w:basedOn w:val="Normal"/>
    <w:next w:val="Normal"/>
    <w:rsid w:val="00312ABE"/>
    <w:pPr>
      <w:spacing w:before="120"/>
    </w:pPr>
    <w:rPr>
      <w:rFonts w:ascii="Cambria" w:hAnsi="Cambria"/>
      <w:b/>
      <w:bCs/>
      <w:sz w:val="24"/>
      <w:szCs w:val="24"/>
    </w:rPr>
  </w:style>
  <w:style w:type="paragraph" w:styleId="Titredenote">
    <w:name w:val="Note Heading"/>
    <w:basedOn w:val="Normal"/>
    <w:next w:val="Normal"/>
    <w:link w:val="TitredenoteCar"/>
    <w:rsid w:val="00312ABE"/>
  </w:style>
  <w:style w:type="character" w:customStyle="1" w:styleId="NotedebasdepageCar">
    <w:name w:val="Note de bas de page Car"/>
    <w:aliases w:val="Note de bas de page-CIR Car"/>
    <w:basedOn w:val="Policepardfaut"/>
    <w:link w:val="Notedebasdepage"/>
    <w:rsid w:val="00DB1FE9"/>
    <w:rPr>
      <w:sz w:val="16"/>
      <w:szCs w:val="22"/>
      <w:lang w:eastAsia="en-US" w:bidi="en-US"/>
    </w:rPr>
  </w:style>
  <w:style w:type="character" w:customStyle="1" w:styleId="ExplorateurdedocumentsCar">
    <w:name w:val="Explorateur de documents Car"/>
    <w:aliases w:val="Explorateur de documents-CIR Car"/>
    <w:basedOn w:val="Policepardfaut"/>
    <w:link w:val="Explorateurdedocuments"/>
    <w:semiHidden/>
    <w:rsid w:val="0016485A"/>
    <w:rPr>
      <w:rFonts w:cs="Tahoma"/>
      <w:sz w:val="24"/>
      <w:szCs w:val="36"/>
      <w:shd w:val="clear" w:color="auto" w:fill="000080"/>
      <w:lang w:eastAsia="en-US" w:bidi="en-US"/>
    </w:rPr>
  </w:style>
  <w:style w:type="character" w:customStyle="1" w:styleId="TitredenoteCar">
    <w:name w:val="Titre de note Car"/>
    <w:basedOn w:val="Policepardfaut"/>
    <w:link w:val="Titredenote"/>
    <w:rsid w:val="00312ABE"/>
    <w:rPr>
      <w:sz w:val="22"/>
      <w:szCs w:val="36"/>
      <w:lang w:eastAsia="en-US" w:bidi="en-US"/>
    </w:rPr>
  </w:style>
  <w:style w:type="paragraph" w:styleId="Tabledesillustrations">
    <w:name w:val="table of figures"/>
    <w:basedOn w:val="Normal"/>
    <w:next w:val="Normal"/>
    <w:rsid w:val="00312ABE"/>
  </w:style>
  <w:style w:type="paragraph" w:customStyle="1" w:styleId="LgendeCIR">
    <w:name w:val="Légende CIR"/>
    <w:basedOn w:val="Lgende"/>
    <w:link w:val="LgendeCIRCar"/>
    <w:rsid w:val="00B168A6"/>
  </w:style>
  <w:style w:type="character" w:customStyle="1" w:styleId="TexteLgislationCar">
    <w:name w:val="Texte Législation Car"/>
    <w:basedOn w:val="CorpsdetexteCar"/>
    <w:link w:val="TexteLgislation"/>
    <w:rsid w:val="00B168A6"/>
    <w:rPr>
      <w:sz w:val="22"/>
      <w:szCs w:val="36"/>
      <w:lang w:val="fr-FR" w:eastAsia="en-US" w:bidi="en-US"/>
    </w:rPr>
  </w:style>
  <w:style w:type="paragraph" w:customStyle="1" w:styleId="PuceNiv1-1CIR">
    <w:name w:val="PuceNiv.1-1CIR"/>
    <w:next w:val="Corpsdetexte"/>
    <w:link w:val="PuceNiv1-1CIRCar"/>
    <w:qFormat/>
    <w:rsid w:val="0016485A"/>
    <w:pPr>
      <w:keepLines/>
      <w:numPr>
        <w:numId w:val="20"/>
      </w:numPr>
      <w:spacing w:after="60"/>
      <w:ind w:left="709" w:hanging="425"/>
      <w:contextualSpacing/>
      <w:jc w:val="both"/>
    </w:pPr>
    <w:rPr>
      <w:sz w:val="22"/>
      <w:szCs w:val="36"/>
      <w:lang w:eastAsia="en-US" w:bidi="en-US"/>
    </w:rPr>
  </w:style>
  <w:style w:type="character" w:customStyle="1" w:styleId="LgendeCar">
    <w:name w:val="Légende Car"/>
    <w:basedOn w:val="Policepardfaut"/>
    <w:link w:val="Lgende"/>
    <w:rsid w:val="0016485A"/>
    <w:rPr>
      <w:b/>
      <w:bCs/>
      <w:sz w:val="18"/>
      <w:lang w:eastAsia="en-US" w:bidi="en-US"/>
    </w:rPr>
  </w:style>
  <w:style w:type="character" w:customStyle="1" w:styleId="LgendeCIRCar">
    <w:name w:val="Légende CIR Car"/>
    <w:basedOn w:val="LgendeCar"/>
    <w:link w:val="LgendeCIR"/>
    <w:rsid w:val="00B168A6"/>
    <w:rPr>
      <w:b/>
      <w:bCs/>
      <w:smallCaps/>
      <w:sz w:val="18"/>
      <w:lang w:val="fr-FR" w:eastAsia="en-US" w:bidi="en-US"/>
    </w:rPr>
  </w:style>
  <w:style w:type="character" w:customStyle="1" w:styleId="PuceNiv1-1CIRCar">
    <w:name w:val="PuceNiv.1-1CIR Car"/>
    <w:basedOn w:val="Policepardfaut"/>
    <w:link w:val="PuceNiv1-1CIR"/>
    <w:rsid w:val="0016485A"/>
    <w:rPr>
      <w:sz w:val="22"/>
      <w:szCs w:val="36"/>
      <w:lang w:eastAsia="en-US" w:bidi="en-US"/>
    </w:rPr>
  </w:style>
  <w:style w:type="paragraph" w:customStyle="1" w:styleId="PuceNiv1-4CIR">
    <w:name w:val="PuceNiv.1-4CIR"/>
    <w:next w:val="Corpsdetexte"/>
    <w:link w:val="PuceNiv1-4CIRCar"/>
    <w:rsid w:val="00DB1FE9"/>
    <w:pPr>
      <w:keepLines/>
      <w:numPr>
        <w:numId w:val="14"/>
      </w:numPr>
      <w:spacing w:after="60"/>
      <w:jc w:val="both"/>
    </w:pPr>
    <w:rPr>
      <w:sz w:val="22"/>
      <w:szCs w:val="36"/>
      <w:lang w:eastAsia="en-US" w:bidi="en-US"/>
    </w:rPr>
  </w:style>
  <w:style w:type="paragraph" w:customStyle="1" w:styleId="StyleGras-CIR0">
    <w:name w:val="Style Gras-CIR"/>
    <w:next w:val="Corpsdetexte"/>
    <w:link w:val="StyleGras-CIRCar0"/>
    <w:qFormat/>
    <w:rsid w:val="0016485A"/>
    <w:pPr>
      <w:keepLines/>
      <w:spacing w:after="120"/>
      <w:jc w:val="both"/>
    </w:pPr>
    <w:rPr>
      <w:b/>
      <w:sz w:val="22"/>
      <w:szCs w:val="22"/>
      <w:lang w:eastAsia="en-US" w:bidi="en-US"/>
    </w:rPr>
  </w:style>
  <w:style w:type="character" w:customStyle="1" w:styleId="StyleGras-CIRCar0">
    <w:name w:val="Style Gras-CIR Car"/>
    <w:basedOn w:val="Policepardfaut"/>
    <w:link w:val="StyleGras-CIR0"/>
    <w:rsid w:val="0016485A"/>
    <w:rPr>
      <w:b/>
      <w:sz w:val="22"/>
      <w:szCs w:val="22"/>
      <w:lang w:eastAsia="en-US" w:bidi="en-US"/>
    </w:rPr>
  </w:style>
  <w:style w:type="paragraph" w:customStyle="1" w:styleId="StyleGrasItalique-CIR0">
    <w:name w:val="Style Gras+Italique-CIR"/>
    <w:next w:val="Corpsdetexte"/>
    <w:link w:val="StyleGrasItalique-CIRCar0"/>
    <w:rsid w:val="00DB1FE9"/>
    <w:pPr>
      <w:keepLines/>
      <w:spacing w:after="120"/>
      <w:jc w:val="both"/>
    </w:pPr>
    <w:rPr>
      <w:b/>
      <w:i/>
      <w:sz w:val="22"/>
      <w:szCs w:val="36"/>
      <w:lang w:eastAsia="en-US" w:bidi="en-US"/>
    </w:rPr>
  </w:style>
  <w:style w:type="character" w:customStyle="1" w:styleId="StyleGrasItalique-CIRCar0">
    <w:name w:val="Style Gras+Italique-CIR Car"/>
    <w:basedOn w:val="StyleGras-CIRCar0"/>
    <w:link w:val="StyleGrasItalique-CIR0"/>
    <w:rsid w:val="00DB1FE9"/>
    <w:rPr>
      <w:b/>
      <w:i/>
      <w:sz w:val="22"/>
      <w:szCs w:val="36"/>
      <w:lang w:val="fr-FR" w:eastAsia="en-US" w:bidi="en-US"/>
    </w:rPr>
  </w:style>
  <w:style w:type="paragraph" w:customStyle="1" w:styleId="PuceNiv1-3CIR">
    <w:name w:val="PuceNiv.1-3CIR"/>
    <w:next w:val="Corpsdetexte"/>
    <w:link w:val="PuceNiv1-3CIRCar"/>
    <w:rsid w:val="00DB1FE9"/>
    <w:pPr>
      <w:keepLines/>
      <w:numPr>
        <w:numId w:val="15"/>
      </w:numPr>
      <w:spacing w:after="60"/>
      <w:jc w:val="both"/>
    </w:pPr>
    <w:rPr>
      <w:sz w:val="22"/>
      <w:szCs w:val="22"/>
      <w:lang w:eastAsia="en-US" w:bidi="en-US"/>
    </w:rPr>
  </w:style>
  <w:style w:type="character" w:customStyle="1" w:styleId="PuceNiv1-3CIRCar">
    <w:name w:val="PuceNiv.1-3CIR Car"/>
    <w:basedOn w:val="Policepardfaut"/>
    <w:link w:val="PuceNiv1-3CIR"/>
    <w:rsid w:val="00DB1FE9"/>
    <w:rPr>
      <w:sz w:val="22"/>
      <w:szCs w:val="22"/>
      <w:lang w:eastAsia="en-US" w:bidi="en-US"/>
    </w:rPr>
  </w:style>
  <w:style w:type="character" w:customStyle="1" w:styleId="PuceNiv1-4CIRCar">
    <w:name w:val="PuceNiv.1-4CIR Car"/>
    <w:basedOn w:val="Policepardfaut"/>
    <w:link w:val="PuceNiv1-4CIR"/>
    <w:rsid w:val="00DB1FE9"/>
    <w:rPr>
      <w:sz w:val="22"/>
      <w:szCs w:val="36"/>
      <w:lang w:eastAsia="en-US" w:bidi="en-US"/>
    </w:rPr>
  </w:style>
  <w:style w:type="paragraph" w:customStyle="1" w:styleId="PuceNiv3-3CIR">
    <w:name w:val="PuceNiv.3-3CIR"/>
    <w:next w:val="Corpsdetexte"/>
    <w:link w:val="PuceNiv3-3CIRCar"/>
    <w:rsid w:val="00DB1FE9"/>
    <w:pPr>
      <w:keepLines/>
      <w:numPr>
        <w:ilvl w:val="2"/>
        <w:numId w:val="16"/>
      </w:numPr>
      <w:spacing w:before="60" w:after="60"/>
      <w:jc w:val="both"/>
    </w:pPr>
    <w:rPr>
      <w:sz w:val="22"/>
      <w:szCs w:val="36"/>
      <w:lang w:eastAsia="en-US" w:bidi="en-US"/>
    </w:rPr>
  </w:style>
  <w:style w:type="character" w:customStyle="1" w:styleId="PuceNiv3-3CIRCar">
    <w:name w:val="PuceNiv.3-3CIR Car"/>
    <w:basedOn w:val="Policepardfaut"/>
    <w:link w:val="PuceNiv3-3CIR"/>
    <w:rsid w:val="00DB1FE9"/>
    <w:rPr>
      <w:sz w:val="22"/>
      <w:szCs w:val="36"/>
      <w:lang w:eastAsia="en-US" w:bidi="en-US"/>
    </w:rPr>
  </w:style>
  <w:style w:type="paragraph" w:customStyle="1" w:styleId="PuceNiv2-1CIR">
    <w:name w:val="PuceNiv.2-1CIR"/>
    <w:next w:val="Corpsdetexte"/>
    <w:link w:val="PuceNiv2-1CIRCar"/>
    <w:rsid w:val="00DB1FE9"/>
    <w:pPr>
      <w:keepLines/>
      <w:numPr>
        <w:ilvl w:val="1"/>
        <w:numId w:val="17"/>
      </w:numPr>
      <w:spacing w:after="60"/>
      <w:jc w:val="both"/>
    </w:pPr>
    <w:rPr>
      <w:sz w:val="22"/>
      <w:szCs w:val="36"/>
      <w:lang w:eastAsia="en-US" w:bidi="en-US"/>
    </w:rPr>
  </w:style>
  <w:style w:type="character" w:customStyle="1" w:styleId="PuceNiv2-1CIRCar">
    <w:name w:val="PuceNiv.2-1CIR Car"/>
    <w:basedOn w:val="Policepardfaut"/>
    <w:link w:val="PuceNiv2-1CIR"/>
    <w:rsid w:val="00DB1FE9"/>
    <w:rPr>
      <w:sz w:val="22"/>
      <w:szCs w:val="36"/>
      <w:lang w:eastAsia="en-US" w:bidi="en-US"/>
    </w:rPr>
  </w:style>
  <w:style w:type="paragraph" w:customStyle="1" w:styleId="PuceNiv1-2CIR">
    <w:name w:val="PuceNiv.1-2CIR"/>
    <w:next w:val="Corpsdetexte"/>
    <w:link w:val="PuceNiv1-2CIRCar"/>
    <w:rsid w:val="0016485A"/>
    <w:pPr>
      <w:keepLines/>
      <w:numPr>
        <w:numId w:val="21"/>
      </w:numPr>
      <w:spacing w:after="60"/>
      <w:contextualSpacing/>
      <w:jc w:val="both"/>
    </w:pPr>
    <w:rPr>
      <w:sz w:val="22"/>
      <w:szCs w:val="36"/>
      <w:lang w:eastAsia="en-US" w:bidi="en-US"/>
    </w:rPr>
  </w:style>
  <w:style w:type="character" w:customStyle="1" w:styleId="PuceNiv1-2CIRCar">
    <w:name w:val="PuceNiv.1-2CIR Car"/>
    <w:basedOn w:val="Policepardfaut"/>
    <w:link w:val="PuceNiv1-2CIR"/>
    <w:rsid w:val="0016485A"/>
    <w:rPr>
      <w:sz w:val="22"/>
      <w:szCs w:val="36"/>
      <w:lang w:eastAsia="en-US" w:bidi="en-US"/>
    </w:rPr>
  </w:style>
  <w:style w:type="paragraph" w:customStyle="1" w:styleId="PuceNiv3-4CIR">
    <w:name w:val="PuceNiv.3-4CIR"/>
    <w:next w:val="Corpsdetexte"/>
    <w:link w:val="PuceNiv3-4CIRCar"/>
    <w:rsid w:val="00DB1FE9"/>
    <w:pPr>
      <w:keepLines/>
      <w:numPr>
        <w:ilvl w:val="2"/>
        <w:numId w:val="19"/>
      </w:numPr>
      <w:spacing w:after="60"/>
      <w:jc w:val="both"/>
    </w:pPr>
    <w:rPr>
      <w:sz w:val="22"/>
      <w:szCs w:val="36"/>
      <w:lang w:eastAsia="en-US" w:bidi="en-US"/>
    </w:rPr>
  </w:style>
  <w:style w:type="character" w:customStyle="1" w:styleId="PuceNiv3-4CIRCar">
    <w:name w:val="PuceNiv.3-4CIR Car"/>
    <w:basedOn w:val="Policepardfaut"/>
    <w:link w:val="PuceNiv3-4CIR"/>
    <w:rsid w:val="00DB1FE9"/>
    <w:rPr>
      <w:sz w:val="22"/>
      <w:szCs w:val="36"/>
      <w:lang w:eastAsia="en-US" w:bidi="en-US"/>
    </w:rPr>
  </w:style>
  <w:style w:type="character" w:customStyle="1" w:styleId="PuceNiv3-2CIRCar">
    <w:name w:val="PuceNiv.3-2CIR Car"/>
    <w:basedOn w:val="CorpsdetexteCar"/>
    <w:link w:val="PuceNiv3-2CIR"/>
    <w:rsid w:val="00DB1FE9"/>
    <w:rPr>
      <w:sz w:val="22"/>
      <w:szCs w:val="36"/>
      <w:lang w:val="fr-FR" w:eastAsia="en-US" w:bidi="en-US"/>
    </w:rPr>
  </w:style>
  <w:style w:type="paragraph" w:customStyle="1" w:styleId="StylePieddePage2-CIR0">
    <w:name w:val="Style Pied de Page2-CIR"/>
    <w:next w:val="Corpsdetexte"/>
    <w:link w:val="StylePieddePage2-CIRCar0"/>
    <w:qFormat/>
    <w:rsid w:val="00DB1FE9"/>
    <w:pPr>
      <w:tabs>
        <w:tab w:val="right" w:pos="8789"/>
        <w:tab w:val="right" w:pos="14033"/>
        <w:tab w:val="right" w:pos="20979"/>
      </w:tabs>
    </w:pPr>
    <w:rPr>
      <w:color w:val="7F7F7F"/>
      <w:sz w:val="22"/>
      <w:lang w:eastAsia="en-US" w:bidi="en-US"/>
    </w:rPr>
  </w:style>
  <w:style w:type="character" w:customStyle="1" w:styleId="StylePieddePage2-CIRCar0">
    <w:name w:val="Style Pied de Page2-CIR Car"/>
    <w:basedOn w:val="Policepardfaut"/>
    <w:link w:val="StylePieddePage2-CIR0"/>
    <w:rsid w:val="00DB1FE9"/>
    <w:rPr>
      <w:color w:val="7F7F7F"/>
      <w:sz w:val="22"/>
      <w:lang w:eastAsia="en-US" w:bidi="en-US"/>
    </w:rPr>
  </w:style>
  <w:style w:type="paragraph" w:customStyle="1" w:styleId="StyleSoulign-CIR0">
    <w:name w:val="Style Souligné-CIR"/>
    <w:next w:val="Corpsdetexte"/>
    <w:link w:val="StyleSoulign-CIRCar0"/>
    <w:rsid w:val="00DB1FE9"/>
    <w:pPr>
      <w:keepNext/>
      <w:keepLines/>
      <w:spacing w:after="120"/>
      <w:jc w:val="both"/>
    </w:pPr>
    <w:rPr>
      <w:sz w:val="22"/>
      <w:szCs w:val="22"/>
      <w:u w:val="single"/>
      <w:lang w:eastAsia="en-US" w:bidi="en-US"/>
    </w:rPr>
  </w:style>
  <w:style w:type="character" w:customStyle="1" w:styleId="StyleSoulign-CIRCar0">
    <w:name w:val="Style Souligné-CIR Car"/>
    <w:basedOn w:val="Policepardfaut"/>
    <w:link w:val="StyleSoulign-CIR0"/>
    <w:rsid w:val="00DB1FE9"/>
    <w:rPr>
      <w:sz w:val="22"/>
      <w:szCs w:val="22"/>
      <w:u w:val="single"/>
      <w:lang w:val="fr-FR" w:eastAsia="en-US" w:bidi="en-US"/>
    </w:rPr>
  </w:style>
  <w:style w:type="paragraph" w:customStyle="1" w:styleId="StyleGrasSoulignCentr-CIR0">
    <w:name w:val="Style Gras+Souligné+Centré-CIR"/>
    <w:next w:val="Corpsdetexte"/>
    <w:link w:val="StyleGrasSoulignCentr-CIRCar0"/>
    <w:rsid w:val="00DB1FE9"/>
    <w:pPr>
      <w:keepNext/>
      <w:keepLines/>
      <w:spacing w:after="120"/>
      <w:contextualSpacing/>
      <w:jc w:val="center"/>
    </w:pPr>
    <w:rPr>
      <w:b/>
      <w:sz w:val="22"/>
      <w:szCs w:val="22"/>
      <w:u w:val="single"/>
      <w:lang w:eastAsia="en-US" w:bidi="en-US"/>
    </w:rPr>
  </w:style>
  <w:style w:type="character" w:customStyle="1" w:styleId="StyleGrasSoulignCentr-CIRCar0">
    <w:name w:val="Style Gras+Souligné+Centré-CIR Car"/>
    <w:basedOn w:val="StyleSoulign-CIRCar0"/>
    <w:link w:val="StyleGrasSoulignCentr-CIR0"/>
    <w:rsid w:val="00DB1FE9"/>
    <w:rPr>
      <w:b/>
      <w:sz w:val="22"/>
      <w:szCs w:val="22"/>
      <w:u w:val="single"/>
      <w:lang w:val="fr-FR" w:eastAsia="en-US" w:bidi="en-US"/>
    </w:rPr>
  </w:style>
  <w:style w:type="paragraph" w:customStyle="1" w:styleId="StyleImage-CIR">
    <w:name w:val="Style Image-CIR"/>
    <w:next w:val="Corpsdetexte"/>
    <w:link w:val="StyleImage-CIRCar"/>
    <w:rsid w:val="00DB1FE9"/>
    <w:pPr>
      <w:keepNext/>
      <w:keepLines/>
      <w:spacing w:before="480"/>
      <w:jc w:val="center"/>
    </w:pPr>
    <w:rPr>
      <w:bCs/>
      <w:color w:val="000000"/>
      <w:sz w:val="22"/>
      <w:szCs w:val="18"/>
      <w:lang w:eastAsia="en-US" w:bidi="en-US"/>
    </w:rPr>
  </w:style>
  <w:style w:type="character" w:customStyle="1" w:styleId="StyleImage-CIRCar">
    <w:name w:val="Style Image-CIR Car"/>
    <w:basedOn w:val="Policepardfaut"/>
    <w:link w:val="StyleImage-CIR"/>
    <w:rsid w:val="00DB1FE9"/>
    <w:rPr>
      <w:bCs/>
      <w:color w:val="000000"/>
      <w:sz w:val="22"/>
      <w:szCs w:val="18"/>
      <w:lang w:val="fr-FR" w:eastAsia="en-US" w:bidi="en-US"/>
    </w:rPr>
  </w:style>
  <w:style w:type="paragraph" w:customStyle="1" w:styleId="StyleGrasSoulign-CIR">
    <w:name w:val="Style Gras+Souligné-CIR"/>
    <w:next w:val="Corpsdetexte"/>
    <w:link w:val="StyleGrasSoulign-CIRCar"/>
    <w:qFormat/>
    <w:rsid w:val="0016485A"/>
    <w:pPr>
      <w:keepNext/>
      <w:keepLines/>
      <w:spacing w:before="120" w:after="120"/>
      <w:jc w:val="both"/>
    </w:pPr>
    <w:rPr>
      <w:b/>
      <w:sz w:val="22"/>
      <w:szCs w:val="22"/>
      <w:u w:val="single"/>
      <w:lang w:eastAsia="en-US" w:bidi="en-US"/>
    </w:rPr>
  </w:style>
  <w:style w:type="character" w:customStyle="1" w:styleId="StyleGrasSoulign-CIRCar">
    <w:name w:val="Style Gras+Souligné-CIR Car"/>
    <w:basedOn w:val="StyleSoulign-CIRCar0"/>
    <w:link w:val="StyleGrasSoulign-CIR"/>
    <w:rsid w:val="0016485A"/>
    <w:rPr>
      <w:b/>
      <w:sz w:val="22"/>
      <w:szCs w:val="22"/>
      <w:u w:val="single"/>
      <w:lang w:val="fr-FR" w:eastAsia="en-US" w:bidi="en-US"/>
    </w:rPr>
  </w:style>
  <w:style w:type="paragraph" w:customStyle="1" w:styleId="StyleGrasItalique2-CIR">
    <w:name w:val="Style Gras+Italique2-CIR"/>
    <w:basedOn w:val="StyleGrasItalique-CIR0"/>
    <w:rsid w:val="001B6307"/>
    <w:pPr>
      <w:spacing w:after="0"/>
    </w:pPr>
  </w:style>
  <w:style w:type="paragraph" w:customStyle="1" w:styleId="StyleNomCVsdiplmes">
    <w:name w:val="Style Nom CVs&amp;diplômes"/>
    <w:next w:val="Corpsdetexte"/>
    <w:link w:val="StyleNomCVsdiplmesCar"/>
    <w:rsid w:val="0016485A"/>
    <w:pPr>
      <w:keepNext/>
      <w:keepLines/>
      <w:spacing w:after="120"/>
      <w:outlineLvl w:val="3"/>
    </w:pPr>
    <w:rPr>
      <w:b/>
      <w:sz w:val="22"/>
      <w:szCs w:val="36"/>
      <w:lang w:eastAsia="en-US" w:bidi="en-US"/>
    </w:rPr>
  </w:style>
  <w:style w:type="character" w:customStyle="1" w:styleId="StyleNomCVsdiplmesCar">
    <w:name w:val="Style Nom CVs&amp;diplômes Car"/>
    <w:basedOn w:val="Policepardfaut"/>
    <w:link w:val="StyleNomCVsdiplmes"/>
    <w:rsid w:val="0016485A"/>
    <w:rPr>
      <w:b/>
      <w:sz w:val="22"/>
      <w:szCs w:val="36"/>
      <w:lang w:eastAsia="en-US" w:bidi="en-US"/>
    </w:rPr>
  </w:style>
  <w:style w:type="paragraph" w:customStyle="1" w:styleId="StyleTabdroite-CIR">
    <w:name w:val="Style Tab.à droite-CIR"/>
    <w:next w:val="Corpsdetexte"/>
    <w:link w:val="StyleTabdroite-CIRCar"/>
    <w:rsid w:val="00DB1FE9"/>
    <w:pPr>
      <w:keepLines/>
      <w:tabs>
        <w:tab w:val="right" w:pos="8789"/>
      </w:tabs>
      <w:spacing w:after="120"/>
      <w:jc w:val="both"/>
    </w:pPr>
    <w:rPr>
      <w:sz w:val="22"/>
      <w:szCs w:val="36"/>
      <w:lang w:eastAsia="en-US" w:bidi="en-US"/>
    </w:rPr>
  </w:style>
  <w:style w:type="character" w:customStyle="1" w:styleId="StyleTabdroite-CIRCar">
    <w:name w:val="Style Tab.à droite-CIR Car"/>
    <w:basedOn w:val="Policepardfaut"/>
    <w:link w:val="StyleTabdroite-CIR"/>
    <w:rsid w:val="00DB1FE9"/>
    <w:rPr>
      <w:sz w:val="22"/>
      <w:szCs w:val="36"/>
      <w:lang w:val="fr-FR" w:eastAsia="en-US" w:bidi="en-US"/>
    </w:rPr>
  </w:style>
  <w:style w:type="paragraph" w:customStyle="1" w:styleId="StyleCorpsdetexte-CIR0">
    <w:name w:val="Style Corps de texte-CIR"/>
    <w:basedOn w:val="Corpsdetexte"/>
    <w:rsid w:val="0016485A"/>
    <w:pPr>
      <w:spacing w:after="0"/>
    </w:pPr>
  </w:style>
  <w:style w:type="paragraph" w:customStyle="1" w:styleId="PuceNiv2-2CIR">
    <w:name w:val="PuceNiv.2-2CIR"/>
    <w:next w:val="Corpsdetexte"/>
    <w:link w:val="PuceNiv2-2CIRCar"/>
    <w:qFormat/>
    <w:rsid w:val="0016485A"/>
    <w:pPr>
      <w:numPr>
        <w:numId w:val="22"/>
      </w:numPr>
      <w:ind w:left="1069"/>
      <w:contextualSpacing/>
    </w:pPr>
    <w:rPr>
      <w:sz w:val="22"/>
      <w:szCs w:val="36"/>
      <w:lang w:eastAsia="en-US" w:bidi="en-US"/>
    </w:rPr>
  </w:style>
  <w:style w:type="paragraph" w:customStyle="1" w:styleId="PuceNiv2-3CIR">
    <w:name w:val="PuceNiv.2-3CIR"/>
    <w:basedOn w:val="Normal"/>
    <w:rsid w:val="00DB1FE9"/>
    <w:pPr>
      <w:numPr>
        <w:ilvl w:val="1"/>
        <w:numId w:val="21"/>
      </w:numPr>
    </w:pPr>
  </w:style>
  <w:style w:type="character" w:customStyle="1" w:styleId="PuceNiv2-2CIRCar">
    <w:name w:val="PuceNiv.2-2CIR Car"/>
    <w:basedOn w:val="PuceNiv1-4CIRCar"/>
    <w:link w:val="PuceNiv2-2CIR"/>
    <w:rsid w:val="0016485A"/>
    <w:rPr>
      <w:sz w:val="22"/>
      <w:szCs w:val="36"/>
      <w:lang w:eastAsia="en-US" w:bidi="en-US"/>
    </w:rPr>
  </w:style>
  <w:style w:type="paragraph" w:customStyle="1" w:styleId="PuceNiv2-4CIR">
    <w:name w:val="PuceNiv.2-4CIR"/>
    <w:basedOn w:val="PuceNiv1-4CIR"/>
    <w:link w:val="PuceNiv2-4CIRCar"/>
    <w:rsid w:val="00DB1FE9"/>
    <w:pPr>
      <w:numPr>
        <w:numId w:val="0"/>
      </w:numPr>
    </w:pPr>
  </w:style>
  <w:style w:type="paragraph" w:customStyle="1" w:styleId="PuceNiv3-1CIR">
    <w:name w:val="PuceNiv.3-1CIR"/>
    <w:basedOn w:val="Corpsdetexte"/>
    <w:link w:val="PuceNiv3-1CIRCar"/>
    <w:rsid w:val="00DB1FE9"/>
  </w:style>
  <w:style w:type="character" w:customStyle="1" w:styleId="PuceNiv2-4CIRCar">
    <w:name w:val="PuceNiv.2-4CIR Car"/>
    <w:basedOn w:val="PuceNiv1-4CIRCar"/>
    <w:link w:val="PuceNiv2-4CIR"/>
    <w:rsid w:val="00DB1FE9"/>
    <w:rPr>
      <w:sz w:val="22"/>
      <w:szCs w:val="36"/>
      <w:lang w:eastAsia="en-US" w:bidi="en-US"/>
    </w:rPr>
  </w:style>
  <w:style w:type="paragraph" w:customStyle="1" w:styleId="PuceNiv1-5CIR">
    <w:name w:val="PuceNiv.1-5CIR"/>
    <w:next w:val="Corpsdetexte"/>
    <w:link w:val="PuceNiv1-5CIRCar"/>
    <w:rsid w:val="00DB1FE9"/>
    <w:pPr>
      <w:numPr>
        <w:numId w:val="23"/>
      </w:numPr>
    </w:pPr>
    <w:rPr>
      <w:sz w:val="22"/>
      <w:szCs w:val="36"/>
      <w:lang w:eastAsia="en-US" w:bidi="en-US"/>
    </w:rPr>
  </w:style>
  <w:style w:type="character" w:customStyle="1" w:styleId="PuceNiv3-1CIRCar">
    <w:name w:val="PuceNiv.3-1CIR Car"/>
    <w:basedOn w:val="CorpsdetexteCar"/>
    <w:link w:val="PuceNiv3-1CIR"/>
    <w:rsid w:val="00DB1FE9"/>
    <w:rPr>
      <w:sz w:val="22"/>
      <w:szCs w:val="36"/>
      <w:lang w:val="fr-FR" w:eastAsia="en-US" w:bidi="en-US"/>
    </w:rPr>
  </w:style>
  <w:style w:type="character" w:customStyle="1" w:styleId="PuceNiv1-5CIRCar">
    <w:name w:val="PuceNiv.1-5CIR Car"/>
    <w:basedOn w:val="CorpsdetexteCar"/>
    <w:link w:val="PuceNiv1-5CIR"/>
    <w:rsid w:val="00DB1FE9"/>
    <w:rPr>
      <w:sz w:val="22"/>
      <w:szCs w:val="36"/>
      <w:lang w:val="fr-FR" w:eastAsia="en-US" w:bidi="en-US"/>
    </w:rPr>
  </w:style>
  <w:style w:type="character" w:styleId="Textedelespacerserv">
    <w:name w:val="Placeholder Text"/>
    <w:basedOn w:val="Policepardfaut"/>
    <w:uiPriority w:val="99"/>
    <w:semiHidden/>
    <w:rsid w:val="001A5526"/>
    <w:rPr>
      <w:color w:val="808080"/>
    </w:rPr>
  </w:style>
  <w:style w:type="paragraph" w:customStyle="1" w:styleId="Pucealphab10-CIR0">
    <w:name w:val="Puce alphab10-CIR"/>
    <w:basedOn w:val="Normal"/>
    <w:link w:val="Pucealphab10-CIRCar"/>
    <w:rsid w:val="005676C5"/>
    <w:pPr>
      <w:keepLines w:val="0"/>
      <w:autoSpaceDE w:val="0"/>
      <w:autoSpaceDN w:val="0"/>
      <w:adjustRightInd w:val="0"/>
      <w:spacing w:after="60"/>
    </w:pPr>
    <w:rPr>
      <w:rFonts w:cs="ERQQY R+ Arial Narrow"/>
      <w:iCs/>
      <w:sz w:val="20"/>
      <w:szCs w:val="20"/>
      <w:lang w:bidi="ar-SA"/>
    </w:rPr>
  </w:style>
  <w:style w:type="character" w:customStyle="1" w:styleId="Pucealphab10-CIRCar">
    <w:name w:val="Puce alphab10-CIR Car"/>
    <w:basedOn w:val="Policepardfaut"/>
    <w:link w:val="Pucealphab10-CIR0"/>
    <w:rsid w:val="005676C5"/>
    <w:rPr>
      <w:rFonts w:cs="ERQQY R+ Arial Narrow"/>
      <w:iCs/>
      <w:lang w:eastAsia="en-US"/>
    </w:rPr>
  </w:style>
  <w:style w:type="paragraph" w:customStyle="1" w:styleId="Style1">
    <w:name w:val="Style1"/>
    <w:basedOn w:val="Titre6"/>
    <w:link w:val="Style1Car"/>
    <w:rsid w:val="005676C5"/>
    <w:pPr>
      <w:numPr>
        <w:ilvl w:val="0"/>
        <w:numId w:val="0"/>
      </w:numPr>
    </w:pPr>
  </w:style>
  <w:style w:type="character" w:customStyle="1" w:styleId="Style1Car">
    <w:name w:val="Style1 Car"/>
    <w:basedOn w:val="Titre6Car"/>
    <w:link w:val="Style1"/>
    <w:rsid w:val="005676C5"/>
    <w:rPr>
      <w:b/>
      <w:bCs/>
      <w:i/>
      <w:color w:val="7F7F7F"/>
      <w:sz w:val="22"/>
      <w:szCs w:val="36"/>
      <w:lang w:eastAsia="en-US" w:bidi="en-US"/>
    </w:rPr>
  </w:style>
  <w:style w:type="paragraph" w:customStyle="1" w:styleId="StyleCorpsdetexteSansEspAprs-CIR">
    <w:name w:val="Style Corps de texteSansEspAprès-CIR"/>
    <w:basedOn w:val="Corpsdetexte"/>
    <w:rsid w:val="00DB1FE9"/>
    <w:pPr>
      <w:spacing w:after="0"/>
    </w:pPr>
  </w:style>
  <w:style w:type="paragraph" w:customStyle="1" w:styleId="PuceNumro-CIR">
    <w:name w:val="Puce Numéro-CIR"/>
    <w:basedOn w:val="Paragraphedeliste"/>
    <w:link w:val="PuceNumro-CIRCar"/>
    <w:rsid w:val="0016485A"/>
    <w:pPr>
      <w:ind w:left="502" w:hanging="360"/>
    </w:pPr>
  </w:style>
  <w:style w:type="character" w:customStyle="1" w:styleId="PuceNumro-CIRCar">
    <w:name w:val="Puce Numéro-CIR Car"/>
    <w:basedOn w:val="ParagraphedelisteCar"/>
    <w:link w:val="PuceNumro-CIR"/>
    <w:rsid w:val="0016485A"/>
    <w:rPr>
      <w:rFonts w:ascii="Calibri" w:hAnsi="Calibri"/>
      <w:sz w:val="22"/>
      <w:szCs w:val="36"/>
      <w:lang w:val="fr-FR" w:eastAsia="en-US" w:bidi="en-US"/>
    </w:rPr>
  </w:style>
  <w:style w:type="paragraph" w:customStyle="1" w:styleId="PuceNumro2-CIR">
    <w:name w:val="Puce Numéro2-CIR"/>
    <w:basedOn w:val="PuceNumro-CIR"/>
    <w:link w:val="PuceNumro2-CIRCar"/>
    <w:rsid w:val="00DB1FE9"/>
    <w:pPr>
      <w:numPr>
        <w:numId w:val="25"/>
      </w:numPr>
    </w:pPr>
  </w:style>
  <w:style w:type="character" w:customStyle="1" w:styleId="PuceNumro2-CIRCar">
    <w:name w:val="Puce Numéro2-CIR Car"/>
    <w:basedOn w:val="PuceNumro-CIRCar"/>
    <w:link w:val="PuceNumro2-CIR"/>
    <w:rsid w:val="00DB1FE9"/>
    <w:rPr>
      <w:rFonts w:ascii="Calibri" w:hAnsi="Calibri"/>
      <w:sz w:val="22"/>
      <w:szCs w:val="36"/>
      <w:lang w:val="fr-FR" w:eastAsia="en-US" w:bidi="en-US"/>
    </w:rPr>
  </w:style>
  <w:style w:type="paragraph" w:customStyle="1" w:styleId="PuceAlphab10-CIR">
    <w:name w:val="Puce Alphab10-CIR"/>
    <w:basedOn w:val="Normal"/>
    <w:link w:val="PuceAlphab10-CIRCar0"/>
    <w:rsid w:val="00DB1FE9"/>
    <w:pPr>
      <w:keepLines w:val="0"/>
      <w:numPr>
        <w:numId w:val="26"/>
      </w:numPr>
      <w:autoSpaceDE w:val="0"/>
      <w:autoSpaceDN w:val="0"/>
      <w:adjustRightInd w:val="0"/>
      <w:spacing w:after="60"/>
    </w:pPr>
    <w:rPr>
      <w:rFonts w:cs="ERQQY R+ Arial Narrow"/>
      <w:iCs/>
      <w:sz w:val="20"/>
      <w:szCs w:val="20"/>
      <w:lang w:bidi="ar-SA"/>
    </w:rPr>
  </w:style>
  <w:style w:type="character" w:customStyle="1" w:styleId="PuceAlphab10-CIRCar0">
    <w:name w:val="Puce Alphab10-CIR Car"/>
    <w:basedOn w:val="Policepardfaut"/>
    <w:link w:val="PuceAlphab10-CIR"/>
    <w:rsid w:val="00DB1FE9"/>
    <w:rPr>
      <w:rFonts w:cs="ERQQY R+ Arial Narrow"/>
      <w:iCs/>
      <w:lang w:eastAsia="en-US"/>
    </w:rPr>
  </w:style>
  <w:style w:type="paragraph" w:customStyle="1" w:styleId="PuceNumroTableau10-CIR">
    <w:name w:val="Puce NuméroTableau10-CIR"/>
    <w:basedOn w:val="Normal"/>
    <w:link w:val="PuceNumroTableau10-CIRCar"/>
    <w:rsid w:val="00DB1FE9"/>
    <w:pPr>
      <w:keepLines w:val="0"/>
      <w:framePr w:hSpace="141" w:wrap="around" w:vAnchor="text" w:hAnchor="margin" w:xAlign="center" w:y="25"/>
      <w:numPr>
        <w:numId w:val="27"/>
      </w:numPr>
      <w:spacing w:after="0"/>
      <w:jc w:val="center"/>
    </w:pPr>
    <w:rPr>
      <w:sz w:val="20"/>
      <w:szCs w:val="20"/>
    </w:rPr>
  </w:style>
  <w:style w:type="character" w:customStyle="1" w:styleId="PuceNumroTableau10-CIRCar">
    <w:name w:val="Puce NuméroTableau10-CIR Car"/>
    <w:basedOn w:val="Policepardfaut"/>
    <w:link w:val="PuceNumroTableau10-CIR"/>
    <w:rsid w:val="00DB1FE9"/>
    <w:rPr>
      <w:lang w:eastAsia="en-US" w:bidi="en-US"/>
    </w:rPr>
  </w:style>
  <w:style w:type="paragraph" w:customStyle="1" w:styleId="Titre2-CIRCentr">
    <w:name w:val="Titre2-CIR.Centré"/>
    <w:basedOn w:val="Titre2"/>
    <w:link w:val="Titre2-CIRCentrCar"/>
    <w:rsid w:val="002511ED"/>
    <w:pPr>
      <w:spacing w:before="6000"/>
    </w:pPr>
  </w:style>
  <w:style w:type="character" w:customStyle="1" w:styleId="Titre2-CIRCentrCar">
    <w:name w:val="Titre2-CIR.Centré Car"/>
    <w:basedOn w:val="Titre2Car"/>
    <w:link w:val="Titre2-CIRCentr"/>
    <w:rsid w:val="002511ED"/>
    <w:rPr>
      <w:smallCaps/>
      <w:color w:val="FFFFFF"/>
      <w:spacing w:val="20"/>
      <w:sz w:val="28"/>
      <w:szCs w:val="28"/>
      <w:shd w:val="clear" w:color="auto" w:fill="FF0000"/>
      <w:lang w:eastAsia="en-US" w:bidi="en-US"/>
    </w:rPr>
  </w:style>
  <w:style w:type="paragraph" w:customStyle="1" w:styleId="Puce3-Niveau1-CIR">
    <w:name w:val="Puce3-Niveau1-CIR"/>
    <w:next w:val="Corpsdetexte"/>
    <w:link w:val="Puce3-Niveau1-CIRCar"/>
    <w:rsid w:val="00753E6C"/>
    <w:pPr>
      <w:keepLines/>
      <w:spacing w:after="60"/>
      <w:ind w:left="720" w:hanging="360"/>
      <w:jc w:val="both"/>
    </w:pPr>
    <w:rPr>
      <w:sz w:val="22"/>
      <w:szCs w:val="36"/>
      <w:lang w:eastAsia="en-US" w:bidi="en-US"/>
    </w:rPr>
  </w:style>
  <w:style w:type="character" w:customStyle="1" w:styleId="Puce3-Niveau1-CIRCar">
    <w:name w:val="Puce3-Niveau1-CIR Car"/>
    <w:basedOn w:val="Policepardfaut"/>
    <w:link w:val="Puce3-Niveau1-CIR"/>
    <w:rsid w:val="00753E6C"/>
    <w:rPr>
      <w:sz w:val="22"/>
      <w:szCs w:val="36"/>
      <w:lang w:eastAsia="en-US" w:bidi="en-US"/>
    </w:rPr>
  </w:style>
  <w:style w:type="paragraph" w:customStyle="1" w:styleId="PuceNiv3CIR">
    <w:name w:val="PuceNiv.3CIR"/>
    <w:basedOn w:val="Corpsdetexte"/>
    <w:next w:val="Corpsdetexte"/>
    <w:link w:val="PuceNiv3CIRCar"/>
    <w:qFormat/>
    <w:rsid w:val="0016485A"/>
    <w:pPr>
      <w:numPr>
        <w:ilvl w:val="2"/>
        <w:numId w:val="24"/>
      </w:numPr>
      <w:ind w:left="1560" w:hanging="426"/>
      <w:contextualSpacing/>
    </w:pPr>
  </w:style>
  <w:style w:type="character" w:customStyle="1" w:styleId="PuceNiv3CIRCar">
    <w:name w:val="PuceNiv.3CIR Car"/>
    <w:basedOn w:val="CorpsdetexteCar"/>
    <w:link w:val="PuceNiv3CIR"/>
    <w:rsid w:val="0016485A"/>
    <w:rPr>
      <w:sz w:val="22"/>
      <w:szCs w:val="36"/>
      <w:lang w:eastAsia="en-US" w:bidi="en-US"/>
    </w:rPr>
  </w:style>
  <w:style w:type="paragraph" w:customStyle="1" w:styleId="Stylebordureinf-CIR">
    <w:name w:val="Style bordure inf-CIR"/>
    <w:next w:val="Corpsdetexte"/>
    <w:link w:val="Stylebordureinf-CIRCar"/>
    <w:qFormat/>
    <w:rsid w:val="0016485A"/>
    <w:pPr>
      <w:pBdr>
        <w:bottom w:val="single" w:sz="8" w:space="1" w:color="423427"/>
      </w:pBdr>
      <w:spacing w:before="240"/>
    </w:pPr>
    <w:rPr>
      <w:b/>
      <w:bCs/>
      <w:i/>
      <w:color w:val="423427"/>
      <w:spacing w:val="20"/>
      <w:sz w:val="22"/>
      <w:szCs w:val="16"/>
      <w:lang w:eastAsia="en-US" w:bidi="en-US"/>
    </w:rPr>
  </w:style>
  <w:style w:type="character" w:customStyle="1" w:styleId="Stylebordureinf-CIRCar">
    <w:name w:val="Style bordure inf-CIR Car"/>
    <w:basedOn w:val="Titre7Car"/>
    <w:link w:val="Stylebordureinf-CIR"/>
    <w:rsid w:val="0016485A"/>
    <w:rPr>
      <w:b/>
      <w:bCs/>
      <w:i/>
      <w:color w:val="423427"/>
      <w:spacing w:val="20"/>
      <w:sz w:val="22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035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525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403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140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0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2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73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582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1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161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2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1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6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4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44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0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7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543">
      <w:bodyDiv w:val="1"/>
      <w:marLeft w:val="7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6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8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75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97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890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333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281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990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4534">
              <w:marLeft w:val="0"/>
              <w:marRight w:val="-38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339">
                  <w:marLeft w:val="-2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198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8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2316">
              <w:marLeft w:val="0"/>
              <w:marRight w:val="-38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96237">
                  <w:marLeft w:val="-2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040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2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89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41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Documents%20Consultants\Documents%20CIR\CI%20Recherche\04-DJ\02%20-%20PMFacture%20(moins%20de%2015%20k&#8364;)\NOM%20CLIENT%20CIR%20201X-DJ%20PM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A1427FC-F0F8-4C1A-B009-E2660D770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 CLIENT CIR 201X-DJ PME.dotx</Template>
  <TotalTime>1084</TotalTime>
  <Pages>1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CLIENT</vt:lpstr>
    </vt:vector>
  </TitlesOfParts>
  <Company>CTR LEYTON</Company>
  <LinksUpToDate>false</LinksUpToDate>
  <CharactersWithSpaces>2418</CharactersWithSpaces>
  <SharedDoc>false</SharedDoc>
  <HLinks>
    <vt:vector size="228" baseType="variant">
      <vt:variant>
        <vt:i4>1048625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_Toc370736117</vt:lpwstr>
      </vt:variant>
      <vt:variant>
        <vt:i4>1048625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_Toc370736116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_Toc370736115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_Toc370736114</vt:lpwstr>
      </vt:variant>
      <vt:variant>
        <vt:i4>1048625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_Toc370736113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_Toc370736112</vt:lpwstr>
      </vt:variant>
      <vt:variant>
        <vt:i4>1048625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_Toc370736111</vt:lpwstr>
      </vt:variant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_Toc370736110</vt:lpwstr>
      </vt:variant>
      <vt:variant>
        <vt:i4>1114161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_Toc370736109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_Toc370736108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_Toc370736107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_Toc370736106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_Toc370736105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_Toc370736104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_Toc370736103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_Toc370736102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_Toc370736101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_Toc370736100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_Toc370736099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_Toc370736098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_Toc370736097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_Toc370736096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_Toc370736095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_Toc370736094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_Toc370736093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_Toc370736092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_Toc370736091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_Toc370736090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_Toc370736089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_Toc370736088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_Toc370736087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_Toc370736086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_Toc370736085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_Toc370736084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_Toc370736083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_Toc370736082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_Toc370736081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_Toc370736080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CLIENT</dc:title>
  <dc:subject>ANNEE</dc:subject>
  <dc:creator>Osmond de Ganay</dc:creator>
  <cp:keywords>Dossier Justificatif</cp:keywords>
  <cp:lastModifiedBy>Osmond DE GANAY</cp:lastModifiedBy>
  <cp:revision>16</cp:revision>
  <cp:lastPrinted>2012-02-10T15:09:00Z</cp:lastPrinted>
  <dcterms:created xsi:type="dcterms:W3CDTF">2015-07-29T09:30:00Z</dcterms:created>
  <dcterms:modified xsi:type="dcterms:W3CDTF">2016-07-06T10:16:00Z</dcterms:modified>
</cp:coreProperties>
</file>