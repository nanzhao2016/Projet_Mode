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4923" w:type="pct"/>
        <w:jc w:val="center"/>
        <w:tblBorders>
          <w:top w:val="single" w:sz="4" w:space="0" w:color="463427"/>
          <w:left w:val="single" w:sz="4" w:space="0" w:color="463427"/>
          <w:bottom w:val="single" w:sz="4" w:space="0" w:color="463427"/>
          <w:right w:val="single" w:sz="4" w:space="0" w:color="463427"/>
          <w:insideH w:val="single" w:sz="4" w:space="0" w:color="463427"/>
          <w:insideV w:val="single" w:sz="4" w:space="0" w:color="365F91"/>
        </w:tblBorders>
        <w:tblLayout w:type="fixed"/>
        <w:tblCellMar>
          <w:left w:w="70" w:type="dxa"/>
          <w:right w:w="70" w:type="dxa"/>
        </w:tblCellMar>
        <w:tblLook w:val="04E0" w:firstRow="1" w:lastRow="1" w:firstColumn="1" w:lastColumn="0" w:noHBand="0" w:noVBand="1"/>
      </w:tblPr>
      <w:tblGrid>
        <w:gridCol w:w="1983"/>
        <w:gridCol w:w="2691"/>
        <w:gridCol w:w="1986"/>
        <w:gridCol w:w="2689"/>
      </w:tblGrid>
      <w:tr w:rsidR="004E38B2" w:rsidRPr="00B0216B" w14:paraId="03DE60F0" w14:textId="77777777" w:rsidTr="1F1F1F9F">
        <w:trPr>
          <w:trHeight w:val="291"/>
          <w:jc w:val="center"/>
        </w:trPr>
        <w:tc>
          <w:tcPr>
            <w:tcW w:w="5000" w:type="pct"/>
            <w:gridSpan w:val="4"/>
            <w:shd w:val="clear" w:color="auto" w:fill="3E61AD"/>
            <w:noWrap/>
            <w:vAlign w:val="center"/>
            <w:hideMark/>
          </w:tcPr>
          <w:p w14:paraId="15E16B4F" w14:textId="77777777" w:rsidR="004E38B2" w:rsidRPr="00473D4F" w:rsidRDefault="004E38B2" w:rsidP="00473D4F">
            <w:pPr>
              <w:pStyle w:val="Corpsdetexte"/>
              <w:spacing w:after="0"/>
              <w:jc w:val="center"/>
              <w:rPr>
                <w:b/>
                <w:bCs/>
                <w:i/>
                <w:iCs/>
                <w:color w:val="FFFFFF"/>
                <w:sz w:val="24"/>
                <w:szCs w:val="20"/>
                <w:lang w:eastAsia="fr-FR"/>
              </w:rPr>
            </w:pPr>
            <w:r w:rsidRPr="00970AD8">
              <w:rPr>
                <w:b/>
                <w:bCs/>
                <w:i/>
                <w:iCs/>
                <w:color w:val="FFFFFF"/>
                <w:sz w:val="24"/>
                <w:szCs w:val="20"/>
                <w:lang w:eastAsia="fr-FR"/>
              </w:rPr>
              <w:t>Identification du projet</w:t>
            </w:r>
            <w:r w:rsidR="00970AD8" w:rsidRPr="00970AD8">
              <w:rPr>
                <w:b/>
                <w:bCs/>
                <w:i/>
                <w:iCs/>
                <w:color w:val="FFFFFF"/>
                <w:sz w:val="24"/>
                <w:szCs w:val="20"/>
                <w:lang w:eastAsia="fr-FR"/>
              </w:rPr>
              <w:t xml:space="preserve"> </w:t>
            </w:r>
          </w:p>
        </w:tc>
      </w:tr>
      <w:tr w:rsidR="004E38B2" w:rsidRPr="00B0216B" w14:paraId="0CFCFB2E" w14:textId="77777777" w:rsidTr="1F1F1F9F">
        <w:trPr>
          <w:trHeight w:val="255"/>
          <w:jc w:val="center"/>
        </w:trPr>
        <w:tc>
          <w:tcPr>
            <w:tcW w:w="1061" w:type="pct"/>
            <w:shd w:val="clear" w:color="auto" w:fill="DBE5F1" w:themeFill="accent1" w:themeFillTint="33"/>
            <w:noWrap/>
            <w:vAlign w:val="center"/>
            <w:hideMark/>
          </w:tcPr>
          <w:p w14:paraId="05398340" w14:textId="77777777" w:rsidR="004E38B2" w:rsidRPr="005C0ED9" w:rsidRDefault="00970AD8" w:rsidP="004E38B2">
            <w:pPr>
              <w:jc w:val="left"/>
              <w:rPr>
                <w:color w:val="000000"/>
                <w:sz w:val="20"/>
                <w:szCs w:val="20"/>
                <w:lang w:eastAsia="fr-FR"/>
              </w:rPr>
            </w:pPr>
            <w:r>
              <w:rPr>
                <w:color w:val="000000"/>
                <w:sz w:val="20"/>
                <w:szCs w:val="20"/>
                <w:lang w:eastAsia="fr-FR"/>
              </w:rPr>
              <w:t>NOM DU PROJET</w:t>
            </w:r>
          </w:p>
        </w:tc>
        <w:tc>
          <w:tcPr>
            <w:tcW w:w="3939" w:type="pct"/>
            <w:gridSpan w:val="3"/>
            <w:shd w:val="clear" w:color="auto" w:fill="FFFFFF" w:themeFill="background1"/>
            <w:noWrap/>
            <w:vAlign w:val="center"/>
            <w:hideMark/>
          </w:tcPr>
          <w:p w14:paraId="0A6CDA3D" w14:textId="34371EC2" w:rsidR="004E38B2" w:rsidRPr="00B427FA" w:rsidRDefault="00B427FA" w:rsidP="00B427FA">
            <w:pPr>
              <w:jc w:val="left"/>
              <w:rPr>
                <w:color w:val="000000" w:themeColor="text1"/>
                <w:sz w:val="20"/>
                <w:szCs w:val="20"/>
                <w:lang w:val="fr" w:eastAsia="fr-FR"/>
              </w:rPr>
            </w:pPr>
            <w:r w:rsidRPr="00B427FA">
              <w:rPr>
                <w:color w:val="000000" w:themeColor="text1"/>
                <w:sz w:val="20"/>
                <w:szCs w:val="20"/>
                <w:lang w:val="fr" w:eastAsia="fr-FR"/>
              </w:rPr>
              <w:t>Détection de la tendance de la mode : la tendance des tops pour les femmes</w:t>
            </w:r>
          </w:p>
        </w:tc>
      </w:tr>
      <w:tr w:rsidR="00970AD8" w:rsidRPr="00B0216B" w14:paraId="116323F8" w14:textId="77777777" w:rsidTr="1F1F1F9F">
        <w:trPr>
          <w:trHeight w:val="270"/>
          <w:jc w:val="center"/>
        </w:trPr>
        <w:tc>
          <w:tcPr>
            <w:tcW w:w="1061" w:type="pct"/>
            <w:shd w:val="clear" w:color="auto" w:fill="DBE5F1" w:themeFill="accent1" w:themeFillTint="33"/>
            <w:noWrap/>
            <w:vAlign w:val="center"/>
          </w:tcPr>
          <w:p w14:paraId="603CBCD8" w14:textId="77777777" w:rsidR="00970AD8" w:rsidRDefault="003A5872" w:rsidP="00740CDD">
            <w:pPr>
              <w:jc w:val="left"/>
              <w:rPr>
                <w:color w:val="000000"/>
                <w:sz w:val="20"/>
                <w:szCs w:val="20"/>
                <w:lang w:eastAsia="fr-FR"/>
              </w:rPr>
            </w:pPr>
            <w:r>
              <w:rPr>
                <w:color w:val="000000"/>
                <w:sz w:val="20"/>
                <w:szCs w:val="20"/>
                <w:lang w:eastAsia="fr-FR"/>
              </w:rPr>
              <w:t>Responsable</w:t>
            </w:r>
          </w:p>
        </w:tc>
        <w:tc>
          <w:tcPr>
            <w:tcW w:w="1439" w:type="pct"/>
            <w:shd w:val="clear" w:color="auto" w:fill="FFFFFF" w:themeFill="background1"/>
            <w:noWrap/>
            <w:vAlign w:val="center"/>
          </w:tcPr>
          <w:p w14:paraId="15259FF6" w14:textId="41DCE0B9" w:rsidR="00970AD8" w:rsidRPr="005C0ED9" w:rsidRDefault="00970AD8" w:rsidP="1F1F1F9F">
            <w:pPr>
              <w:jc w:val="left"/>
              <w:rPr>
                <w:color w:val="000000" w:themeColor="text1"/>
                <w:sz w:val="20"/>
                <w:szCs w:val="20"/>
                <w:lang w:eastAsia="fr-FR"/>
              </w:rPr>
            </w:pPr>
          </w:p>
        </w:tc>
        <w:tc>
          <w:tcPr>
            <w:tcW w:w="1062" w:type="pct"/>
            <w:shd w:val="clear" w:color="auto" w:fill="DBE5F1" w:themeFill="accent1" w:themeFillTint="33"/>
            <w:vAlign w:val="center"/>
          </w:tcPr>
          <w:p w14:paraId="5F764CA6" w14:textId="77777777" w:rsidR="00970AD8" w:rsidRPr="005C0ED9" w:rsidRDefault="003A5872" w:rsidP="004E38B2">
            <w:pPr>
              <w:jc w:val="left"/>
              <w:rPr>
                <w:color w:val="000000"/>
                <w:sz w:val="20"/>
                <w:szCs w:val="20"/>
                <w:lang w:eastAsia="fr-FR"/>
              </w:rPr>
            </w:pPr>
            <w:r>
              <w:rPr>
                <w:color w:val="000000"/>
                <w:sz w:val="20"/>
                <w:szCs w:val="20"/>
                <w:lang w:eastAsia="fr-FR"/>
              </w:rPr>
              <w:t>Charge sur l’année (j)</w:t>
            </w:r>
          </w:p>
        </w:tc>
        <w:tc>
          <w:tcPr>
            <w:tcW w:w="1438" w:type="pct"/>
            <w:shd w:val="clear" w:color="auto" w:fill="FFFFFF" w:themeFill="background1"/>
            <w:vAlign w:val="center"/>
          </w:tcPr>
          <w:p w14:paraId="5867638E" w14:textId="77777777" w:rsidR="00970AD8" w:rsidRPr="005C0ED9" w:rsidRDefault="00970AD8" w:rsidP="004E38B2">
            <w:pPr>
              <w:jc w:val="left"/>
              <w:rPr>
                <w:color w:val="000000"/>
                <w:sz w:val="20"/>
                <w:szCs w:val="20"/>
                <w:lang w:eastAsia="fr-FR"/>
              </w:rPr>
            </w:pPr>
          </w:p>
        </w:tc>
      </w:tr>
      <w:tr w:rsidR="004E38B2" w:rsidRPr="00B0216B" w14:paraId="10A3DD83" w14:textId="77777777" w:rsidTr="1F1F1F9F">
        <w:trPr>
          <w:trHeight w:val="255"/>
          <w:jc w:val="center"/>
        </w:trPr>
        <w:tc>
          <w:tcPr>
            <w:tcW w:w="1061" w:type="pct"/>
            <w:shd w:val="clear" w:color="auto" w:fill="DBE5F1" w:themeFill="accent1" w:themeFillTint="33"/>
            <w:noWrap/>
            <w:vAlign w:val="center"/>
            <w:hideMark/>
          </w:tcPr>
          <w:p w14:paraId="23678B5B" w14:textId="77777777" w:rsidR="004E38B2" w:rsidRPr="005C0ED9" w:rsidRDefault="00970AD8" w:rsidP="004E38B2">
            <w:pPr>
              <w:jc w:val="left"/>
              <w:rPr>
                <w:color w:val="000000"/>
                <w:sz w:val="20"/>
                <w:szCs w:val="20"/>
                <w:lang w:eastAsia="fr-FR"/>
              </w:rPr>
            </w:pPr>
            <w:r>
              <w:rPr>
                <w:color w:val="000000"/>
                <w:sz w:val="20"/>
                <w:szCs w:val="20"/>
                <w:lang w:eastAsia="fr-FR"/>
              </w:rPr>
              <w:t>Date de début</w:t>
            </w:r>
            <w:r w:rsidR="004E38B2" w:rsidRPr="005C0ED9">
              <w:rPr>
                <w:color w:val="000000"/>
                <w:sz w:val="20"/>
                <w:szCs w:val="20"/>
                <w:lang w:eastAsia="fr-FR"/>
              </w:rPr>
              <w:t xml:space="preserve">  </w:t>
            </w:r>
          </w:p>
        </w:tc>
        <w:tc>
          <w:tcPr>
            <w:tcW w:w="1439" w:type="pct"/>
            <w:shd w:val="clear" w:color="auto" w:fill="FFFFFF" w:themeFill="background1"/>
            <w:noWrap/>
            <w:vAlign w:val="center"/>
            <w:hideMark/>
          </w:tcPr>
          <w:p w14:paraId="5659E69E" w14:textId="77777777" w:rsidR="004E38B2" w:rsidRPr="005C0ED9" w:rsidRDefault="004E38B2" w:rsidP="004E38B2">
            <w:pPr>
              <w:jc w:val="left"/>
              <w:rPr>
                <w:color w:val="000000"/>
                <w:sz w:val="20"/>
                <w:szCs w:val="20"/>
                <w:lang w:eastAsia="fr-FR"/>
              </w:rPr>
            </w:pPr>
          </w:p>
        </w:tc>
        <w:tc>
          <w:tcPr>
            <w:tcW w:w="1062" w:type="pct"/>
            <w:shd w:val="clear" w:color="auto" w:fill="DBE5F1" w:themeFill="accent1" w:themeFillTint="33"/>
            <w:vAlign w:val="center"/>
          </w:tcPr>
          <w:p w14:paraId="51F11CF4" w14:textId="77777777" w:rsidR="004E38B2" w:rsidRPr="005C0ED9" w:rsidRDefault="00970AD8" w:rsidP="004E38B2">
            <w:pPr>
              <w:jc w:val="left"/>
              <w:rPr>
                <w:color w:val="000000"/>
                <w:sz w:val="20"/>
                <w:szCs w:val="20"/>
                <w:lang w:eastAsia="fr-FR"/>
              </w:rPr>
            </w:pPr>
            <w:r>
              <w:rPr>
                <w:color w:val="000000"/>
                <w:sz w:val="20"/>
                <w:szCs w:val="20"/>
                <w:lang w:eastAsia="fr-FR"/>
              </w:rPr>
              <w:t>Date de fin</w:t>
            </w:r>
          </w:p>
        </w:tc>
        <w:tc>
          <w:tcPr>
            <w:tcW w:w="1438" w:type="pct"/>
            <w:shd w:val="clear" w:color="auto" w:fill="FFFFFF" w:themeFill="background1"/>
            <w:vAlign w:val="center"/>
          </w:tcPr>
          <w:p w14:paraId="29F0A983" w14:textId="77777777" w:rsidR="004E38B2" w:rsidRPr="00B0216B" w:rsidRDefault="004E38B2" w:rsidP="004E38B2">
            <w:pPr>
              <w:jc w:val="left"/>
              <w:rPr>
                <w:color w:val="000000"/>
                <w:szCs w:val="20"/>
                <w:lang w:eastAsia="fr-FR"/>
              </w:rPr>
            </w:pPr>
          </w:p>
        </w:tc>
      </w:tr>
    </w:tbl>
    <w:p w14:paraId="797592AC" w14:textId="77777777" w:rsidR="00375854" w:rsidRDefault="1AF8080F" w:rsidP="00375854">
      <w:pPr>
        <w:pStyle w:val="Titre3"/>
        <w:numPr>
          <w:ilvl w:val="2"/>
          <w:numId w:val="10"/>
        </w:numPr>
        <w:tabs>
          <w:tab w:val="num" w:pos="737"/>
        </w:tabs>
        <w:spacing w:before="360"/>
        <w:ind w:left="737" w:hanging="737"/>
      </w:pPr>
      <w:r>
        <w:t>Contexte et objectifs du projet</w:t>
      </w:r>
    </w:p>
    <w:p w14:paraId="52C055FD" w14:textId="788AB8F6" w:rsidR="1F1F1F9F" w:rsidRDefault="1F1F1F9F" w:rsidP="1F1F1F9F">
      <w:pPr>
        <w:pStyle w:val="Corpsdetexte"/>
        <w:spacing w:line="259" w:lineRule="auto"/>
        <w:rPr>
          <w:lang w:eastAsia="fr-FR"/>
        </w:rPr>
      </w:pPr>
      <w:r w:rsidRPr="1F1F1F9F">
        <w:rPr>
          <w:lang w:eastAsia="fr-FR"/>
        </w:rPr>
        <w:t xml:space="preserve">L'objectif du projet est la détection de tendance dans le domaine de la mode à partir d'images. L'idée est d'arriver </w:t>
      </w:r>
      <w:r w:rsidR="00331253">
        <w:rPr>
          <w:lang w:eastAsia="fr-FR"/>
        </w:rPr>
        <w:t>à</w:t>
      </w:r>
      <w:r w:rsidRPr="1F1F1F9F">
        <w:rPr>
          <w:lang w:eastAsia="fr-FR"/>
        </w:rPr>
        <w:t xml:space="preserve"> définir la tendance de la saison à partir de données issues des réseaux sociaux, des blogs et des magazines numériques. Du point de vu</w:t>
      </w:r>
      <w:r w:rsidR="00331253">
        <w:rPr>
          <w:lang w:eastAsia="fr-FR"/>
        </w:rPr>
        <w:t>e</w:t>
      </w:r>
      <w:r w:rsidRPr="1F1F1F9F">
        <w:rPr>
          <w:lang w:eastAsia="fr-FR"/>
        </w:rPr>
        <w:t xml:space="preserve"> technologique, nous avons l'intention d'utiliser des algorithmes de </w:t>
      </w:r>
      <w:r w:rsidRPr="00331253">
        <w:rPr>
          <w:i/>
          <w:lang w:eastAsia="fr-FR"/>
        </w:rPr>
        <w:t>D</w:t>
      </w:r>
      <w:r w:rsidRPr="1F1F1F9F">
        <w:rPr>
          <w:i/>
          <w:iCs/>
          <w:lang w:eastAsia="fr-FR"/>
        </w:rPr>
        <w:t>eep Learning</w:t>
      </w:r>
      <w:r w:rsidRPr="1F1F1F9F">
        <w:rPr>
          <w:lang w:eastAsia="fr-FR"/>
        </w:rPr>
        <w:t xml:space="preserve"> afin de réaliser des </w:t>
      </w:r>
      <w:r w:rsidR="006704EB" w:rsidRPr="1F1F1F9F">
        <w:rPr>
          <w:lang w:eastAsia="fr-FR"/>
        </w:rPr>
        <w:t>reconnaissances</w:t>
      </w:r>
      <w:r w:rsidRPr="1F1F1F9F">
        <w:rPr>
          <w:lang w:eastAsia="fr-FR"/>
        </w:rPr>
        <w:t xml:space="preserve"> de forme</w:t>
      </w:r>
      <w:r w:rsidR="00331253">
        <w:rPr>
          <w:lang w:eastAsia="fr-FR"/>
        </w:rPr>
        <w:t>s</w:t>
      </w:r>
      <w:r w:rsidRPr="1F1F1F9F">
        <w:rPr>
          <w:lang w:eastAsia="fr-FR"/>
        </w:rPr>
        <w:t xml:space="preserve"> et d'objets sur des images. </w:t>
      </w:r>
      <w:r w:rsidR="00331253">
        <w:rPr>
          <w:lang w:eastAsia="fr-FR"/>
        </w:rPr>
        <w:t xml:space="preserve">Egalement </w:t>
      </w:r>
      <w:r w:rsidRPr="1F1F1F9F">
        <w:rPr>
          <w:lang w:eastAsia="fr-FR"/>
        </w:rPr>
        <w:t>des algorithmes permettant de décrire de façon sém</w:t>
      </w:r>
      <w:r w:rsidR="00331253">
        <w:rPr>
          <w:lang w:eastAsia="fr-FR"/>
        </w:rPr>
        <w:t xml:space="preserve">antique le contenue d'une image seront mis en œuvre. </w:t>
      </w:r>
    </w:p>
    <w:p w14:paraId="37AFBADB" w14:textId="77777777" w:rsidR="1F1F1F9F" w:rsidRDefault="1F1F1F9F" w:rsidP="1F1F1F9F">
      <w:pPr>
        <w:pStyle w:val="Corpsdetexte"/>
        <w:spacing w:line="259" w:lineRule="auto"/>
      </w:pPr>
    </w:p>
    <w:p w14:paraId="6BA02545" w14:textId="381B8772" w:rsidR="1F1F1F9F" w:rsidRDefault="1F1F1F9F" w:rsidP="1F1F1F9F">
      <w:pPr>
        <w:pStyle w:val="Corpsdetexte"/>
        <w:numPr>
          <w:ilvl w:val="2"/>
          <w:numId w:val="10"/>
        </w:numPr>
        <w:spacing w:line="259" w:lineRule="auto"/>
        <w:rPr>
          <w:rFonts w:eastAsia="Calibri" w:cs="Calibri"/>
          <w:szCs w:val="22"/>
          <w:lang w:eastAsia="fr-FR"/>
        </w:rPr>
      </w:pPr>
      <w:r w:rsidRPr="1F1F1F9F">
        <w:rPr>
          <w:b/>
          <w:bCs/>
          <w:szCs w:val="22"/>
        </w:rPr>
        <w:t>Etat de l'art identifi</w:t>
      </w:r>
      <w:r w:rsidR="00331253">
        <w:rPr>
          <w:b/>
          <w:bCs/>
          <w:szCs w:val="22"/>
        </w:rPr>
        <w:t>é</w:t>
      </w:r>
    </w:p>
    <w:p w14:paraId="79C2AD5E" w14:textId="77777777" w:rsidR="1F1F1F9F" w:rsidRDefault="1F1F1F9F" w:rsidP="1F1F1F9F">
      <w:pPr>
        <w:pStyle w:val="Corpsdetexte"/>
        <w:spacing w:line="259" w:lineRule="auto"/>
        <w:rPr>
          <w:lang w:eastAsia="fr-FR"/>
        </w:rPr>
      </w:pPr>
    </w:p>
    <w:p w14:paraId="2CC5F674" w14:textId="4F0D64DD" w:rsidR="006704EB" w:rsidRPr="006704EB" w:rsidRDefault="006704EB" w:rsidP="1AF8080F">
      <w:pPr>
        <w:pStyle w:val="Corpsdetexte"/>
        <w:numPr>
          <w:ilvl w:val="0"/>
          <w:numId w:val="1"/>
        </w:numPr>
        <w:spacing w:after="0" w:line="259" w:lineRule="auto"/>
        <w:rPr>
          <w:rFonts w:eastAsia="Calibri" w:cs="Calibri"/>
          <w:szCs w:val="22"/>
          <w:lang w:eastAsia="fr-FR"/>
        </w:rPr>
      </w:pPr>
      <w:r w:rsidRPr="1AF8080F">
        <w:rPr>
          <w:lang w:eastAsia="fr-FR"/>
        </w:rPr>
        <w:t>Bureau</w:t>
      </w:r>
      <w:r w:rsidR="1F1F1F9F" w:rsidRPr="1AF8080F">
        <w:rPr>
          <w:lang w:eastAsia="fr-FR"/>
        </w:rPr>
        <w:t xml:space="preserve"> de tendance : </w:t>
      </w:r>
      <w:r w:rsidRPr="1AF8080F">
        <w:rPr>
          <w:lang w:eastAsia="fr-FR"/>
        </w:rPr>
        <w:t xml:space="preserve">les bureaux de tendances ou encore bureau de « style » sont des sociétés qui </w:t>
      </w:r>
      <w:r w:rsidR="00331253">
        <w:rPr>
          <w:lang w:eastAsia="fr-FR"/>
        </w:rPr>
        <w:t xml:space="preserve">réalisent </w:t>
      </w:r>
      <w:r w:rsidRPr="1AF8080F">
        <w:rPr>
          <w:lang w:eastAsia="fr-FR"/>
        </w:rPr>
        <w:t xml:space="preserve">la détection et l’analyse des tendances. Le bureau de style peut également être le service interne d’une société évoluant dans le secteur de la mode et ayant les mêmes missions. Leurs procédés semblent </w:t>
      </w:r>
      <w:r w:rsidR="00331253">
        <w:rPr>
          <w:lang w:eastAsia="fr-FR"/>
        </w:rPr>
        <w:t xml:space="preserve">être plus de l’ordre qualitatif, c’est-à-dire des </w:t>
      </w:r>
      <w:r w:rsidRPr="1AF8080F">
        <w:rPr>
          <w:lang w:eastAsia="fr-FR"/>
        </w:rPr>
        <w:t>études des grandes tendances actuelles.</w:t>
      </w:r>
    </w:p>
    <w:p w14:paraId="418C85AD" w14:textId="74DF5DF2" w:rsidR="006704EB" w:rsidRDefault="1AF8080F" w:rsidP="1AF8080F">
      <w:pPr>
        <w:pStyle w:val="Corpsdetexte"/>
        <w:numPr>
          <w:ilvl w:val="0"/>
          <w:numId w:val="1"/>
        </w:numPr>
        <w:spacing w:after="0" w:line="259" w:lineRule="auto"/>
        <w:rPr>
          <w:rFonts w:eastAsia="Calibri" w:cs="Calibri"/>
          <w:szCs w:val="22"/>
          <w:lang w:eastAsia="fr-FR"/>
        </w:rPr>
      </w:pPr>
      <w:r w:rsidRPr="1AF8080F">
        <w:rPr>
          <w:lang w:eastAsia="fr-FR"/>
        </w:rPr>
        <w:t xml:space="preserve">Deepomatic : Deepomatic est une entreprise spécialisé dans le </w:t>
      </w:r>
      <w:r w:rsidRPr="1AF8080F">
        <w:rPr>
          <w:i/>
          <w:iCs/>
          <w:lang w:eastAsia="fr-FR"/>
        </w:rPr>
        <w:t>deep learning</w:t>
      </w:r>
      <w:r w:rsidRPr="1AF8080F">
        <w:rPr>
          <w:lang w:eastAsia="fr-FR"/>
        </w:rPr>
        <w:t xml:space="preserve"> et principalement la reconnaissance de forme sur des images. </w:t>
      </w:r>
    </w:p>
    <w:p w14:paraId="46F106E7" w14:textId="077D978F" w:rsidR="006704EB" w:rsidRDefault="1AF8080F" w:rsidP="1AF8080F">
      <w:pPr>
        <w:pStyle w:val="Corpsdetexte"/>
        <w:numPr>
          <w:ilvl w:val="0"/>
          <w:numId w:val="1"/>
        </w:numPr>
        <w:spacing w:after="0" w:line="259" w:lineRule="auto"/>
        <w:rPr>
          <w:rFonts w:eastAsia="Calibri" w:cs="Calibri"/>
          <w:szCs w:val="22"/>
          <w:lang w:eastAsia="fr-FR"/>
        </w:rPr>
      </w:pPr>
      <w:r w:rsidRPr="1AF8080F">
        <w:rPr>
          <w:lang w:eastAsia="fr-FR"/>
        </w:rPr>
        <w:t xml:space="preserve">Fashion detection : </w:t>
      </w:r>
      <w:r w:rsidR="00331253">
        <w:rPr>
          <w:lang w:eastAsia="fr-FR"/>
        </w:rPr>
        <w:t xml:space="preserve">c’est </w:t>
      </w:r>
      <w:r w:rsidRPr="1AF8080F">
        <w:rPr>
          <w:lang w:eastAsia="fr-FR"/>
        </w:rPr>
        <w:t>une technologie qui va nous permettre de détecter sur les images les différents types de tenue</w:t>
      </w:r>
      <w:r w:rsidR="00331253">
        <w:rPr>
          <w:lang w:eastAsia="fr-FR"/>
        </w:rPr>
        <w:t>s</w:t>
      </w:r>
      <w:r w:rsidRPr="1AF8080F">
        <w:rPr>
          <w:lang w:eastAsia="fr-FR"/>
        </w:rPr>
        <w:t xml:space="preserve"> portées par les protagonistes.</w:t>
      </w:r>
    </w:p>
    <w:p w14:paraId="27A2A995" w14:textId="49A25D3A" w:rsidR="006704EB" w:rsidRDefault="1AF8080F" w:rsidP="1AF8080F">
      <w:pPr>
        <w:pStyle w:val="Corpsdetexte"/>
        <w:numPr>
          <w:ilvl w:val="0"/>
          <w:numId w:val="1"/>
        </w:numPr>
        <w:spacing w:after="0" w:line="259" w:lineRule="auto"/>
        <w:rPr>
          <w:rFonts w:eastAsia="Calibri" w:cs="Calibri"/>
          <w:szCs w:val="22"/>
          <w:lang w:eastAsia="fr-FR"/>
        </w:rPr>
      </w:pPr>
      <w:r w:rsidRPr="1AF8080F">
        <w:rPr>
          <w:i/>
          <w:iCs/>
          <w:lang w:eastAsia="fr-FR"/>
        </w:rPr>
        <w:t>Computer vision and natural language processing</w:t>
      </w:r>
      <w:r w:rsidR="00331253">
        <w:rPr>
          <w:lang w:eastAsia="fr-FR"/>
        </w:rPr>
        <w:t> : c</w:t>
      </w:r>
      <w:r w:rsidRPr="1AF8080F">
        <w:rPr>
          <w:lang w:eastAsia="fr-FR"/>
        </w:rPr>
        <w:t>ette technologie permet de traduire les éléments présents sur une photo en descriptions sémantiques.</w:t>
      </w:r>
    </w:p>
    <w:p w14:paraId="26506E8E" w14:textId="77777777" w:rsidR="006704EB" w:rsidRPr="006704EB" w:rsidRDefault="006704EB" w:rsidP="1AF8080F">
      <w:pPr>
        <w:pStyle w:val="Corpsdetexte"/>
        <w:spacing w:after="0" w:line="259" w:lineRule="auto"/>
        <w:rPr>
          <w:lang w:eastAsia="fr-FR"/>
        </w:rPr>
      </w:pPr>
    </w:p>
    <w:p w14:paraId="416BC0CA" w14:textId="3267C2AF" w:rsidR="1AF8080F" w:rsidRDefault="1AF8080F" w:rsidP="1AF8080F">
      <w:pPr>
        <w:pStyle w:val="Titre3"/>
        <w:numPr>
          <w:ilvl w:val="2"/>
          <w:numId w:val="10"/>
        </w:numPr>
        <w:spacing w:before="360"/>
        <w:ind w:left="737" w:hanging="737"/>
      </w:pPr>
      <w:r>
        <w:t>Incertitudes techniques et scientifiques, verrous technologiques et problèmes à résoudre</w:t>
      </w:r>
    </w:p>
    <w:p w14:paraId="2F1E5719" w14:textId="77777777" w:rsidR="00331253" w:rsidRDefault="006704EB" w:rsidP="1AF8080F">
      <w:pPr>
        <w:pStyle w:val="Corpsdetexte"/>
        <w:spacing w:after="0" w:line="259" w:lineRule="auto"/>
        <w:rPr>
          <w:lang w:eastAsia="fr-FR"/>
        </w:rPr>
      </w:pPr>
      <w:r w:rsidRPr="1AF8080F">
        <w:rPr>
          <w:lang w:eastAsia="fr-FR"/>
        </w:rPr>
        <w:t>Le</w:t>
      </w:r>
      <w:r w:rsidR="00331253">
        <w:rPr>
          <w:lang w:eastAsia="fr-FR"/>
        </w:rPr>
        <w:t>s</w:t>
      </w:r>
      <w:r w:rsidRPr="1AF8080F">
        <w:rPr>
          <w:lang w:eastAsia="fr-FR"/>
        </w:rPr>
        <w:t xml:space="preserve"> </w:t>
      </w:r>
      <w:r w:rsidR="00331253" w:rsidRPr="1AF8080F">
        <w:rPr>
          <w:lang w:eastAsia="fr-FR"/>
        </w:rPr>
        <w:t>prin</w:t>
      </w:r>
      <w:r w:rsidR="00331253">
        <w:rPr>
          <w:lang w:eastAsia="fr-FR"/>
        </w:rPr>
        <w:t>cipaux</w:t>
      </w:r>
      <w:r w:rsidRPr="1AF8080F">
        <w:rPr>
          <w:lang w:eastAsia="fr-FR"/>
        </w:rPr>
        <w:t xml:space="preserve"> verrou</w:t>
      </w:r>
      <w:r w:rsidR="00331253">
        <w:rPr>
          <w:lang w:eastAsia="fr-FR"/>
        </w:rPr>
        <w:t>x</w:t>
      </w:r>
      <w:r w:rsidRPr="1AF8080F">
        <w:rPr>
          <w:lang w:eastAsia="fr-FR"/>
        </w:rPr>
        <w:t xml:space="preserve"> technologique</w:t>
      </w:r>
      <w:r w:rsidR="00331253">
        <w:rPr>
          <w:lang w:eastAsia="fr-FR"/>
        </w:rPr>
        <w:t>s sont les suivants :</w:t>
      </w:r>
    </w:p>
    <w:p w14:paraId="01F1653E" w14:textId="3E412650" w:rsidR="00331253" w:rsidRDefault="00331253" w:rsidP="00331253">
      <w:pPr>
        <w:pStyle w:val="Corpsdetexte"/>
        <w:numPr>
          <w:ilvl w:val="0"/>
          <w:numId w:val="1"/>
        </w:numPr>
        <w:spacing w:after="0" w:line="259" w:lineRule="auto"/>
        <w:rPr>
          <w:lang w:eastAsia="fr-FR"/>
        </w:rPr>
      </w:pPr>
      <w:r>
        <w:rPr>
          <w:lang w:eastAsia="fr-FR"/>
        </w:rPr>
        <w:t>P</w:t>
      </w:r>
      <w:r>
        <w:rPr>
          <w:lang w:eastAsia="fr-FR"/>
        </w:rPr>
        <w:t xml:space="preserve">erformance entre différents algorithmes de </w:t>
      </w:r>
      <w:r>
        <w:rPr>
          <w:lang w:eastAsia="fr-FR"/>
        </w:rPr>
        <w:t>reconnaissance des images : il s’agira d’identifier</w:t>
      </w:r>
      <w:r>
        <w:rPr>
          <w:lang w:eastAsia="fr-FR"/>
        </w:rPr>
        <w:t xml:space="preserve"> </w:t>
      </w:r>
      <w:r>
        <w:rPr>
          <w:lang w:eastAsia="fr-FR"/>
        </w:rPr>
        <w:t xml:space="preserve"> parmi l</w:t>
      </w:r>
      <w:r>
        <w:rPr>
          <w:lang w:eastAsia="fr-FR"/>
        </w:rPr>
        <w:t xml:space="preserve">a solution proposée par Waston et </w:t>
      </w:r>
      <w:r>
        <w:rPr>
          <w:lang w:eastAsia="fr-FR"/>
        </w:rPr>
        <w:t>d’</w:t>
      </w:r>
      <w:r>
        <w:rPr>
          <w:lang w:eastAsia="fr-FR"/>
        </w:rPr>
        <w:t xml:space="preserve">autres algorithmes de </w:t>
      </w:r>
      <w:r w:rsidRPr="00331253">
        <w:rPr>
          <w:i/>
          <w:lang w:eastAsia="fr-FR"/>
        </w:rPr>
        <w:t>deep learning</w:t>
      </w:r>
      <w:r>
        <w:rPr>
          <w:lang w:eastAsia="fr-FR"/>
        </w:rPr>
        <w:t xml:space="preserve"> quelle </w:t>
      </w:r>
      <w:r>
        <w:rPr>
          <w:lang w:eastAsia="fr-FR"/>
        </w:rPr>
        <w:t xml:space="preserve">solution </w:t>
      </w:r>
      <w:r>
        <w:rPr>
          <w:lang w:eastAsia="fr-FR"/>
        </w:rPr>
        <w:t>est la plus adaptée pour ce sujet</w:t>
      </w:r>
      <w:r>
        <w:rPr>
          <w:lang w:eastAsia="fr-FR"/>
        </w:rPr>
        <w:t xml:space="preserve"> selon plusieurs critères tels que l’efficacité sur le temps de calcul.</w:t>
      </w:r>
    </w:p>
    <w:p w14:paraId="24C59E84" w14:textId="25203055" w:rsidR="00331253" w:rsidRDefault="00331253" w:rsidP="00331253">
      <w:pPr>
        <w:pStyle w:val="Corpsdetexte"/>
        <w:numPr>
          <w:ilvl w:val="0"/>
          <w:numId w:val="1"/>
        </w:numPr>
        <w:spacing w:after="0" w:line="259" w:lineRule="auto"/>
        <w:rPr>
          <w:lang w:eastAsia="fr-FR"/>
        </w:rPr>
      </w:pPr>
      <w:r>
        <w:rPr>
          <w:lang w:eastAsia="fr-FR"/>
        </w:rPr>
        <w:t>Détection des caractéristiques d’un objet : en effet, l</w:t>
      </w:r>
      <w:r>
        <w:rPr>
          <w:lang w:eastAsia="fr-FR"/>
        </w:rPr>
        <w:t xml:space="preserve">es algorithmes existants sont surtout </w:t>
      </w:r>
      <w:r>
        <w:rPr>
          <w:lang w:eastAsia="fr-FR"/>
        </w:rPr>
        <w:t>conçus pour détecter un objet entier ; il s’agira alors d’identifier si ceux-ci peuvent être adaptés</w:t>
      </w:r>
      <w:r>
        <w:rPr>
          <w:lang w:eastAsia="fr-FR"/>
        </w:rPr>
        <w:t xml:space="preserve"> pour détecter une partie d</w:t>
      </w:r>
      <w:r>
        <w:rPr>
          <w:lang w:eastAsia="fr-FR"/>
        </w:rPr>
        <w:t xml:space="preserve">’une image telle que des formes, </w:t>
      </w:r>
      <w:r>
        <w:rPr>
          <w:lang w:eastAsia="fr-FR"/>
        </w:rPr>
        <w:t xml:space="preserve">des motifs, </w:t>
      </w:r>
      <w:r>
        <w:rPr>
          <w:lang w:eastAsia="fr-FR"/>
        </w:rPr>
        <w:t xml:space="preserve">ou encore la </w:t>
      </w:r>
      <w:r>
        <w:rPr>
          <w:lang w:eastAsia="fr-FR"/>
        </w:rPr>
        <w:t>coupe d’un vêtemen</w:t>
      </w:r>
      <w:r>
        <w:rPr>
          <w:lang w:eastAsia="fr-FR"/>
        </w:rPr>
        <w:t>t.</w:t>
      </w:r>
    </w:p>
    <w:p w14:paraId="4C5F0120" w14:textId="41B76128" w:rsidR="00331253" w:rsidRDefault="00331253" w:rsidP="00331253">
      <w:pPr>
        <w:pStyle w:val="Corpsdetexte"/>
        <w:numPr>
          <w:ilvl w:val="0"/>
          <w:numId w:val="1"/>
        </w:numPr>
        <w:spacing w:after="0" w:line="259" w:lineRule="auto"/>
        <w:rPr>
          <w:lang w:eastAsia="fr-FR"/>
        </w:rPr>
      </w:pPr>
      <w:r>
        <w:rPr>
          <w:lang w:eastAsia="fr-FR"/>
        </w:rPr>
        <w:t xml:space="preserve">Performance sur l’algorithme de </w:t>
      </w:r>
      <w:r w:rsidRPr="00331253">
        <w:rPr>
          <w:i/>
          <w:lang w:eastAsia="fr-FR"/>
        </w:rPr>
        <w:t>computer vision and natural language processing</w:t>
      </w:r>
      <w:r>
        <w:rPr>
          <w:lang w:eastAsia="fr-FR"/>
        </w:rPr>
        <w:t xml:space="preserve"> </w:t>
      </w:r>
      <w:r>
        <w:rPr>
          <w:lang w:eastAsia="fr-FR"/>
        </w:rPr>
        <w:t>(vision par ordinateur et traitement automatique du langage naturel)</w:t>
      </w:r>
      <w:r>
        <w:rPr>
          <w:lang w:eastAsia="fr-FR"/>
        </w:rPr>
        <w:t> : il s’agira d’analyser l’efficacité des algorithmes retenus.</w:t>
      </w:r>
    </w:p>
    <w:p w14:paraId="301D22A9" w14:textId="3BDB3627" w:rsidR="00331253" w:rsidRDefault="00331253" w:rsidP="00417157">
      <w:pPr>
        <w:pStyle w:val="Corpsdetexte"/>
        <w:numPr>
          <w:ilvl w:val="0"/>
          <w:numId w:val="1"/>
        </w:numPr>
        <w:spacing w:after="0" w:line="259" w:lineRule="auto"/>
        <w:rPr>
          <w:lang w:eastAsia="fr-FR"/>
        </w:rPr>
      </w:pPr>
      <w:r>
        <w:rPr>
          <w:lang w:eastAsia="fr-FR"/>
        </w:rPr>
        <w:lastRenderedPageBreak/>
        <w:t>Représentativité de l’échantillon d’images : il s’agit enfin de disposer d’un volume d’images qualifiées suffisamment représentatif et significatif afin de pouvoir réaliser un entraînement qualifié des algorithmes sélectionnés.</w:t>
      </w:r>
    </w:p>
    <w:p w14:paraId="35DA679A" w14:textId="77777777" w:rsidR="00375854" w:rsidRDefault="00375854" w:rsidP="00375854">
      <w:pPr>
        <w:pStyle w:val="Titre3"/>
        <w:numPr>
          <w:ilvl w:val="2"/>
          <w:numId w:val="10"/>
        </w:numPr>
        <w:tabs>
          <w:tab w:val="num" w:pos="737"/>
        </w:tabs>
        <w:spacing w:before="360"/>
        <w:ind w:left="737" w:hanging="737"/>
      </w:pPr>
      <w:r>
        <w:t>Travaux effectués</w:t>
      </w:r>
    </w:p>
    <w:p w14:paraId="63B94BE2" w14:textId="001638CF" w:rsidR="00331253" w:rsidRDefault="00936E7E" w:rsidP="00331253">
      <w:pPr>
        <w:pStyle w:val="Corpsdetexte"/>
      </w:pPr>
      <w:r>
        <w:t xml:space="preserve">Les travaux à réaliser sont découpés en plusieurs étapes : </w:t>
      </w:r>
    </w:p>
    <w:p w14:paraId="11EA46A0" w14:textId="1ED62828" w:rsidR="00936E7E" w:rsidRPr="00936E7E" w:rsidRDefault="00936E7E" w:rsidP="00936E7E">
      <w:pPr>
        <w:pStyle w:val="Corpsdetexte"/>
        <w:numPr>
          <w:ilvl w:val="0"/>
          <w:numId w:val="1"/>
        </w:numPr>
        <w:spacing w:after="0" w:line="259" w:lineRule="auto"/>
        <w:rPr>
          <w:lang w:eastAsia="fr-FR"/>
        </w:rPr>
      </w:pPr>
      <w:r w:rsidRPr="00936E7E">
        <w:rPr>
          <w:lang w:eastAsia="fr-FR"/>
        </w:rPr>
        <w:t xml:space="preserve">Reconnaissance des images : </w:t>
      </w:r>
    </w:p>
    <w:p w14:paraId="63A4183A" w14:textId="7FD28DF5" w:rsidR="00936E7E" w:rsidRPr="00936E7E" w:rsidRDefault="00936E7E" w:rsidP="00936E7E">
      <w:pPr>
        <w:pStyle w:val="Corpsdetexte"/>
        <w:numPr>
          <w:ilvl w:val="1"/>
          <w:numId w:val="1"/>
        </w:numPr>
        <w:spacing w:after="0" w:line="259" w:lineRule="auto"/>
        <w:rPr>
          <w:lang w:eastAsia="fr-FR"/>
        </w:rPr>
      </w:pPr>
      <w:r w:rsidRPr="00936E7E">
        <w:rPr>
          <w:lang w:eastAsia="fr-FR"/>
        </w:rPr>
        <w:t>Étape 1 : reconnaissance sur une pièce de vêtements afin de séparer les cibles (top) et les autres vêtements</w:t>
      </w:r>
      <w:r>
        <w:rPr>
          <w:lang w:eastAsia="fr-FR"/>
        </w:rPr>
        <w:t>,</w:t>
      </w:r>
    </w:p>
    <w:p w14:paraId="29425A70" w14:textId="7754807F" w:rsidR="00936E7E" w:rsidRPr="00936E7E" w:rsidRDefault="00936E7E" w:rsidP="00936E7E">
      <w:pPr>
        <w:pStyle w:val="Corpsdetexte"/>
        <w:numPr>
          <w:ilvl w:val="1"/>
          <w:numId w:val="1"/>
        </w:numPr>
        <w:spacing w:after="0" w:line="259" w:lineRule="auto"/>
        <w:rPr>
          <w:lang w:eastAsia="fr-FR"/>
        </w:rPr>
      </w:pPr>
      <w:r w:rsidRPr="00936E7E">
        <w:rPr>
          <w:lang w:eastAsia="fr-FR"/>
        </w:rPr>
        <w:t>Étape 2 : reconnaissance des modèles (coupe, couleur, motif, etc.) sur les cibles détectées</w:t>
      </w:r>
      <w:r>
        <w:rPr>
          <w:lang w:eastAsia="fr-FR"/>
        </w:rPr>
        <w:t>.</w:t>
      </w:r>
    </w:p>
    <w:p w14:paraId="71944DB5" w14:textId="37209081" w:rsidR="00936E7E" w:rsidRPr="00936E7E" w:rsidRDefault="00936E7E" w:rsidP="00936E7E">
      <w:pPr>
        <w:pStyle w:val="Corpsdetexte"/>
        <w:numPr>
          <w:ilvl w:val="0"/>
          <w:numId w:val="1"/>
        </w:numPr>
        <w:spacing w:after="0" w:line="259" w:lineRule="auto"/>
        <w:rPr>
          <w:lang w:eastAsia="fr-FR"/>
        </w:rPr>
      </w:pPr>
      <w:r>
        <w:rPr>
          <w:lang w:eastAsia="fr-FR"/>
        </w:rPr>
        <w:t>A</w:t>
      </w:r>
      <w:r w:rsidRPr="00936E7E">
        <w:rPr>
          <w:lang w:eastAsia="fr-FR"/>
        </w:rPr>
        <w:t xml:space="preserve">utomatisation des tags : </w:t>
      </w:r>
      <w:r>
        <w:rPr>
          <w:lang w:eastAsia="fr-FR"/>
        </w:rPr>
        <w:t xml:space="preserve">traduction des </w:t>
      </w:r>
      <w:r w:rsidRPr="00936E7E">
        <w:rPr>
          <w:lang w:eastAsia="fr-FR"/>
        </w:rPr>
        <w:t>résultats de la détection des images en descr</w:t>
      </w:r>
      <w:r>
        <w:rPr>
          <w:lang w:eastAsia="fr-FR"/>
        </w:rPr>
        <w:t>iptions sémantiques (mots clés).</w:t>
      </w:r>
    </w:p>
    <w:p w14:paraId="56A11583" w14:textId="233C0CC6" w:rsidR="00331253" w:rsidRPr="00936E7E" w:rsidRDefault="00936E7E" w:rsidP="00331253">
      <w:pPr>
        <w:pStyle w:val="Corpsdetexte"/>
        <w:numPr>
          <w:ilvl w:val="0"/>
          <w:numId w:val="1"/>
        </w:numPr>
        <w:spacing w:after="0" w:line="259" w:lineRule="auto"/>
        <w:rPr>
          <w:lang w:val="fr"/>
        </w:rPr>
      </w:pPr>
      <w:r>
        <w:rPr>
          <w:lang w:eastAsia="fr-FR"/>
        </w:rPr>
        <w:t>A</w:t>
      </w:r>
      <w:r w:rsidRPr="00936E7E">
        <w:rPr>
          <w:lang w:eastAsia="fr-FR"/>
        </w:rPr>
        <w:t>nalyses statistiques</w:t>
      </w:r>
      <w:r>
        <w:rPr>
          <w:lang w:eastAsia="fr-FR"/>
        </w:rPr>
        <w:t xml:space="preserve"> : applications de</w:t>
      </w:r>
      <w:r w:rsidRPr="00936E7E">
        <w:rPr>
          <w:lang w:eastAsia="fr-FR"/>
        </w:rPr>
        <w:t xml:space="preserve"> modèles statistiques (scoring) sur les résultats de la détection</w:t>
      </w:r>
      <w:r w:rsidRPr="00936E7E">
        <w:rPr>
          <w:lang w:val="fr"/>
        </w:rPr>
        <w:t xml:space="preserve"> des images afin de trouver la tendance actuelle sur les tops féminins</w:t>
      </w:r>
      <w:r>
        <w:rPr>
          <w:lang w:val="fr"/>
        </w:rPr>
        <w:t>.</w:t>
      </w:r>
    </w:p>
    <w:p w14:paraId="652FE8DF" w14:textId="77777777" w:rsidR="00375854" w:rsidRDefault="00375854" w:rsidP="00375854">
      <w:pPr>
        <w:pStyle w:val="Titre3"/>
        <w:numPr>
          <w:ilvl w:val="2"/>
          <w:numId w:val="10"/>
        </w:numPr>
        <w:tabs>
          <w:tab w:val="num" w:pos="737"/>
        </w:tabs>
        <w:spacing w:before="360"/>
        <w:ind w:left="737" w:hanging="737"/>
      </w:pPr>
      <w:r w:rsidRPr="00FD6C6C">
        <w:t>Réussites techniques et commerciales, indicateurs de R&amp;D</w:t>
      </w:r>
    </w:p>
    <w:p w14:paraId="7F52CF04" w14:textId="746EC1B1" w:rsidR="003A5872" w:rsidRPr="00E7551F" w:rsidRDefault="00936E7E" w:rsidP="009003CD">
      <w:pPr>
        <w:pStyle w:val="Corpsdetexte"/>
      </w:pPr>
      <w:r>
        <w:t>N/A</w:t>
      </w:r>
      <w:bookmarkStart w:id="0" w:name="_GoBack"/>
      <w:bookmarkEnd w:id="0"/>
    </w:p>
    <w:sectPr w:rsidR="003A5872" w:rsidRPr="00E7551F" w:rsidSect="00DD59B0">
      <w:headerReference w:type="default" r:id="rId11"/>
      <w:footerReference w:type="default" r:id="rId12"/>
      <w:headerReference w:type="first" r:id="rId13"/>
      <w:footerReference w:type="first" r:id="rId14"/>
      <w:pgSz w:w="11907" w:h="16840" w:code="9"/>
      <w:pgMar w:top="1677" w:right="1134" w:bottom="1418" w:left="1134" w:header="709" w:footer="618" w:gutter="284"/>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67803C" w14:textId="77777777" w:rsidR="002B3A60" w:rsidRDefault="002B3A60" w:rsidP="00D73C5B">
      <w:r>
        <w:separator/>
      </w:r>
    </w:p>
    <w:p w14:paraId="6BAF4A5F" w14:textId="77777777" w:rsidR="002B3A60" w:rsidRDefault="002B3A60" w:rsidP="00D73C5B"/>
    <w:p w14:paraId="3EC510C7" w14:textId="77777777" w:rsidR="002B3A60" w:rsidRDefault="002B3A60" w:rsidP="00D73C5B"/>
    <w:p w14:paraId="29217C49" w14:textId="77777777" w:rsidR="002B3A60" w:rsidRDefault="002B3A60" w:rsidP="00D73C5B"/>
    <w:p w14:paraId="04A9B5C5" w14:textId="77777777" w:rsidR="002B3A60" w:rsidRDefault="002B3A60" w:rsidP="00D73C5B"/>
    <w:p w14:paraId="7DAEF159" w14:textId="77777777" w:rsidR="002B3A60" w:rsidRDefault="002B3A60" w:rsidP="00D73C5B"/>
    <w:p w14:paraId="3B6DD8AC" w14:textId="77777777" w:rsidR="002B3A60" w:rsidRDefault="002B3A60"/>
  </w:endnote>
  <w:endnote w:type="continuationSeparator" w:id="0">
    <w:p w14:paraId="1A731E0A" w14:textId="77777777" w:rsidR="002B3A60" w:rsidRDefault="002B3A60" w:rsidP="00D73C5B">
      <w:r>
        <w:continuationSeparator/>
      </w:r>
    </w:p>
    <w:p w14:paraId="4D541BA8" w14:textId="77777777" w:rsidR="002B3A60" w:rsidRDefault="002B3A60" w:rsidP="00D73C5B"/>
    <w:p w14:paraId="2EB5E2D1" w14:textId="77777777" w:rsidR="002B3A60" w:rsidRDefault="002B3A60" w:rsidP="00D73C5B"/>
    <w:p w14:paraId="12CB2F5D" w14:textId="77777777" w:rsidR="002B3A60" w:rsidRDefault="002B3A60" w:rsidP="00D73C5B"/>
    <w:p w14:paraId="17E4C88C" w14:textId="77777777" w:rsidR="002B3A60" w:rsidRDefault="002B3A60" w:rsidP="00D73C5B"/>
    <w:p w14:paraId="3EEE5A75" w14:textId="77777777" w:rsidR="002B3A60" w:rsidRDefault="002B3A60" w:rsidP="00D73C5B"/>
    <w:p w14:paraId="59110BCD" w14:textId="77777777" w:rsidR="002B3A60" w:rsidRDefault="002B3A6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ERQQY R+ Arial Narrow">
    <w:altName w:val="Arial Narrow"/>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ACB039" w14:textId="77777777" w:rsidR="006B480B" w:rsidRPr="00F2177B" w:rsidRDefault="003A5872" w:rsidP="00326F6E">
    <w:pPr>
      <w:pStyle w:val="Pieddepage"/>
      <w:tabs>
        <w:tab w:val="clear" w:pos="8789"/>
        <w:tab w:val="right" w:pos="9639"/>
      </w:tabs>
      <w:rPr>
        <w:rStyle w:val="Numrodepage"/>
      </w:rPr>
    </w:pPr>
    <w:r>
      <w:t>OPEN</w:t>
    </w:r>
    <w:r w:rsidR="006B480B" w:rsidRPr="00F2177B">
      <w:rPr>
        <w:rStyle w:val="Numrodepage"/>
      </w:rPr>
      <w:tab/>
    </w:r>
    <w:r w:rsidR="005370EA">
      <w:rPr>
        <w:rStyle w:val="Numrodepage"/>
      </w:rPr>
      <w:t>Diffusion restreinte</w:t>
    </w:r>
  </w:p>
  <w:p w14:paraId="2DF163E8" w14:textId="77777777" w:rsidR="006B480B" w:rsidRPr="000F156A" w:rsidRDefault="006B480B" w:rsidP="00326F6E">
    <w:pPr>
      <w:pStyle w:val="StylePieddePage2-CIR0"/>
      <w:tabs>
        <w:tab w:val="clear" w:pos="8789"/>
        <w:tab w:val="clear" w:pos="14033"/>
        <w:tab w:val="right" w:pos="9639"/>
      </w:tabs>
      <w:rPr>
        <w:rStyle w:val="Numrodepage"/>
      </w:rPr>
    </w:pPr>
    <w:r w:rsidRPr="000F156A">
      <w:rPr>
        <w:rStyle w:val="Numrodepage"/>
      </w:rPr>
      <w:tab/>
    </w:r>
    <w:r w:rsidRPr="00D42B09">
      <w:rPr>
        <w:rStyle w:val="Numrodepage"/>
        <w:b/>
      </w:rPr>
      <w:t xml:space="preserve">Page </w:t>
    </w:r>
    <w:r w:rsidR="00282C67" w:rsidRPr="00D42B09">
      <w:rPr>
        <w:rStyle w:val="Numrodepage"/>
        <w:b/>
      </w:rPr>
      <w:fldChar w:fldCharType="begin"/>
    </w:r>
    <w:r w:rsidRPr="00D42B09">
      <w:rPr>
        <w:rStyle w:val="Numrodepage"/>
        <w:b/>
      </w:rPr>
      <w:instrText xml:space="preserve"> PAGE </w:instrText>
    </w:r>
    <w:r w:rsidR="00282C67" w:rsidRPr="00D42B09">
      <w:rPr>
        <w:rStyle w:val="Numrodepage"/>
        <w:b/>
      </w:rPr>
      <w:fldChar w:fldCharType="separate"/>
    </w:r>
    <w:r w:rsidR="00936E7E">
      <w:rPr>
        <w:rStyle w:val="Numrodepage"/>
        <w:b/>
        <w:noProof/>
      </w:rPr>
      <w:t>1</w:t>
    </w:r>
    <w:r w:rsidR="00282C67" w:rsidRPr="00D42B09">
      <w:rPr>
        <w:rStyle w:val="Numrodepage"/>
        <w:b/>
      </w:rPr>
      <w:fldChar w:fldCharType="end"/>
    </w:r>
    <w:r w:rsidRPr="00D42B09">
      <w:rPr>
        <w:rStyle w:val="Numrodepage"/>
        <w:b/>
      </w:rPr>
      <w:t>/</w:t>
    </w:r>
    <w:r w:rsidR="00282C67" w:rsidRPr="00D42B09">
      <w:rPr>
        <w:rStyle w:val="Numrodepage"/>
        <w:b/>
      </w:rPr>
      <w:fldChar w:fldCharType="begin"/>
    </w:r>
    <w:r w:rsidRPr="00D42B09">
      <w:rPr>
        <w:rStyle w:val="Numrodepage"/>
        <w:b/>
      </w:rPr>
      <w:instrText xml:space="preserve"> NUMPAGES </w:instrText>
    </w:r>
    <w:r w:rsidR="00282C67" w:rsidRPr="00D42B09">
      <w:rPr>
        <w:rStyle w:val="Numrodepage"/>
        <w:b/>
      </w:rPr>
      <w:fldChar w:fldCharType="separate"/>
    </w:r>
    <w:r w:rsidR="00936E7E">
      <w:rPr>
        <w:rStyle w:val="Numrodepage"/>
        <w:b/>
        <w:noProof/>
      </w:rPr>
      <w:t>2</w:t>
    </w:r>
    <w:r w:rsidR="00282C67" w:rsidRPr="00D42B09">
      <w:rPr>
        <w:rStyle w:val="Numrodepage"/>
        <w:b/>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AB1FA5" w14:textId="77777777" w:rsidR="00326F6E" w:rsidRPr="00F2177B" w:rsidRDefault="00326F6E" w:rsidP="00326F6E">
    <w:pPr>
      <w:pStyle w:val="Pieddepage"/>
      <w:tabs>
        <w:tab w:val="clear" w:pos="8789"/>
        <w:tab w:val="right" w:pos="13325"/>
      </w:tabs>
      <w:rPr>
        <w:rStyle w:val="Numrodepage"/>
      </w:rPr>
    </w:pPr>
    <w:r>
      <w:t>UBISOFT</w:t>
    </w:r>
    <w:r w:rsidRPr="00F2177B">
      <w:rPr>
        <w:rStyle w:val="Numrodepage"/>
      </w:rPr>
      <w:tab/>
      <w:t>Strictement confidentiel</w:t>
    </w:r>
  </w:p>
  <w:p w14:paraId="1CE99E70" w14:textId="77777777" w:rsidR="00326F6E" w:rsidRDefault="007A0F43" w:rsidP="00326F6E">
    <w:pPr>
      <w:pStyle w:val="StylePieddePage2-CIR0"/>
      <w:tabs>
        <w:tab w:val="clear" w:pos="8789"/>
        <w:tab w:val="clear" w:pos="14033"/>
        <w:tab w:val="right" w:pos="13325"/>
      </w:tabs>
    </w:pPr>
    <w:r w:rsidRPr="007A0F43">
      <w:rPr>
        <w:i/>
      </w:rPr>
      <w:t xml:space="preserve">Dossier </w:t>
    </w:r>
    <w:r>
      <w:rPr>
        <w:i/>
      </w:rPr>
      <w:t xml:space="preserve">Technique </w:t>
    </w:r>
    <w:r w:rsidRPr="007A0F43">
      <w:rPr>
        <w:i/>
      </w:rPr>
      <w:t>Justificatif</w:t>
    </w:r>
    <w:r w:rsidR="00326F6E" w:rsidRPr="000F156A">
      <w:rPr>
        <w:rStyle w:val="Numrodepage"/>
      </w:rPr>
      <w:tab/>
    </w:r>
    <w:r w:rsidR="00326F6E" w:rsidRPr="00D42B09">
      <w:rPr>
        <w:rStyle w:val="Numrodepage"/>
        <w:b/>
      </w:rPr>
      <w:t xml:space="preserve">Page </w:t>
    </w:r>
    <w:r w:rsidR="00326F6E" w:rsidRPr="00D42B09">
      <w:rPr>
        <w:rStyle w:val="Numrodepage"/>
        <w:b/>
      </w:rPr>
      <w:fldChar w:fldCharType="begin"/>
    </w:r>
    <w:r w:rsidR="00326F6E" w:rsidRPr="00D42B09">
      <w:rPr>
        <w:rStyle w:val="Numrodepage"/>
        <w:b/>
      </w:rPr>
      <w:instrText xml:space="preserve"> PAGE </w:instrText>
    </w:r>
    <w:r w:rsidR="00326F6E" w:rsidRPr="00D42B09">
      <w:rPr>
        <w:rStyle w:val="Numrodepage"/>
        <w:b/>
      </w:rPr>
      <w:fldChar w:fldCharType="separate"/>
    </w:r>
    <w:r w:rsidR="00970AD8">
      <w:rPr>
        <w:rStyle w:val="Numrodepage"/>
        <w:b/>
        <w:noProof/>
      </w:rPr>
      <w:t>1</w:t>
    </w:r>
    <w:r w:rsidR="00326F6E" w:rsidRPr="00D42B09">
      <w:rPr>
        <w:rStyle w:val="Numrodepage"/>
        <w:b/>
      </w:rPr>
      <w:fldChar w:fldCharType="end"/>
    </w:r>
    <w:r w:rsidR="00326F6E" w:rsidRPr="00D42B09">
      <w:rPr>
        <w:rStyle w:val="Numrodepage"/>
        <w:b/>
      </w:rPr>
      <w:t>/</w:t>
    </w:r>
    <w:r w:rsidR="00326F6E" w:rsidRPr="00D42B09">
      <w:rPr>
        <w:rStyle w:val="Numrodepage"/>
        <w:b/>
      </w:rPr>
      <w:fldChar w:fldCharType="begin"/>
    </w:r>
    <w:r w:rsidR="00326F6E" w:rsidRPr="00D42B09">
      <w:rPr>
        <w:rStyle w:val="Numrodepage"/>
        <w:b/>
      </w:rPr>
      <w:instrText xml:space="preserve"> NUMPAGES </w:instrText>
    </w:r>
    <w:r w:rsidR="00326F6E" w:rsidRPr="00D42B09">
      <w:rPr>
        <w:rStyle w:val="Numrodepage"/>
        <w:b/>
      </w:rPr>
      <w:fldChar w:fldCharType="separate"/>
    </w:r>
    <w:r w:rsidR="00970AD8">
      <w:rPr>
        <w:rStyle w:val="Numrodepage"/>
        <w:b/>
        <w:noProof/>
      </w:rPr>
      <w:t>5</w:t>
    </w:r>
    <w:r w:rsidR="00326F6E" w:rsidRPr="00D42B09">
      <w:rPr>
        <w:rStyle w:val="Numrodepage"/>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A7EBC0" w14:textId="77777777" w:rsidR="002B3A60" w:rsidRDefault="002B3A60" w:rsidP="007367BA">
      <w:pPr>
        <w:pStyle w:val="Stylecorpsdetexte-CIR"/>
      </w:pPr>
      <w:r>
        <w:separator/>
      </w:r>
    </w:p>
    <w:p w14:paraId="4B0C0AE0" w14:textId="77777777" w:rsidR="002B3A60" w:rsidRDefault="002B3A60"/>
  </w:footnote>
  <w:footnote w:type="continuationSeparator" w:id="0">
    <w:p w14:paraId="27F9C281" w14:textId="77777777" w:rsidR="002B3A60" w:rsidRDefault="002B3A60" w:rsidP="00D73C5B">
      <w:r>
        <w:continuationSeparator/>
      </w:r>
    </w:p>
    <w:p w14:paraId="33A78DCE" w14:textId="77777777" w:rsidR="002B3A60" w:rsidRDefault="002B3A60"/>
  </w:footnote>
  <w:footnote w:type="continuationNotice" w:id="1">
    <w:p w14:paraId="69926774" w14:textId="77777777" w:rsidR="002B3A60" w:rsidRPr="003B466F" w:rsidRDefault="002B3A60" w:rsidP="00A905C6">
      <w:pPr>
        <w:pStyle w:val="Pieddepage"/>
      </w:pPr>
    </w:p>
    <w:p w14:paraId="3097AE53" w14:textId="77777777" w:rsidR="002B3A60" w:rsidRDefault="002B3A6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C7AF57" w14:textId="77777777" w:rsidR="00473D4F" w:rsidRDefault="002A0E6C" w:rsidP="002A0E6C">
    <w:pPr>
      <w:jc w:val="center"/>
      <w:rPr>
        <w:sz w:val="40"/>
      </w:rPr>
    </w:pPr>
    <w:r w:rsidRPr="0096566F">
      <w:rPr>
        <w:noProof/>
        <w:sz w:val="40"/>
        <w:lang w:eastAsia="zh-CN" w:bidi="ar-SA"/>
      </w:rPr>
      <w:drawing>
        <wp:anchor distT="0" distB="0" distL="114300" distR="114300" simplePos="0" relativeHeight="251663872" behindDoc="0" locked="0" layoutInCell="1" allowOverlap="1" wp14:anchorId="50A98D53" wp14:editId="139F76EE">
          <wp:simplePos x="0" y="0"/>
          <wp:positionH relativeFrom="column">
            <wp:posOffset>4886960</wp:posOffset>
          </wp:positionH>
          <wp:positionV relativeFrom="paragraph">
            <wp:posOffset>28575</wp:posOffset>
          </wp:positionV>
          <wp:extent cx="1012190" cy="226695"/>
          <wp:effectExtent l="0" t="0" r="0" b="0"/>
          <wp:wrapThrough wrapText="bothSides">
            <wp:wrapPolygon edited="0">
              <wp:start x="0" y="0"/>
              <wp:lineTo x="0" y="19966"/>
              <wp:lineTo x="21139" y="19966"/>
              <wp:lineTo x="21139" y="0"/>
              <wp:lineTo x="0" y="0"/>
            </wp:wrapPolygon>
          </wp:wrapThrough>
          <wp:docPr id="22" name="Image 22" descr="LogoPant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Pantone"/>
                  <pic:cNvPicPr>
                    <a:picLocks noChangeAspect="1" noChangeArrowheads="1"/>
                  </pic:cNvPicPr>
                </pic:nvPicPr>
                <pic:blipFill>
                  <a:blip r:embed="rId1"/>
                  <a:srcRect t="256"/>
                  <a:stretch>
                    <a:fillRect/>
                  </a:stretch>
                </pic:blipFill>
                <pic:spPr bwMode="auto">
                  <a:xfrm>
                    <a:off x="0" y="0"/>
                    <a:ext cx="1012190" cy="226695"/>
                  </a:xfrm>
                  <a:prstGeom prst="rect">
                    <a:avLst/>
                  </a:prstGeom>
                  <a:noFill/>
                  <a:ln w="9525">
                    <a:noFill/>
                    <a:miter lim="800000"/>
                    <a:headEnd/>
                    <a:tailEnd/>
                  </a:ln>
                </pic:spPr>
              </pic:pic>
            </a:graphicData>
          </a:graphic>
        </wp:anchor>
      </w:drawing>
    </w:r>
    <w:r>
      <w:rPr>
        <w:noProof/>
        <w:lang w:eastAsia="zh-CN" w:bidi="ar-SA"/>
      </w:rPr>
      <w:drawing>
        <wp:anchor distT="0" distB="0" distL="114300" distR="114300" simplePos="0" relativeHeight="251668992" behindDoc="1" locked="0" layoutInCell="1" allowOverlap="1" wp14:anchorId="67A250C4" wp14:editId="590153E8">
          <wp:simplePos x="0" y="0"/>
          <wp:positionH relativeFrom="column">
            <wp:posOffset>4445</wp:posOffset>
          </wp:positionH>
          <wp:positionV relativeFrom="page">
            <wp:posOffset>457200</wp:posOffset>
          </wp:positionV>
          <wp:extent cx="981075" cy="422184"/>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981075" cy="422184"/>
                  </a:xfrm>
                  <a:prstGeom prst="rect">
                    <a:avLst/>
                  </a:prstGeom>
                </pic:spPr>
              </pic:pic>
            </a:graphicData>
          </a:graphic>
          <wp14:sizeRelH relativeFrom="margin">
            <wp14:pctWidth>0</wp14:pctWidth>
          </wp14:sizeRelH>
          <wp14:sizeRelV relativeFrom="margin">
            <wp14:pctHeight>0</wp14:pctHeight>
          </wp14:sizeRelV>
        </wp:anchor>
      </w:drawing>
    </w:r>
    <w:r>
      <w:rPr>
        <w:sz w:val="40"/>
      </w:rPr>
      <w:t xml:space="preserve">Synthèse de sujet </w:t>
    </w:r>
    <w:r w:rsidR="006B480B">
      <w:rPr>
        <w:sz w:val="40"/>
      </w:rPr>
      <w:t>CIR</w:t>
    </w:r>
    <w:r w:rsidR="00CA79F5">
      <w:rPr>
        <w:sz w:val="40"/>
      </w:rPr>
      <w:t xml:space="preserve"> 201</w:t>
    </w:r>
    <w:r w:rsidR="00473D4F">
      <w:rPr>
        <w:sz w:val="40"/>
      </w:rPr>
      <w:t>6</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921662" w14:textId="77777777" w:rsidR="00326F6E" w:rsidRPr="00326F6E" w:rsidRDefault="00326F6E" w:rsidP="00326F6E">
    <w:pPr>
      <w:pStyle w:val="En-tte"/>
      <w:jc w:val="center"/>
      <w:rPr>
        <w:b w:val="0"/>
        <w:i w:val="0"/>
      </w:rPr>
    </w:pPr>
    <w:r w:rsidRPr="00326F6E">
      <w:rPr>
        <w:b w:val="0"/>
        <w:i w:val="0"/>
        <w:noProof/>
        <w:sz w:val="40"/>
        <w:lang w:eastAsia="zh-CN" w:bidi="ar-SA"/>
      </w:rPr>
      <w:drawing>
        <wp:anchor distT="0" distB="0" distL="114300" distR="114300" simplePos="0" relativeHeight="251659264" behindDoc="0" locked="0" layoutInCell="1" allowOverlap="1" wp14:anchorId="22FCC9EB" wp14:editId="56DAFFA8">
          <wp:simplePos x="0" y="0"/>
          <wp:positionH relativeFrom="column">
            <wp:posOffset>7543800</wp:posOffset>
          </wp:positionH>
          <wp:positionV relativeFrom="paragraph">
            <wp:posOffset>85090</wp:posOffset>
          </wp:positionV>
          <wp:extent cx="1012190" cy="226695"/>
          <wp:effectExtent l="19050" t="0" r="0" b="0"/>
          <wp:wrapThrough wrapText="bothSides">
            <wp:wrapPolygon edited="0">
              <wp:start x="-407" y="0"/>
              <wp:lineTo x="-407" y="19966"/>
              <wp:lineTo x="21546" y="19966"/>
              <wp:lineTo x="21546" y="0"/>
              <wp:lineTo x="-407" y="0"/>
            </wp:wrapPolygon>
          </wp:wrapThrough>
          <wp:docPr id="23" name="Image 23" descr="LogoPant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Pantone"/>
                  <pic:cNvPicPr>
                    <a:picLocks noChangeAspect="1" noChangeArrowheads="1"/>
                  </pic:cNvPicPr>
                </pic:nvPicPr>
                <pic:blipFill>
                  <a:blip r:embed="rId1"/>
                  <a:srcRect t="256"/>
                  <a:stretch>
                    <a:fillRect/>
                  </a:stretch>
                </pic:blipFill>
                <pic:spPr bwMode="auto">
                  <a:xfrm>
                    <a:off x="0" y="0"/>
                    <a:ext cx="1012190" cy="226695"/>
                  </a:xfrm>
                  <a:prstGeom prst="rect">
                    <a:avLst/>
                  </a:prstGeom>
                  <a:noFill/>
                  <a:ln w="9525">
                    <a:noFill/>
                    <a:miter lim="800000"/>
                    <a:headEnd/>
                    <a:tailEnd/>
                  </a:ln>
                </pic:spPr>
              </pic:pic>
            </a:graphicData>
          </a:graphic>
        </wp:anchor>
      </w:drawing>
    </w:r>
    <w:r w:rsidRPr="00326F6E">
      <w:rPr>
        <w:b w:val="0"/>
        <w:i w:val="0"/>
        <w:noProof/>
        <w:sz w:val="40"/>
        <w:lang w:eastAsia="zh-CN" w:bidi="ar-SA"/>
      </w:rPr>
      <w:drawing>
        <wp:anchor distT="0" distB="0" distL="114300" distR="114300" simplePos="0" relativeHeight="251657216" behindDoc="0" locked="0" layoutInCell="1" allowOverlap="1" wp14:anchorId="2A8EAE38" wp14:editId="3EBE5A2F">
          <wp:simplePos x="0" y="0"/>
          <wp:positionH relativeFrom="column">
            <wp:posOffset>19050</wp:posOffset>
          </wp:positionH>
          <wp:positionV relativeFrom="paragraph">
            <wp:posOffset>-51435</wp:posOffset>
          </wp:positionV>
          <wp:extent cx="1826895" cy="394970"/>
          <wp:effectExtent l="19050" t="0" r="1905" b="0"/>
          <wp:wrapThrough wrapText="bothSides">
            <wp:wrapPolygon edited="0">
              <wp:start x="-225" y="0"/>
              <wp:lineTo x="-225" y="20836"/>
              <wp:lineTo x="21623" y="20836"/>
              <wp:lineTo x="21623" y="0"/>
              <wp:lineTo x="-225" y="0"/>
            </wp:wrapPolygon>
          </wp:wrapThrough>
          <wp:docPr id="24" name="Image 4" descr="\\svr-lyon\Utilisateurs\ODeGanay\Mes Documents\01-Portefeuille\UBISOFT\ubisoft-logo-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vr-lyon\Utilisateurs\ODeGanay\Mes Documents\01-Portefeuille\UBISOFT\ubisoft-logo-top1.jpg"/>
                  <pic:cNvPicPr>
                    <a:picLocks noChangeAspect="1" noChangeArrowheads="1"/>
                  </pic:cNvPicPr>
                </pic:nvPicPr>
                <pic:blipFill>
                  <a:blip r:embed="rId2"/>
                  <a:srcRect/>
                  <a:stretch>
                    <a:fillRect/>
                  </a:stretch>
                </pic:blipFill>
                <pic:spPr bwMode="auto">
                  <a:xfrm>
                    <a:off x="0" y="0"/>
                    <a:ext cx="1826895" cy="394970"/>
                  </a:xfrm>
                  <a:prstGeom prst="rect">
                    <a:avLst/>
                  </a:prstGeom>
                  <a:noFill/>
                  <a:ln w="9525">
                    <a:noFill/>
                    <a:miter lim="800000"/>
                    <a:headEnd/>
                    <a:tailEnd/>
                  </a:ln>
                </pic:spPr>
              </pic:pic>
            </a:graphicData>
          </a:graphic>
        </wp:anchor>
      </w:drawing>
    </w:r>
    <w:r w:rsidRPr="00326F6E">
      <w:rPr>
        <w:b w:val="0"/>
        <w:i w:val="0"/>
        <w:sz w:val="40"/>
      </w:rPr>
      <w:t>Fiche projet CIR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2.75pt;height:21pt" o:bullet="t">
        <v:imagedata r:id="rId1" o:title="artA7"/>
      </v:shape>
    </w:pict>
  </w:numPicBullet>
  <w:abstractNum w:abstractNumId="0">
    <w:nsid w:val="033655B0"/>
    <w:multiLevelType w:val="hybridMultilevel"/>
    <w:tmpl w:val="97FAEC86"/>
    <w:lvl w:ilvl="0" w:tplc="E9502BBE">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797627F0">
      <w:start w:val="1"/>
      <w:numFmt w:val="bullet"/>
      <w:pStyle w:val="PuceNiv3-4CIR"/>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pStyle w:val="Titre9"/>
      <w:lvlText w:val=""/>
      <w:lvlJc w:val="left"/>
      <w:pPr>
        <w:ind w:left="6480" w:hanging="360"/>
      </w:pPr>
      <w:rPr>
        <w:rFonts w:ascii="Wingdings" w:hAnsi="Wingdings" w:hint="default"/>
      </w:rPr>
    </w:lvl>
  </w:abstractNum>
  <w:abstractNum w:abstractNumId="1">
    <w:nsid w:val="04944646"/>
    <w:multiLevelType w:val="hybridMultilevel"/>
    <w:tmpl w:val="35AC63AA"/>
    <w:lvl w:ilvl="0" w:tplc="ECD2E300">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DFAE9F6C">
      <w:start w:val="1"/>
      <w:numFmt w:val="bullet"/>
      <w:pStyle w:val="PuceNiv3-2CIR"/>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4B54AAA"/>
    <w:multiLevelType w:val="hybridMultilevel"/>
    <w:tmpl w:val="1AAC7EF8"/>
    <w:lvl w:ilvl="0" w:tplc="90487BEA">
      <w:start w:val="1"/>
      <w:numFmt w:val="bullet"/>
      <w:pStyle w:val="PuceNiv1-2CIR"/>
      <w:lvlText w:val=""/>
      <w:lvlJc w:val="left"/>
      <w:pPr>
        <w:ind w:left="720" w:hanging="360"/>
      </w:pPr>
      <w:rPr>
        <w:rFonts w:ascii="Symbol" w:hAnsi="Symbol" w:hint="default"/>
        <w:color w:val="D96024"/>
        <w:sz w:val="22"/>
      </w:rPr>
    </w:lvl>
    <w:lvl w:ilvl="1" w:tplc="6F64D64A">
      <w:start w:val="1"/>
      <w:numFmt w:val="bullet"/>
      <w:pStyle w:val="PuceNiv2-3CIR"/>
      <w:lvlText w:val=""/>
      <w:lvlJc w:val="left"/>
      <w:pPr>
        <w:ind w:left="1440" w:hanging="360"/>
      </w:pPr>
      <w:rPr>
        <w:rFonts w:ascii="Symbol" w:hAnsi="Symbol" w:hint="default"/>
        <w:color w:val="D96026"/>
        <w:sz w:val="22"/>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65F2182"/>
    <w:multiLevelType w:val="multilevel"/>
    <w:tmpl w:val="040C001D"/>
    <w:styleLink w:val="Style15"/>
    <w:lvl w:ilvl="0">
      <w:start w:val="1"/>
      <w:numFmt w:val="upperRoman"/>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10D913B5"/>
    <w:multiLevelType w:val="hybridMultilevel"/>
    <w:tmpl w:val="5E4E2F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5D96BDE"/>
    <w:multiLevelType w:val="multilevel"/>
    <w:tmpl w:val="442008B6"/>
    <w:lvl w:ilvl="0">
      <w:start w:val="1"/>
      <w:numFmt w:val="upperRoman"/>
      <w:pStyle w:val="Titre1"/>
      <w:lvlText w:val="PARTIE %1"/>
      <w:lvlJc w:val="right"/>
      <w:pPr>
        <w:tabs>
          <w:tab w:val="num" w:pos="3969"/>
        </w:tabs>
        <w:ind w:left="0" w:firstLine="3402"/>
      </w:pPr>
      <w:rPr>
        <w:rFonts w:hint="default"/>
      </w:rPr>
    </w:lvl>
    <w:lvl w:ilvl="1">
      <w:start w:val="1"/>
      <w:numFmt w:val="decimal"/>
      <w:pStyle w:val="Titre2"/>
      <w:lvlText w:val="%2. "/>
      <w:lvlJc w:val="left"/>
      <w:pPr>
        <w:tabs>
          <w:tab w:val="num" w:pos="851"/>
        </w:tabs>
        <w:ind w:left="0" w:firstLine="0"/>
      </w:pPr>
      <w:rPr>
        <w:rFonts w:hint="default"/>
      </w:rPr>
    </w:lvl>
    <w:lvl w:ilvl="2">
      <w:start w:val="1"/>
      <w:numFmt w:val="decimal"/>
      <w:pStyle w:val="Titre3"/>
      <w:lvlText w:val="%3."/>
      <w:lvlJc w:val="left"/>
      <w:pPr>
        <w:ind w:left="992" w:hanging="708"/>
      </w:pPr>
      <w:rPr>
        <w:color w:val="auto"/>
      </w:rPr>
    </w:lvl>
    <w:lvl w:ilvl="3">
      <w:start w:val="1"/>
      <w:numFmt w:val="decimal"/>
      <w:pStyle w:val="Titre4"/>
      <w:lvlText w:val="%2.%3.%4."/>
      <w:lvlJc w:val="left"/>
      <w:pPr>
        <w:ind w:left="1418" w:hanging="709"/>
      </w:pPr>
      <w:rPr>
        <w:rFonts w:hint="default"/>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4">
      <w:start w:val="1"/>
      <w:numFmt w:val="decimal"/>
      <w:pStyle w:val="Titre5"/>
      <w:lvlText w:val="%2.%3.%4.%5."/>
      <w:lvlJc w:val="left"/>
      <w:pPr>
        <w:ind w:left="1985" w:hanging="851"/>
      </w:pPr>
      <w:rPr>
        <w:rFonts w:hint="default"/>
        <w:b/>
        <w:bCs w:val="0"/>
        <w:i w:val="0"/>
        <w:iCs w:val="0"/>
        <w:caps w:val="0"/>
        <w:smallCaps w:val="0"/>
        <w:strike w:val="0"/>
        <w:dstrike w:val="0"/>
        <w:outline w:val="0"/>
        <w:shadow w:val="0"/>
        <w:emboss w:val="0"/>
        <w:imprint w:val="0"/>
        <w:noProof w:val="0"/>
        <w:vanish w:val="0"/>
        <w:color w:val="auto"/>
        <w:spacing w:val="0"/>
        <w:kern w:val="0"/>
        <w:position w:val="0"/>
        <w:u w:val="none"/>
        <w:vertAlign w:val="baseline"/>
        <w:em w:val="none"/>
      </w:rPr>
    </w:lvl>
    <w:lvl w:ilvl="5">
      <w:start w:val="1"/>
      <w:numFmt w:val="decimal"/>
      <w:pStyle w:val="Titre6"/>
      <w:lvlText w:val="%2.%3.%4.%5.%6"/>
      <w:lvlJc w:val="left"/>
      <w:pPr>
        <w:ind w:left="2693" w:hanging="992"/>
      </w:pPr>
      <w:rPr>
        <w:rFonts w:hint="default"/>
      </w:rPr>
    </w:lvl>
    <w:lvl w:ilvl="6">
      <w:start w:val="1"/>
      <w:numFmt w:val="lowerLetter"/>
      <w:pStyle w:val="Titre7"/>
      <w:suff w:val="nothing"/>
      <w:lvlText w:val="%7."/>
      <w:lvlJc w:val="left"/>
      <w:pPr>
        <w:ind w:left="2665" w:hanging="255"/>
      </w:pPr>
      <w:rPr>
        <w:rFonts w:hint="default"/>
        <w:b/>
      </w:rPr>
    </w:lvl>
    <w:lvl w:ilvl="7">
      <w:start w:val="1"/>
      <w:numFmt w:val="lowerRoman"/>
      <w:pStyle w:val="Titre8"/>
      <w:lvlText w:val="%8"/>
      <w:lvlJc w:val="left"/>
      <w:pPr>
        <w:ind w:left="2835" w:hanging="142"/>
      </w:pPr>
      <w:rPr>
        <w:rFonts w:hint="default"/>
      </w:rPr>
    </w:lvl>
    <w:lvl w:ilvl="8">
      <w:start w:val="1"/>
      <w:numFmt w:val="decimal"/>
      <w:lvlText w:val="ANNEXE %2.0%9"/>
      <w:lvlJc w:val="left"/>
      <w:pPr>
        <w:ind w:left="1004" w:hanging="862"/>
      </w:pPr>
      <w:rPr>
        <w:rFonts w:hint="default"/>
      </w:rPr>
    </w:lvl>
  </w:abstractNum>
  <w:abstractNum w:abstractNumId="6">
    <w:nsid w:val="1EB956AC"/>
    <w:multiLevelType w:val="multilevel"/>
    <w:tmpl w:val="040C001D"/>
    <w:name w:val="CIR"/>
    <w:styleLink w:val="Style17"/>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1EDE555B"/>
    <w:multiLevelType w:val="hybridMultilevel"/>
    <w:tmpl w:val="9A18F2B0"/>
    <w:lvl w:ilvl="0" w:tplc="76BC9310">
      <w:start w:val="1"/>
      <w:numFmt w:val="decimalZero"/>
      <w:pStyle w:val="PuceNumroTableau10-CIR"/>
      <w:lvlText w:val="%1."/>
      <w:lvlJc w:val="left"/>
      <w:pPr>
        <w:ind w:left="360" w:hanging="360"/>
      </w:pPr>
      <w:rPr>
        <w:rFonts w:ascii="Calibri" w:hAnsi="Calibri" w:hint="default"/>
        <w:sz w:val="20"/>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8">
    <w:nsid w:val="25032A2E"/>
    <w:multiLevelType w:val="hybridMultilevel"/>
    <w:tmpl w:val="B8841B6E"/>
    <w:lvl w:ilvl="0" w:tplc="BAAAC676">
      <w:start w:val="1"/>
      <w:numFmt w:val="bullet"/>
      <w:lvlText w:val=""/>
      <w:lvlJc w:val="left"/>
      <w:pPr>
        <w:ind w:left="720" w:hanging="360"/>
      </w:pPr>
      <w:rPr>
        <w:rFonts w:ascii="Symbol" w:hAnsi="Symbol" w:hint="default"/>
      </w:rPr>
    </w:lvl>
    <w:lvl w:ilvl="1" w:tplc="588ED896">
      <w:start w:val="1"/>
      <w:numFmt w:val="bullet"/>
      <w:lvlText w:val="o"/>
      <w:lvlJc w:val="left"/>
      <w:pPr>
        <w:ind w:left="1440" w:hanging="360"/>
      </w:pPr>
      <w:rPr>
        <w:rFonts w:ascii="Courier New" w:hAnsi="Courier New" w:hint="default"/>
      </w:rPr>
    </w:lvl>
    <w:lvl w:ilvl="2" w:tplc="861EA6D4">
      <w:start w:val="1"/>
      <w:numFmt w:val="bullet"/>
      <w:lvlText w:val=""/>
      <w:lvlJc w:val="left"/>
      <w:pPr>
        <w:ind w:left="2160" w:hanging="360"/>
      </w:pPr>
      <w:rPr>
        <w:rFonts w:ascii="Wingdings" w:hAnsi="Wingdings" w:hint="default"/>
      </w:rPr>
    </w:lvl>
    <w:lvl w:ilvl="3" w:tplc="C1B6FD9C">
      <w:start w:val="1"/>
      <w:numFmt w:val="bullet"/>
      <w:lvlText w:val=""/>
      <w:lvlJc w:val="left"/>
      <w:pPr>
        <w:ind w:left="2880" w:hanging="360"/>
      </w:pPr>
      <w:rPr>
        <w:rFonts w:ascii="Symbol" w:hAnsi="Symbol" w:hint="default"/>
      </w:rPr>
    </w:lvl>
    <w:lvl w:ilvl="4" w:tplc="CDB2ADDA">
      <w:start w:val="1"/>
      <w:numFmt w:val="bullet"/>
      <w:lvlText w:val="o"/>
      <w:lvlJc w:val="left"/>
      <w:pPr>
        <w:ind w:left="3600" w:hanging="360"/>
      </w:pPr>
      <w:rPr>
        <w:rFonts w:ascii="Courier New" w:hAnsi="Courier New" w:hint="default"/>
      </w:rPr>
    </w:lvl>
    <w:lvl w:ilvl="5" w:tplc="32462120">
      <w:start w:val="1"/>
      <w:numFmt w:val="bullet"/>
      <w:lvlText w:val=""/>
      <w:lvlJc w:val="left"/>
      <w:pPr>
        <w:ind w:left="4320" w:hanging="360"/>
      </w:pPr>
      <w:rPr>
        <w:rFonts w:ascii="Wingdings" w:hAnsi="Wingdings" w:hint="default"/>
      </w:rPr>
    </w:lvl>
    <w:lvl w:ilvl="6" w:tplc="2D4E8C6C">
      <w:start w:val="1"/>
      <w:numFmt w:val="bullet"/>
      <w:lvlText w:val=""/>
      <w:lvlJc w:val="left"/>
      <w:pPr>
        <w:ind w:left="5040" w:hanging="360"/>
      </w:pPr>
      <w:rPr>
        <w:rFonts w:ascii="Symbol" w:hAnsi="Symbol" w:hint="default"/>
      </w:rPr>
    </w:lvl>
    <w:lvl w:ilvl="7" w:tplc="843A0D0E">
      <w:start w:val="1"/>
      <w:numFmt w:val="bullet"/>
      <w:lvlText w:val="o"/>
      <w:lvlJc w:val="left"/>
      <w:pPr>
        <w:ind w:left="5760" w:hanging="360"/>
      </w:pPr>
      <w:rPr>
        <w:rFonts w:ascii="Courier New" w:hAnsi="Courier New" w:hint="default"/>
      </w:rPr>
    </w:lvl>
    <w:lvl w:ilvl="8" w:tplc="39942DB6">
      <w:start w:val="1"/>
      <w:numFmt w:val="bullet"/>
      <w:lvlText w:val=""/>
      <w:lvlJc w:val="left"/>
      <w:pPr>
        <w:ind w:left="6480" w:hanging="360"/>
      </w:pPr>
      <w:rPr>
        <w:rFonts w:ascii="Wingdings" w:hAnsi="Wingdings" w:hint="default"/>
      </w:rPr>
    </w:lvl>
  </w:abstractNum>
  <w:abstractNum w:abstractNumId="9">
    <w:nsid w:val="2E413123"/>
    <w:multiLevelType w:val="hybridMultilevel"/>
    <w:tmpl w:val="CAA6F6B6"/>
    <w:lvl w:ilvl="0" w:tplc="1EB8E6B6">
      <w:start w:val="1"/>
      <w:numFmt w:val="decimal"/>
      <w:lvlText w:val="%1-"/>
      <w:lvlJc w:val="left"/>
      <w:pPr>
        <w:ind w:left="502" w:hanging="360"/>
      </w:pPr>
      <w:rPr>
        <w:rFonts w:hint="default"/>
      </w:rPr>
    </w:lvl>
    <w:lvl w:ilvl="1" w:tplc="040C0019">
      <w:start w:val="1"/>
      <w:numFmt w:val="lowerLetter"/>
      <w:lvlText w:val="%2."/>
      <w:lvlJc w:val="left"/>
      <w:pPr>
        <w:ind w:left="1222" w:hanging="360"/>
      </w:pPr>
    </w:lvl>
    <w:lvl w:ilvl="2" w:tplc="040C001B" w:tentative="1">
      <w:start w:val="1"/>
      <w:numFmt w:val="lowerRoman"/>
      <w:pStyle w:val="PuceNiv3CIR"/>
      <w:lvlText w:val="%3."/>
      <w:lvlJc w:val="right"/>
      <w:pPr>
        <w:ind w:left="1942" w:hanging="180"/>
      </w:pPr>
    </w:lvl>
    <w:lvl w:ilvl="3" w:tplc="040C000F" w:tentative="1">
      <w:start w:val="1"/>
      <w:numFmt w:val="decimal"/>
      <w:lvlText w:val="%4."/>
      <w:lvlJc w:val="left"/>
      <w:pPr>
        <w:ind w:left="2662" w:hanging="360"/>
      </w:pPr>
    </w:lvl>
    <w:lvl w:ilvl="4" w:tplc="040C0019" w:tentative="1">
      <w:start w:val="1"/>
      <w:numFmt w:val="lowerLetter"/>
      <w:lvlText w:val="%5."/>
      <w:lvlJc w:val="left"/>
      <w:pPr>
        <w:ind w:left="3382" w:hanging="360"/>
      </w:pPr>
    </w:lvl>
    <w:lvl w:ilvl="5" w:tplc="040C001B" w:tentative="1">
      <w:start w:val="1"/>
      <w:numFmt w:val="lowerRoman"/>
      <w:lvlText w:val="%6."/>
      <w:lvlJc w:val="right"/>
      <w:pPr>
        <w:ind w:left="4102" w:hanging="180"/>
      </w:pPr>
    </w:lvl>
    <w:lvl w:ilvl="6" w:tplc="040C000F" w:tentative="1">
      <w:start w:val="1"/>
      <w:numFmt w:val="decimal"/>
      <w:lvlText w:val="%7."/>
      <w:lvlJc w:val="left"/>
      <w:pPr>
        <w:ind w:left="4822" w:hanging="360"/>
      </w:pPr>
    </w:lvl>
    <w:lvl w:ilvl="7" w:tplc="040C0019" w:tentative="1">
      <w:start w:val="1"/>
      <w:numFmt w:val="lowerLetter"/>
      <w:lvlText w:val="%8."/>
      <w:lvlJc w:val="left"/>
      <w:pPr>
        <w:ind w:left="5542" w:hanging="360"/>
      </w:pPr>
    </w:lvl>
    <w:lvl w:ilvl="8" w:tplc="040C001B" w:tentative="1">
      <w:start w:val="1"/>
      <w:numFmt w:val="lowerRoman"/>
      <w:lvlText w:val="%9."/>
      <w:lvlJc w:val="right"/>
      <w:pPr>
        <w:ind w:left="6262" w:hanging="180"/>
      </w:pPr>
    </w:lvl>
  </w:abstractNum>
  <w:abstractNum w:abstractNumId="10">
    <w:nsid w:val="2EA94B68"/>
    <w:multiLevelType w:val="hybridMultilevel"/>
    <w:tmpl w:val="666A4852"/>
    <w:lvl w:ilvl="0" w:tplc="24A8B974">
      <w:start w:val="1"/>
      <w:numFmt w:val="bullet"/>
      <w:lvlText w:val="-"/>
      <w:lvlJc w:val="left"/>
      <w:pPr>
        <w:ind w:left="1700" w:hanging="360"/>
      </w:pPr>
      <w:rPr>
        <w:rFonts w:ascii="Courier New" w:hAnsi="Courier New" w:hint="default"/>
      </w:rPr>
    </w:lvl>
    <w:lvl w:ilvl="1" w:tplc="040C0003">
      <w:start w:val="1"/>
      <w:numFmt w:val="bullet"/>
      <w:lvlText w:val="o"/>
      <w:lvlJc w:val="left"/>
      <w:pPr>
        <w:ind w:left="2420" w:hanging="360"/>
      </w:pPr>
      <w:rPr>
        <w:rFonts w:ascii="Courier New" w:hAnsi="Courier New" w:cs="Courier New" w:hint="default"/>
      </w:rPr>
    </w:lvl>
    <w:lvl w:ilvl="2" w:tplc="040C0005" w:tentative="1">
      <w:start w:val="1"/>
      <w:numFmt w:val="bullet"/>
      <w:lvlText w:val=""/>
      <w:lvlJc w:val="left"/>
      <w:pPr>
        <w:ind w:left="3140" w:hanging="360"/>
      </w:pPr>
      <w:rPr>
        <w:rFonts w:ascii="Wingdings" w:hAnsi="Wingdings" w:hint="default"/>
      </w:rPr>
    </w:lvl>
    <w:lvl w:ilvl="3" w:tplc="040C0001" w:tentative="1">
      <w:start w:val="1"/>
      <w:numFmt w:val="bullet"/>
      <w:lvlText w:val=""/>
      <w:lvlJc w:val="left"/>
      <w:pPr>
        <w:ind w:left="3860" w:hanging="360"/>
      </w:pPr>
      <w:rPr>
        <w:rFonts w:ascii="Symbol" w:hAnsi="Symbol" w:hint="default"/>
      </w:rPr>
    </w:lvl>
    <w:lvl w:ilvl="4" w:tplc="040C0003" w:tentative="1">
      <w:start w:val="1"/>
      <w:numFmt w:val="bullet"/>
      <w:lvlText w:val="o"/>
      <w:lvlJc w:val="left"/>
      <w:pPr>
        <w:ind w:left="4580" w:hanging="360"/>
      </w:pPr>
      <w:rPr>
        <w:rFonts w:ascii="Courier New" w:hAnsi="Courier New" w:cs="Courier New" w:hint="default"/>
      </w:rPr>
    </w:lvl>
    <w:lvl w:ilvl="5" w:tplc="040C0005" w:tentative="1">
      <w:start w:val="1"/>
      <w:numFmt w:val="bullet"/>
      <w:lvlText w:val=""/>
      <w:lvlJc w:val="left"/>
      <w:pPr>
        <w:ind w:left="5300" w:hanging="360"/>
      </w:pPr>
      <w:rPr>
        <w:rFonts w:ascii="Wingdings" w:hAnsi="Wingdings" w:hint="default"/>
      </w:rPr>
    </w:lvl>
    <w:lvl w:ilvl="6" w:tplc="040C0001" w:tentative="1">
      <w:start w:val="1"/>
      <w:numFmt w:val="bullet"/>
      <w:lvlText w:val=""/>
      <w:lvlJc w:val="left"/>
      <w:pPr>
        <w:ind w:left="6020" w:hanging="360"/>
      </w:pPr>
      <w:rPr>
        <w:rFonts w:ascii="Symbol" w:hAnsi="Symbol" w:hint="default"/>
      </w:rPr>
    </w:lvl>
    <w:lvl w:ilvl="7" w:tplc="040C0003" w:tentative="1">
      <w:start w:val="1"/>
      <w:numFmt w:val="bullet"/>
      <w:lvlText w:val="o"/>
      <w:lvlJc w:val="left"/>
      <w:pPr>
        <w:ind w:left="6740" w:hanging="360"/>
      </w:pPr>
      <w:rPr>
        <w:rFonts w:ascii="Courier New" w:hAnsi="Courier New" w:cs="Courier New" w:hint="default"/>
      </w:rPr>
    </w:lvl>
    <w:lvl w:ilvl="8" w:tplc="040C0005" w:tentative="1">
      <w:start w:val="1"/>
      <w:numFmt w:val="bullet"/>
      <w:lvlText w:val=""/>
      <w:lvlJc w:val="left"/>
      <w:pPr>
        <w:ind w:left="7460" w:hanging="360"/>
      </w:pPr>
      <w:rPr>
        <w:rFonts w:ascii="Wingdings" w:hAnsi="Wingdings" w:hint="default"/>
      </w:rPr>
    </w:lvl>
  </w:abstractNum>
  <w:abstractNum w:abstractNumId="11">
    <w:nsid w:val="32053A02"/>
    <w:multiLevelType w:val="hybridMultilevel"/>
    <w:tmpl w:val="1F161AF4"/>
    <w:lvl w:ilvl="0" w:tplc="EB1E706A">
      <w:start w:val="14"/>
      <w:numFmt w:val="bullet"/>
      <w:lvlText w:val=""/>
      <w:lvlJc w:val="left"/>
      <w:pPr>
        <w:ind w:left="720" w:hanging="360"/>
      </w:pPr>
      <w:rPr>
        <w:rFonts w:ascii="Wingdings" w:eastAsia="Times New Roman" w:hAnsi="Wingdings" w:cs="Times New Roman" w:hint="default"/>
        <w:color w:val="auto"/>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3E8058C"/>
    <w:multiLevelType w:val="hybridMultilevel"/>
    <w:tmpl w:val="E090AA62"/>
    <w:lvl w:ilvl="0" w:tplc="0002B9C4">
      <w:start w:val="1"/>
      <w:numFmt w:val="bullet"/>
      <w:lvlText w:val=""/>
      <w:lvlJc w:val="left"/>
      <w:pPr>
        <w:ind w:left="720" w:hanging="360"/>
      </w:pPr>
      <w:rPr>
        <w:rFonts w:ascii="Symbol" w:hAnsi="Symbol" w:hint="default"/>
        <w:kern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412567D"/>
    <w:multiLevelType w:val="hybridMultilevel"/>
    <w:tmpl w:val="244A8D72"/>
    <w:lvl w:ilvl="0" w:tplc="90487BEA">
      <w:start w:val="1"/>
      <w:numFmt w:val="bullet"/>
      <w:pStyle w:val="PuceNiv1-3CIR"/>
      <w:lvlText w:val=""/>
      <w:lvlJc w:val="left"/>
      <w:pPr>
        <w:ind w:left="720" w:hanging="360"/>
      </w:pPr>
      <w:rPr>
        <w:rFonts w:ascii="Symbol" w:hAnsi="Symbol" w:hint="default"/>
        <w:color w:val="D96024"/>
        <w:sz w:val="22"/>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4A15385"/>
    <w:multiLevelType w:val="hybridMultilevel"/>
    <w:tmpl w:val="BDC2507E"/>
    <w:lvl w:ilvl="0" w:tplc="6CB48DD0">
      <w:start w:val="1"/>
      <w:numFmt w:val="bullet"/>
      <w:pStyle w:val="PuceNiv1-4CIR"/>
      <w:lvlText w:val=""/>
      <w:lvlPicBulletId w:val="0"/>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6965732"/>
    <w:multiLevelType w:val="hybridMultilevel"/>
    <w:tmpl w:val="2C9A99EA"/>
    <w:lvl w:ilvl="0" w:tplc="3A5C599E">
      <w:start w:val="1"/>
      <w:numFmt w:val="bullet"/>
      <w:pStyle w:val="PuceNiv2-2CIR"/>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4A667BD2">
      <w:start w:val="1"/>
      <w:numFmt w:val="bullet"/>
      <w:lvlText w:val="-"/>
      <w:lvlJc w:val="left"/>
      <w:pPr>
        <w:ind w:left="2160" w:hanging="360"/>
      </w:pPr>
      <w:rPr>
        <w:rFonts w:ascii="Courier New" w:hAnsi="Courier New"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426C6A3E"/>
    <w:multiLevelType w:val="hybridMultilevel"/>
    <w:tmpl w:val="3F588E90"/>
    <w:lvl w:ilvl="0" w:tplc="E2906A0E">
      <w:start w:val="1"/>
      <w:numFmt w:val="bullet"/>
      <w:pStyle w:val="PuceNiv1-1CIR"/>
      <w:lvlText w:val=""/>
      <w:lvlJc w:val="left"/>
      <w:pPr>
        <w:ind w:left="720" w:hanging="360"/>
      </w:pPr>
      <w:rPr>
        <w:rFonts w:ascii="Symbol" w:hAnsi="Symbol" w:hint="default"/>
        <w:kern w:val="20"/>
      </w:rPr>
    </w:lvl>
    <w:lvl w:ilvl="1" w:tplc="BDD66670">
      <w:start w:val="1"/>
      <w:numFmt w:val="bullet"/>
      <w:lvlText w:val=""/>
      <w:lvlJc w:val="left"/>
      <w:pPr>
        <w:ind w:left="1440" w:hanging="360"/>
      </w:pPr>
      <w:rPr>
        <w:rFonts w:ascii="Symbol" w:hAnsi="Symbol" w:hint="default"/>
        <w:kern w:val="20"/>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47745EDD"/>
    <w:multiLevelType w:val="hybridMultilevel"/>
    <w:tmpl w:val="358466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4D050CDD"/>
    <w:multiLevelType w:val="hybridMultilevel"/>
    <w:tmpl w:val="A390437A"/>
    <w:lvl w:ilvl="0" w:tplc="14705082">
      <w:start w:val="1"/>
      <w:numFmt w:val="bullet"/>
      <w:pStyle w:val="PuceNiv1-5CIR"/>
      <w:lvlText w:val=""/>
      <w:lvlJc w:val="left"/>
      <w:pPr>
        <w:ind w:left="720" w:hanging="360"/>
      </w:pPr>
      <w:rPr>
        <w:rFonts w:ascii="Wingdings" w:hAnsi="Wingdings" w:hint="default"/>
        <w:b w:val="0"/>
        <w:i w:val="0"/>
        <w:color w:val="423427"/>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4255F22"/>
    <w:multiLevelType w:val="multilevel"/>
    <w:tmpl w:val="040C001D"/>
    <w:styleLink w:val="Style16"/>
    <w:lvl w:ilvl="0">
      <w:start w:val="1"/>
      <w:numFmt w:val="upperRoman"/>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569851B6"/>
    <w:multiLevelType w:val="hybridMultilevel"/>
    <w:tmpl w:val="37C037AA"/>
    <w:lvl w:ilvl="0" w:tplc="81D67F64">
      <w:start w:val="1"/>
      <w:numFmt w:val="bullet"/>
      <w:lvlText w:val=""/>
      <w:lvlJc w:val="left"/>
      <w:pPr>
        <w:ind w:left="720" w:hanging="360"/>
      </w:pPr>
      <w:rPr>
        <w:rFonts w:ascii="Wingdings" w:hAnsi="Wingdings" w:hint="default"/>
      </w:rPr>
    </w:lvl>
    <w:lvl w:ilvl="1" w:tplc="F7E47B04">
      <w:start w:val="1"/>
      <w:numFmt w:val="bullet"/>
      <w:lvlText w:val=""/>
      <w:lvlJc w:val="left"/>
      <w:pPr>
        <w:ind w:left="1440" w:hanging="360"/>
      </w:pPr>
      <w:rPr>
        <w:rFonts w:ascii="Wingdings" w:hAnsi="Wingdings" w:hint="default"/>
      </w:rPr>
    </w:lvl>
    <w:lvl w:ilvl="2" w:tplc="E2DCBAC6">
      <w:start w:val="1"/>
      <w:numFmt w:val="bullet"/>
      <w:pStyle w:val="PuceNiv3-3CIR"/>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584E68EF"/>
    <w:multiLevelType w:val="multilevel"/>
    <w:tmpl w:val="5C1E7022"/>
    <w:name w:val="essai22"/>
    <w:styleLink w:val="Style19"/>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432"/>
        </w:tabs>
        <w:ind w:left="432" w:hanging="432"/>
      </w:pPr>
      <w:rPr>
        <w:rFonts w:hint="default"/>
      </w:rPr>
    </w:lvl>
    <w:lvl w:ilvl="2">
      <w:start w:val="1"/>
      <w:numFmt w:val="decimal"/>
      <w:lvlText w:val="%1.%2.%3."/>
      <w:lvlJc w:val="left"/>
      <w:pPr>
        <w:tabs>
          <w:tab w:val="num" w:pos="1922"/>
        </w:tabs>
        <w:ind w:left="1922"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2">
    <w:nsid w:val="5F824DF3"/>
    <w:multiLevelType w:val="multilevel"/>
    <w:tmpl w:val="6F80FB80"/>
    <w:styleLink w:val="Style20"/>
    <w:lvl w:ilvl="0">
      <w:start w:val="1"/>
      <w:numFmt w:val="decimal"/>
      <w:lvlText w:val="%1.2"/>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nsid w:val="61B242DB"/>
    <w:multiLevelType w:val="hybridMultilevel"/>
    <w:tmpl w:val="47BA3F36"/>
    <w:lvl w:ilvl="0" w:tplc="8AB859E0">
      <w:numFmt w:val="bullet"/>
      <w:lvlText w:val="-"/>
      <w:lvlJc w:val="left"/>
      <w:pPr>
        <w:ind w:left="1065" w:hanging="705"/>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61E13702"/>
    <w:multiLevelType w:val="hybridMultilevel"/>
    <w:tmpl w:val="DD8CBD08"/>
    <w:lvl w:ilvl="0" w:tplc="3A5C599E">
      <w:start w:val="1"/>
      <w:numFmt w:val="bullet"/>
      <w:lvlText w:val="-"/>
      <w:lvlJc w:val="left"/>
      <w:pPr>
        <w:ind w:left="720" w:hanging="360"/>
      </w:pPr>
      <w:rPr>
        <w:rFonts w:ascii="Courier New" w:hAnsi="Courier New" w:hint="default"/>
      </w:rPr>
    </w:lvl>
    <w:lvl w:ilvl="1" w:tplc="6FC67EA0">
      <w:start w:val="1"/>
      <w:numFmt w:val="bullet"/>
      <w:pStyle w:val="PuceNiv2-1CIR"/>
      <w:lvlText w:val="-"/>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65E82F6B"/>
    <w:multiLevelType w:val="multilevel"/>
    <w:tmpl w:val="046E73D0"/>
    <w:lvl w:ilvl="0">
      <w:start w:val="1"/>
      <w:numFmt w:val="decimal"/>
      <w:pStyle w:val="MMTopic1"/>
      <w:suff w:val="space"/>
      <w:lvlText w:val="%1"/>
      <w:lvlJc w:val="left"/>
      <w:pPr>
        <w:tabs>
          <w:tab w:val="num" w:pos="360"/>
        </w:tabs>
        <w:ind w:left="0" w:firstLine="0"/>
      </w:pPr>
    </w:lvl>
    <w:lvl w:ilvl="1">
      <w:start w:val="1"/>
      <w:numFmt w:val="decimal"/>
      <w:pStyle w:val="MMTopic2"/>
      <w:suff w:val="space"/>
      <w:lvlText w:val="%1.%2"/>
      <w:lvlJc w:val="left"/>
      <w:pPr>
        <w:tabs>
          <w:tab w:val="num" w:pos="720"/>
        </w:tabs>
        <w:ind w:left="0" w:firstLine="0"/>
      </w:pPr>
    </w:lvl>
    <w:lvl w:ilvl="2">
      <w:start w:val="1"/>
      <w:numFmt w:val="decimal"/>
      <w:pStyle w:val="MMTopic3"/>
      <w:suff w:val="space"/>
      <w:lvlText w:val="%1.%2.%3"/>
      <w:lvlJc w:val="left"/>
      <w:pPr>
        <w:tabs>
          <w:tab w:val="num" w:pos="1080"/>
        </w:tabs>
        <w:ind w:left="0" w:firstLine="0"/>
      </w:pPr>
    </w:lvl>
    <w:lvl w:ilvl="3">
      <w:start w:val="1"/>
      <w:numFmt w:val="decimal"/>
      <w:pStyle w:val="MMTopic4"/>
      <w:suff w:val="space"/>
      <w:lvlText w:val="%1.%2.%3.%4"/>
      <w:lvlJc w:val="left"/>
      <w:pPr>
        <w:tabs>
          <w:tab w:val="num" w:pos="1440"/>
        </w:tabs>
        <w:ind w:left="0" w:firstLine="0"/>
      </w:pPr>
    </w:lvl>
    <w:lvl w:ilvl="4">
      <w:start w:val="1"/>
      <w:numFmt w:val="decimal"/>
      <w:pStyle w:val="MMTopic5"/>
      <w:suff w:val="space"/>
      <w:lvlText w:val="%1.%2.%3.%4.%5"/>
      <w:lvlJc w:val="left"/>
      <w:pPr>
        <w:tabs>
          <w:tab w:val="num" w:pos="1800"/>
        </w:tabs>
        <w:ind w:left="0" w:firstLine="0"/>
      </w:pPr>
    </w:lvl>
    <w:lvl w:ilvl="5">
      <w:start w:val="1"/>
      <w:numFmt w:val="decimal"/>
      <w:pStyle w:val="MMTopic6"/>
      <w:suff w:val="space"/>
      <w:lvlText w:val="%1.%2.%3.%4.%5.%6"/>
      <w:lvlJc w:val="left"/>
      <w:pPr>
        <w:tabs>
          <w:tab w:val="num" w:pos="2160"/>
        </w:tabs>
        <w:ind w:left="0" w:firstLine="0"/>
      </w:pPr>
    </w:lvl>
    <w:lvl w:ilvl="6">
      <w:start w:val="1"/>
      <w:numFmt w:val="decimal"/>
      <w:pStyle w:val="MMTopic7"/>
      <w:suff w:val="space"/>
      <w:lvlText w:val="%1.%2.%3.%4.%5.%6.%7"/>
      <w:lvlJc w:val="left"/>
      <w:pPr>
        <w:tabs>
          <w:tab w:val="num" w:pos="2520"/>
        </w:tabs>
        <w:ind w:left="0" w:firstLine="0"/>
      </w:pPr>
    </w:lvl>
    <w:lvl w:ilvl="7">
      <w:start w:val="1"/>
      <w:numFmt w:val="decimal"/>
      <w:pStyle w:val="MMTopic8"/>
      <w:suff w:val="space"/>
      <w:lvlText w:val="%1.%2.%3.%4.%5.%6.%7.%8"/>
      <w:lvlJc w:val="left"/>
      <w:pPr>
        <w:tabs>
          <w:tab w:val="num" w:pos="2880"/>
        </w:tabs>
        <w:ind w:left="0" w:firstLine="0"/>
      </w:pPr>
    </w:lvl>
    <w:lvl w:ilvl="8">
      <w:start w:val="1"/>
      <w:numFmt w:val="decimal"/>
      <w:pStyle w:val="MMTopic9"/>
      <w:suff w:val="space"/>
      <w:lvlText w:val="%1.%2.%3.%4.%5.%6.%7.%8.%9"/>
      <w:lvlJc w:val="left"/>
      <w:pPr>
        <w:tabs>
          <w:tab w:val="num" w:pos="3240"/>
        </w:tabs>
        <w:ind w:left="0" w:firstLine="0"/>
      </w:pPr>
    </w:lvl>
  </w:abstractNum>
  <w:abstractNum w:abstractNumId="26">
    <w:nsid w:val="699E1B58"/>
    <w:multiLevelType w:val="hybridMultilevel"/>
    <w:tmpl w:val="870ECF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6C123A38"/>
    <w:multiLevelType w:val="hybridMultilevel"/>
    <w:tmpl w:val="6F348BE0"/>
    <w:lvl w:ilvl="0" w:tplc="8AB859E0">
      <w:numFmt w:val="bullet"/>
      <w:lvlText w:val="-"/>
      <w:lvlJc w:val="left"/>
      <w:pPr>
        <w:ind w:left="1425" w:hanging="705"/>
      </w:pPr>
      <w:rPr>
        <w:rFonts w:ascii="Calibri" w:eastAsia="Times New Roman" w:hAnsi="Calibri"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8">
    <w:nsid w:val="6EA74C6E"/>
    <w:multiLevelType w:val="multilevel"/>
    <w:tmpl w:val="C3120396"/>
    <w:lvl w:ilvl="0">
      <w:start w:val="1"/>
      <w:numFmt w:val="upperRoman"/>
      <w:suff w:val="space"/>
      <w:lvlText w:val="PARTIE %1-"/>
      <w:lvlJc w:val="left"/>
      <w:pPr>
        <w:ind w:left="432" w:hanging="144"/>
      </w:pPr>
      <w:rPr>
        <w:rFonts w:hint="default"/>
      </w:rPr>
    </w:lvl>
    <w:lvl w:ilvl="1">
      <w:start w:val="1"/>
      <w:numFmt w:val="decimal"/>
      <w:lvlText w:val="%2 - "/>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nsid w:val="722B2132"/>
    <w:multiLevelType w:val="multilevel"/>
    <w:tmpl w:val="1F7E6584"/>
    <w:name w:val="CIR"/>
    <w:styleLink w:val="Style18"/>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432"/>
        </w:tabs>
        <w:ind w:left="432" w:hanging="432"/>
      </w:pPr>
      <w:rPr>
        <w:rFonts w:hint="default"/>
      </w:rPr>
    </w:lvl>
    <w:lvl w:ilvl="2">
      <w:start w:val="1"/>
      <w:numFmt w:val="decimal"/>
      <w:lvlText w:val="%3.2"/>
      <w:lvlJc w:val="left"/>
      <w:pPr>
        <w:tabs>
          <w:tab w:val="num" w:pos="1922"/>
        </w:tabs>
        <w:ind w:left="1922"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30">
    <w:nsid w:val="72644218"/>
    <w:multiLevelType w:val="hybridMultilevel"/>
    <w:tmpl w:val="CFD240E6"/>
    <w:lvl w:ilvl="0" w:tplc="4A843E80">
      <w:start w:val="1"/>
      <w:numFmt w:val="decimal"/>
      <w:pStyle w:val="PuceNumro2-CIR"/>
      <w:lvlText w:val="%1-"/>
      <w:lvlJc w:val="left"/>
      <w:pPr>
        <w:ind w:left="502" w:hanging="360"/>
      </w:pPr>
      <w:rPr>
        <w:rFonts w:hint="default"/>
      </w:rPr>
    </w:lvl>
    <w:lvl w:ilvl="1" w:tplc="040C0019">
      <w:start w:val="1"/>
      <w:numFmt w:val="lowerLetter"/>
      <w:lvlText w:val="%2."/>
      <w:lvlJc w:val="left"/>
      <w:pPr>
        <w:ind w:left="1222" w:hanging="360"/>
      </w:pPr>
    </w:lvl>
    <w:lvl w:ilvl="2" w:tplc="040C001B" w:tentative="1">
      <w:start w:val="1"/>
      <w:numFmt w:val="lowerRoman"/>
      <w:lvlText w:val="%3."/>
      <w:lvlJc w:val="right"/>
      <w:pPr>
        <w:ind w:left="1942" w:hanging="180"/>
      </w:pPr>
    </w:lvl>
    <w:lvl w:ilvl="3" w:tplc="040C000F" w:tentative="1">
      <w:start w:val="1"/>
      <w:numFmt w:val="decimal"/>
      <w:lvlText w:val="%4."/>
      <w:lvlJc w:val="left"/>
      <w:pPr>
        <w:ind w:left="2662" w:hanging="360"/>
      </w:pPr>
    </w:lvl>
    <w:lvl w:ilvl="4" w:tplc="040C0019" w:tentative="1">
      <w:start w:val="1"/>
      <w:numFmt w:val="lowerLetter"/>
      <w:lvlText w:val="%5."/>
      <w:lvlJc w:val="left"/>
      <w:pPr>
        <w:ind w:left="3382" w:hanging="360"/>
      </w:pPr>
    </w:lvl>
    <w:lvl w:ilvl="5" w:tplc="040C001B" w:tentative="1">
      <w:start w:val="1"/>
      <w:numFmt w:val="lowerRoman"/>
      <w:lvlText w:val="%6."/>
      <w:lvlJc w:val="right"/>
      <w:pPr>
        <w:ind w:left="4102" w:hanging="180"/>
      </w:pPr>
    </w:lvl>
    <w:lvl w:ilvl="6" w:tplc="040C000F" w:tentative="1">
      <w:start w:val="1"/>
      <w:numFmt w:val="decimal"/>
      <w:lvlText w:val="%7."/>
      <w:lvlJc w:val="left"/>
      <w:pPr>
        <w:ind w:left="4822" w:hanging="360"/>
      </w:pPr>
    </w:lvl>
    <w:lvl w:ilvl="7" w:tplc="040C0019" w:tentative="1">
      <w:start w:val="1"/>
      <w:numFmt w:val="lowerLetter"/>
      <w:lvlText w:val="%8."/>
      <w:lvlJc w:val="left"/>
      <w:pPr>
        <w:ind w:left="5542" w:hanging="360"/>
      </w:pPr>
    </w:lvl>
    <w:lvl w:ilvl="8" w:tplc="040C001B" w:tentative="1">
      <w:start w:val="1"/>
      <w:numFmt w:val="lowerRoman"/>
      <w:lvlText w:val="%9."/>
      <w:lvlJc w:val="right"/>
      <w:pPr>
        <w:ind w:left="6262" w:hanging="180"/>
      </w:pPr>
    </w:lvl>
  </w:abstractNum>
  <w:abstractNum w:abstractNumId="31">
    <w:nsid w:val="73F01D10"/>
    <w:multiLevelType w:val="hybridMultilevel"/>
    <w:tmpl w:val="F392EC4C"/>
    <w:lvl w:ilvl="0" w:tplc="E454E5C6">
      <w:start w:val="1"/>
      <w:numFmt w:val="bullet"/>
      <w:lvlText w:val="o"/>
      <w:lvlJc w:val="left"/>
      <w:pPr>
        <w:ind w:left="1069" w:hanging="360"/>
      </w:pPr>
      <w:rPr>
        <w:rFonts w:ascii="Courier New" w:hAnsi="Courier New" w:cs="Courier New"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32">
    <w:nsid w:val="74D27C20"/>
    <w:multiLevelType w:val="hybridMultilevel"/>
    <w:tmpl w:val="4CD2897E"/>
    <w:lvl w:ilvl="0" w:tplc="79A06B8A">
      <w:start w:val="1"/>
      <w:numFmt w:val="lowerLetter"/>
      <w:pStyle w:val="PuceAlphab10-CI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nsid w:val="76DA4EB6"/>
    <w:multiLevelType w:val="hybridMultilevel"/>
    <w:tmpl w:val="D13C7C06"/>
    <w:lvl w:ilvl="0" w:tplc="39F256B4">
      <w:start w:val="14"/>
      <w:numFmt w:val="bullet"/>
      <w:lvlText w:val="-"/>
      <w:lvlJc w:val="left"/>
      <w:pPr>
        <w:ind w:left="2298" w:hanging="880"/>
      </w:pPr>
      <w:rPr>
        <w:rFonts w:ascii="Calibri" w:eastAsia="Times New Roman" w:hAnsi="Calibri" w:cs="Times New Roman" w:hint="default"/>
      </w:rPr>
    </w:lvl>
    <w:lvl w:ilvl="1" w:tplc="040C0003" w:tentative="1">
      <w:start w:val="1"/>
      <w:numFmt w:val="bullet"/>
      <w:lvlText w:val="o"/>
      <w:lvlJc w:val="left"/>
      <w:pPr>
        <w:ind w:left="2498" w:hanging="360"/>
      </w:pPr>
      <w:rPr>
        <w:rFonts w:ascii="Courier New" w:hAnsi="Courier New" w:hint="default"/>
      </w:rPr>
    </w:lvl>
    <w:lvl w:ilvl="2" w:tplc="040C0005" w:tentative="1">
      <w:start w:val="1"/>
      <w:numFmt w:val="bullet"/>
      <w:lvlText w:val=""/>
      <w:lvlJc w:val="left"/>
      <w:pPr>
        <w:ind w:left="3218" w:hanging="360"/>
      </w:pPr>
      <w:rPr>
        <w:rFonts w:ascii="Wingdings" w:hAnsi="Wingdings" w:hint="default"/>
      </w:rPr>
    </w:lvl>
    <w:lvl w:ilvl="3" w:tplc="040C0001" w:tentative="1">
      <w:start w:val="1"/>
      <w:numFmt w:val="bullet"/>
      <w:lvlText w:val=""/>
      <w:lvlJc w:val="left"/>
      <w:pPr>
        <w:ind w:left="3938" w:hanging="360"/>
      </w:pPr>
      <w:rPr>
        <w:rFonts w:ascii="Symbol" w:hAnsi="Symbol" w:hint="default"/>
      </w:rPr>
    </w:lvl>
    <w:lvl w:ilvl="4" w:tplc="040C0003" w:tentative="1">
      <w:start w:val="1"/>
      <w:numFmt w:val="bullet"/>
      <w:lvlText w:val="o"/>
      <w:lvlJc w:val="left"/>
      <w:pPr>
        <w:ind w:left="4658" w:hanging="360"/>
      </w:pPr>
      <w:rPr>
        <w:rFonts w:ascii="Courier New" w:hAnsi="Courier New" w:hint="default"/>
      </w:rPr>
    </w:lvl>
    <w:lvl w:ilvl="5" w:tplc="040C0005" w:tentative="1">
      <w:start w:val="1"/>
      <w:numFmt w:val="bullet"/>
      <w:lvlText w:val=""/>
      <w:lvlJc w:val="left"/>
      <w:pPr>
        <w:ind w:left="5378" w:hanging="360"/>
      </w:pPr>
      <w:rPr>
        <w:rFonts w:ascii="Wingdings" w:hAnsi="Wingdings" w:hint="default"/>
      </w:rPr>
    </w:lvl>
    <w:lvl w:ilvl="6" w:tplc="040C0001" w:tentative="1">
      <w:start w:val="1"/>
      <w:numFmt w:val="bullet"/>
      <w:lvlText w:val=""/>
      <w:lvlJc w:val="left"/>
      <w:pPr>
        <w:ind w:left="6098" w:hanging="360"/>
      </w:pPr>
      <w:rPr>
        <w:rFonts w:ascii="Symbol" w:hAnsi="Symbol" w:hint="default"/>
      </w:rPr>
    </w:lvl>
    <w:lvl w:ilvl="7" w:tplc="040C0003" w:tentative="1">
      <w:start w:val="1"/>
      <w:numFmt w:val="bullet"/>
      <w:lvlText w:val="o"/>
      <w:lvlJc w:val="left"/>
      <w:pPr>
        <w:ind w:left="6818" w:hanging="360"/>
      </w:pPr>
      <w:rPr>
        <w:rFonts w:ascii="Courier New" w:hAnsi="Courier New" w:hint="default"/>
      </w:rPr>
    </w:lvl>
    <w:lvl w:ilvl="8" w:tplc="040C0005" w:tentative="1">
      <w:start w:val="1"/>
      <w:numFmt w:val="bullet"/>
      <w:lvlText w:val=""/>
      <w:lvlJc w:val="left"/>
      <w:pPr>
        <w:ind w:left="7538" w:hanging="360"/>
      </w:pPr>
      <w:rPr>
        <w:rFonts w:ascii="Wingdings" w:hAnsi="Wingdings" w:hint="default"/>
      </w:rPr>
    </w:lvl>
  </w:abstractNum>
  <w:abstractNum w:abstractNumId="34">
    <w:nsid w:val="7AC810C9"/>
    <w:multiLevelType w:val="multilevel"/>
    <w:tmpl w:val="625CD6DE"/>
    <w:name w:val="CIR3"/>
    <w:lvl w:ilvl="0">
      <w:start w:val="1"/>
      <w:numFmt w:val="upperRoman"/>
      <w:suff w:val="space"/>
      <w:lvlText w:val="PARTIE %1-"/>
      <w:lvlJc w:val="left"/>
      <w:pPr>
        <w:ind w:left="432" w:hanging="144"/>
      </w:pPr>
      <w:rPr>
        <w:rFonts w:hint="default"/>
      </w:rPr>
    </w:lvl>
    <w:lvl w:ilvl="1">
      <w:start w:val="1"/>
      <w:numFmt w:val="decimal"/>
      <w:lvlText w:val="%2 - "/>
      <w:lvlJc w:val="left"/>
      <w:pPr>
        <w:ind w:left="576" w:hanging="576"/>
      </w:pPr>
      <w:rPr>
        <w:rFonts w:hint="default"/>
      </w:rPr>
    </w:lvl>
    <w:lvl w:ilvl="2">
      <w:start w:val="1"/>
      <w:numFmt w:val="decimal"/>
      <w:lvlText w:val="%2%1..%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8"/>
  </w:num>
  <w:num w:numId="2">
    <w:abstractNumId w:val="3"/>
  </w:num>
  <w:num w:numId="3">
    <w:abstractNumId w:val="19"/>
  </w:num>
  <w:num w:numId="4">
    <w:abstractNumId w:val="6"/>
  </w:num>
  <w:num w:numId="5">
    <w:abstractNumId w:val="29"/>
  </w:num>
  <w:num w:numId="6">
    <w:abstractNumId w:val="21"/>
  </w:num>
  <w:num w:numId="7">
    <w:abstractNumId w:val="22"/>
  </w:num>
  <w:num w:numId="8">
    <w:abstractNumId w:val="28"/>
  </w:num>
  <w:num w:numId="9">
    <w:abstractNumId w:val="25"/>
  </w:num>
  <w:num w:numId="10">
    <w:abstractNumId w:val="5"/>
  </w:num>
  <w:num w:numId="11">
    <w:abstractNumId w:val="12"/>
  </w:num>
  <w:num w:numId="12">
    <w:abstractNumId w:val="5"/>
  </w:num>
  <w:num w:numId="13">
    <w:abstractNumId w:val="1"/>
  </w:num>
  <w:num w:numId="14">
    <w:abstractNumId w:val="10"/>
  </w:num>
  <w:num w:numId="15">
    <w:abstractNumId w:val="14"/>
  </w:num>
  <w:num w:numId="16">
    <w:abstractNumId w:val="13"/>
  </w:num>
  <w:num w:numId="17">
    <w:abstractNumId w:val="20"/>
  </w:num>
  <w:num w:numId="18">
    <w:abstractNumId w:val="24"/>
  </w:num>
  <w:num w:numId="19">
    <w:abstractNumId w:val="12"/>
  </w:num>
  <w:num w:numId="20">
    <w:abstractNumId w:val="0"/>
  </w:num>
  <w:num w:numId="21">
    <w:abstractNumId w:val="16"/>
  </w:num>
  <w:num w:numId="22">
    <w:abstractNumId w:val="2"/>
  </w:num>
  <w:num w:numId="23">
    <w:abstractNumId w:val="15"/>
  </w:num>
  <w:num w:numId="24">
    <w:abstractNumId w:val="18"/>
  </w:num>
  <w:num w:numId="25">
    <w:abstractNumId w:val="9"/>
  </w:num>
  <w:num w:numId="26">
    <w:abstractNumId w:val="30"/>
  </w:num>
  <w:num w:numId="27">
    <w:abstractNumId w:val="32"/>
  </w:num>
  <w:num w:numId="28">
    <w:abstractNumId w:val="7"/>
  </w:num>
  <w:num w:numId="29">
    <w:abstractNumId w:val="17"/>
  </w:num>
  <w:num w:numId="30">
    <w:abstractNumId w:val="4"/>
  </w:num>
  <w:num w:numId="31">
    <w:abstractNumId w:val="15"/>
  </w:num>
  <w:num w:numId="32">
    <w:abstractNumId w:val="5"/>
  </w:num>
  <w:num w:numId="33">
    <w:abstractNumId w:val="5"/>
  </w:num>
  <w:num w:numId="34">
    <w:abstractNumId w:val="5"/>
  </w:num>
  <w:num w:numId="35">
    <w:abstractNumId w:val="5"/>
  </w:num>
  <w:num w:numId="36">
    <w:abstractNumId w:val="5"/>
  </w:num>
  <w:num w:numId="37">
    <w:abstractNumId w:val="5"/>
  </w:num>
  <w:num w:numId="38">
    <w:abstractNumId w:val="5"/>
  </w:num>
  <w:num w:numId="39">
    <w:abstractNumId w:val="5"/>
  </w:num>
  <w:num w:numId="40">
    <w:abstractNumId w:val="5"/>
  </w:num>
  <w:num w:numId="41">
    <w:abstractNumId w:val="10"/>
  </w:num>
  <w:num w:numId="42">
    <w:abstractNumId w:val="12"/>
  </w:num>
  <w:num w:numId="43">
    <w:abstractNumId w:val="31"/>
  </w:num>
  <w:num w:numId="44">
    <w:abstractNumId w:val="9"/>
  </w:num>
  <w:num w:numId="45">
    <w:abstractNumId w:val="15"/>
  </w:num>
  <w:num w:numId="46">
    <w:abstractNumId w:val="11"/>
  </w:num>
  <w:num w:numId="47">
    <w:abstractNumId w:val="33"/>
  </w:num>
  <w:num w:numId="48">
    <w:abstractNumId w:val="26"/>
  </w:num>
  <w:num w:numId="49">
    <w:abstractNumId w:val="23"/>
  </w:num>
  <w:num w:numId="50">
    <w:abstractNumId w:val="27"/>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9"/>
  <w:hyphenationZone w:val="425"/>
  <w:drawingGridHorizontalSpacing w:val="110"/>
  <w:displayHorizontalDrawingGridEvery w:val="0"/>
  <w:displayVerticalDrawingGridEvery w:val="0"/>
  <w:noPunctuationKerning/>
  <w:characterSpacingControl w:val="doNotCompress"/>
  <w:hdrShapeDefaults>
    <o:shapedefaults v:ext="edit" spidmax="2049">
      <o:colormru v:ext="edit" colors="#d96026,#f60,#ddcdc1,#c5aa95"/>
    </o:shapedefaults>
  </w:hdrShapeDefaults>
  <w:footnotePr>
    <w:footnote w:id="-1"/>
    <w:footnote w:id="0"/>
    <w:footnote w:id="1"/>
  </w:footnotePr>
  <w:endnotePr>
    <w:endnote w:id="-1"/>
    <w:endnote w:id="0"/>
  </w:endnotePr>
  <w:compat>
    <w:compatSetting w:name="compatibilityMode" w:uri="http://schemas.microsoft.com/office/word" w:val="12"/>
  </w:compat>
  <w:docVars>
    <w:docVar w:name="FilledActDocument" w:val="-1"/>
  </w:docVars>
  <w:rsids>
    <w:rsidRoot w:val="002F7CCA"/>
    <w:rsid w:val="000000EB"/>
    <w:rsid w:val="0000075B"/>
    <w:rsid w:val="00000C7B"/>
    <w:rsid w:val="00000C91"/>
    <w:rsid w:val="000010C8"/>
    <w:rsid w:val="000025EE"/>
    <w:rsid w:val="0000285A"/>
    <w:rsid w:val="00002D76"/>
    <w:rsid w:val="00003681"/>
    <w:rsid w:val="00003C0A"/>
    <w:rsid w:val="00003E05"/>
    <w:rsid w:val="00004417"/>
    <w:rsid w:val="0000453B"/>
    <w:rsid w:val="00004FB2"/>
    <w:rsid w:val="000076ED"/>
    <w:rsid w:val="00007A30"/>
    <w:rsid w:val="00007E65"/>
    <w:rsid w:val="00010735"/>
    <w:rsid w:val="00010D85"/>
    <w:rsid w:val="00010DCF"/>
    <w:rsid w:val="0001149F"/>
    <w:rsid w:val="00011EA4"/>
    <w:rsid w:val="00013C37"/>
    <w:rsid w:val="00014D0A"/>
    <w:rsid w:val="00014E3B"/>
    <w:rsid w:val="00014E5B"/>
    <w:rsid w:val="000150F2"/>
    <w:rsid w:val="00015A96"/>
    <w:rsid w:val="00017180"/>
    <w:rsid w:val="000171CB"/>
    <w:rsid w:val="00017C21"/>
    <w:rsid w:val="0002255C"/>
    <w:rsid w:val="00022FEE"/>
    <w:rsid w:val="0002364B"/>
    <w:rsid w:val="00023F4C"/>
    <w:rsid w:val="00024239"/>
    <w:rsid w:val="00025A64"/>
    <w:rsid w:val="00026C32"/>
    <w:rsid w:val="00030A8F"/>
    <w:rsid w:val="00031509"/>
    <w:rsid w:val="000317A0"/>
    <w:rsid w:val="00031AB2"/>
    <w:rsid w:val="000341E8"/>
    <w:rsid w:val="00034689"/>
    <w:rsid w:val="00034AF8"/>
    <w:rsid w:val="000352A8"/>
    <w:rsid w:val="000353AF"/>
    <w:rsid w:val="000360FA"/>
    <w:rsid w:val="000363D1"/>
    <w:rsid w:val="0003758C"/>
    <w:rsid w:val="00037CC0"/>
    <w:rsid w:val="00037D12"/>
    <w:rsid w:val="00037DAF"/>
    <w:rsid w:val="00040043"/>
    <w:rsid w:val="00040F74"/>
    <w:rsid w:val="0004262D"/>
    <w:rsid w:val="000439C1"/>
    <w:rsid w:val="000452D3"/>
    <w:rsid w:val="00046DA7"/>
    <w:rsid w:val="00046FCA"/>
    <w:rsid w:val="000473FD"/>
    <w:rsid w:val="000477A8"/>
    <w:rsid w:val="00047DD6"/>
    <w:rsid w:val="00050AE2"/>
    <w:rsid w:val="000512CE"/>
    <w:rsid w:val="00051C37"/>
    <w:rsid w:val="000522E0"/>
    <w:rsid w:val="00052470"/>
    <w:rsid w:val="00052E29"/>
    <w:rsid w:val="00053395"/>
    <w:rsid w:val="00053F18"/>
    <w:rsid w:val="00053FFB"/>
    <w:rsid w:val="00054263"/>
    <w:rsid w:val="000548EB"/>
    <w:rsid w:val="00054CAB"/>
    <w:rsid w:val="00054E7F"/>
    <w:rsid w:val="00055211"/>
    <w:rsid w:val="00055C5D"/>
    <w:rsid w:val="0005606B"/>
    <w:rsid w:val="00057AB4"/>
    <w:rsid w:val="00057B44"/>
    <w:rsid w:val="0006000F"/>
    <w:rsid w:val="000606DE"/>
    <w:rsid w:val="0006076D"/>
    <w:rsid w:val="00060802"/>
    <w:rsid w:val="000610ED"/>
    <w:rsid w:val="00061175"/>
    <w:rsid w:val="00061CEB"/>
    <w:rsid w:val="0006270C"/>
    <w:rsid w:val="00062EDA"/>
    <w:rsid w:val="000632D5"/>
    <w:rsid w:val="00063592"/>
    <w:rsid w:val="00063837"/>
    <w:rsid w:val="00063867"/>
    <w:rsid w:val="00063D22"/>
    <w:rsid w:val="00064947"/>
    <w:rsid w:val="00064A7C"/>
    <w:rsid w:val="00065590"/>
    <w:rsid w:val="00065DBD"/>
    <w:rsid w:val="000667A8"/>
    <w:rsid w:val="000668E2"/>
    <w:rsid w:val="00066DC2"/>
    <w:rsid w:val="00066E6F"/>
    <w:rsid w:val="000677FF"/>
    <w:rsid w:val="00067949"/>
    <w:rsid w:val="00067D95"/>
    <w:rsid w:val="0007080C"/>
    <w:rsid w:val="00071630"/>
    <w:rsid w:val="000716B3"/>
    <w:rsid w:val="00071967"/>
    <w:rsid w:val="00072B0A"/>
    <w:rsid w:val="00074EFE"/>
    <w:rsid w:val="000750F1"/>
    <w:rsid w:val="00075738"/>
    <w:rsid w:val="00075D91"/>
    <w:rsid w:val="00075E49"/>
    <w:rsid w:val="000772B7"/>
    <w:rsid w:val="000805D0"/>
    <w:rsid w:val="00080600"/>
    <w:rsid w:val="0008126D"/>
    <w:rsid w:val="00081746"/>
    <w:rsid w:val="00081892"/>
    <w:rsid w:val="00083145"/>
    <w:rsid w:val="000833BA"/>
    <w:rsid w:val="00083AFC"/>
    <w:rsid w:val="00084983"/>
    <w:rsid w:val="00084A82"/>
    <w:rsid w:val="00084AFF"/>
    <w:rsid w:val="00085398"/>
    <w:rsid w:val="000853D6"/>
    <w:rsid w:val="00085E9C"/>
    <w:rsid w:val="00090BC5"/>
    <w:rsid w:val="00092B57"/>
    <w:rsid w:val="00092C1A"/>
    <w:rsid w:val="000933A5"/>
    <w:rsid w:val="00093A41"/>
    <w:rsid w:val="00094E37"/>
    <w:rsid w:val="00095BFE"/>
    <w:rsid w:val="00095D12"/>
    <w:rsid w:val="00096004"/>
    <w:rsid w:val="0009643E"/>
    <w:rsid w:val="00096A61"/>
    <w:rsid w:val="000970E7"/>
    <w:rsid w:val="000978C1"/>
    <w:rsid w:val="000979C1"/>
    <w:rsid w:val="00097DD4"/>
    <w:rsid w:val="000A0DCA"/>
    <w:rsid w:val="000A2204"/>
    <w:rsid w:val="000A261E"/>
    <w:rsid w:val="000A5873"/>
    <w:rsid w:val="000A74CD"/>
    <w:rsid w:val="000A7B3C"/>
    <w:rsid w:val="000B00D9"/>
    <w:rsid w:val="000B1900"/>
    <w:rsid w:val="000B20B6"/>
    <w:rsid w:val="000B2971"/>
    <w:rsid w:val="000B2B28"/>
    <w:rsid w:val="000B2DE6"/>
    <w:rsid w:val="000B3343"/>
    <w:rsid w:val="000B339A"/>
    <w:rsid w:val="000B345E"/>
    <w:rsid w:val="000B4479"/>
    <w:rsid w:val="000B4C62"/>
    <w:rsid w:val="000B5B58"/>
    <w:rsid w:val="000B6F71"/>
    <w:rsid w:val="000B6F88"/>
    <w:rsid w:val="000B710E"/>
    <w:rsid w:val="000B7677"/>
    <w:rsid w:val="000B7C32"/>
    <w:rsid w:val="000B7CAB"/>
    <w:rsid w:val="000C1D4C"/>
    <w:rsid w:val="000C1E54"/>
    <w:rsid w:val="000C3421"/>
    <w:rsid w:val="000C38FF"/>
    <w:rsid w:val="000C3D6E"/>
    <w:rsid w:val="000C4050"/>
    <w:rsid w:val="000C45C9"/>
    <w:rsid w:val="000C531C"/>
    <w:rsid w:val="000C54B9"/>
    <w:rsid w:val="000C619D"/>
    <w:rsid w:val="000C664A"/>
    <w:rsid w:val="000C6FC6"/>
    <w:rsid w:val="000C7052"/>
    <w:rsid w:val="000C72C0"/>
    <w:rsid w:val="000C73C4"/>
    <w:rsid w:val="000D10E6"/>
    <w:rsid w:val="000D2C38"/>
    <w:rsid w:val="000D33A7"/>
    <w:rsid w:val="000D349E"/>
    <w:rsid w:val="000D4D9B"/>
    <w:rsid w:val="000D5683"/>
    <w:rsid w:val="000D6458"/>
    <w:rsid w:val="000E0AD4"/>
    <w:rsid w:val="000E0C21"/>
    <w:rsid w:val="000E1833"/>
    <w:rsid w:val="000E210E"/>
    <w:rsid w:val="000E2682"/>
    <w:rsid w:val="000E2AF6"/>
    <w:rsid w:val="000E2CD5"/>
    <w:rsid w:val="000E3685"/>
    <w:rsid w:val="000E48FE"/>
    <w:rsid w:val="000E7BF4"/>
    <w:rsid w:val="000F0023"/>
    <w:rsid w:val="000F04BE"/>
    <w:rsid w:val="000F083A"/>
    <w:rsid w:val="000F156A"/>
    <w:rsid w:val="000F2B3D"/>
    <w:rsid w:val="000F3C3B"/>
    <w:rsid w:val="000F42A6"/>
    <w:rsid w:val="000F503D"/>
    <w:rsid w:val="000F65DB"/>
    <w:rsid w:val="000F6768"/>
    <w:rsid w:val="000F6B18"/>
    <w:rsid w:val="000F6FEB"/>
    <w:rsid w:val="00100CB7"/>
    <w:rsid w:val="00101910"/>
    <w:rsid w:val="001019A7"/>
    <w:rsid w:val="00101B9A"/>
    <w:rsid w:val="00101D7C"/>
    <w:rsid w:val="0010309A"/>
    <w:rsid w:val="00105130"/>
    <w:rsid w:val="0010537C"/>
    <w:rsid w:val="0010797B"/>
    <w:rsid w:val="001103FE"/>
    <w:rsid w:val="0011097C"/>
    <w:rsid w:val="001109BC"/>
    <w:rsid w:val="00111E5D"/>
    <w:rsid w:val="0011340C"/>
    <w:rsid w:val="00113B50"/>
    <w:rsid w:val="00113F9A"/>
    <w:rsid w:val="00114040"/>
    <w:rsid w:val="001154B1"/>
    <w:rsid w:val="00115892"/>
    <w:rsid w:val="00115B39"/>
    <w:rsid w:val="0011617C"/>
    <w:rsid w:val="00116548"/>
    <w:rsid w:val="001166B9"/>
    <w:rsid w:val="00117997"/>
    <w:rsid w:val="00117C04"/>
    <w:rsid w:val="00117F38"/>
    <w:rsid w:val="001209AC"/>
    <w:rsid w:val="00120DA1"/>
    <w:rsid w:val="00121D7B"/>
    <w:rsid w:val="00121E6C"/>
    <w:rsid w:val="00121F87"/>
    <w:rsid w:val="0012282D"/>
    <w:rsid w:val="0012294B"/>
    <w:rsid w:val="001236C3"/>
    <w:rsid w:val="00123B4C"/>
    <w:rsid w:val="0012514A"/>
    <w:rsid w:val="00125623"/>
    <w:rsid w:val="00127AEA"/>
    <w:rsid w:val="001315B4"/>
    <w:rsid w:val="00132044"/>
    <w:rsid w:val="001326C4"/>
    <w:rsid w:val="00133D7B"/>
    <w:rsid w:val="001342A3"/>
    <w:rsid w:val="001342E5"/>
    <w:rsid w:val="00134AD0"/>
    <w:rsid w:val="0013551E"/>
    <w:rsid w:val="00135D58"/>
    <w:rsid w:val="001360C2"/>
    <w:rsid w:val="00136C93"/>
    <w:rsid w:val="00136EE5"/>
    <w:rsid w:val="001373C6"/>
    <w:rsid w:val="00137F1C"/>
    <w:rsid w:val="001400CC"/>
    <w:rsid w:val="001411C7"/>
    <w:rsid w:val="0014207D"/>
    <w:rsid w:val="00142B6C"/>
    <w:rsid w:val="00143241"/>
    <w:rsid w:val="001433A6"/>
    <w:rsid w:val="001436EA"/>
    <w:rsid w:val="00144802"/>
    <w:rsid w:val="00144EB6"/>
    <w:rsid w:val="00144F8C"/>
    <w:rsid w:val="00145059"/>
    <w:rsid w:val="00145BC2"/>
    <w:rsid w:val="00145F2D"/>
    <w:rsid w:val="00150915"/>
    <w:rsid w:val="001514C2"/>
    <w:rsid w:val="00152103"/>
    <w:rsid w:val="0015304E"/>
    <w:rsid w:val="0015355A"/>
    <w:rsid w:val="00153AD8"/>
    <w:rsid w:val="00153E93"/>
    <w:rsid w:val="00154D34"/>
    <w:rsid w:val="0015531A"/>
    <w:rsid w:val="001557EE"/>
    <w:rsid w:val="00155DAC"/>
    <w:rsid w:val="001566F5"/>
    <w:rsid w:val="00156994"/>
    <w:rsid w:val="00160293"/>
    <w:rsid w:val="00162103"/>
    <w:rsid w:val="00162E2B"/>
    <w:rsid w:val="0016485A"/>
    <w:rsid w:val="00164986"/>
    <w:rsid w:val="00165031"/>
    <w:rsid w:val="00165381"/>
    <w:rsid w:val="001653DB"/>
    <w:rsid w:val="00165D23"/>
    <w:rsid w:val="001667A8"/>
    <w:rsid w:val="00167162"/>
    <w:rsid w:val="001673B7"/>
    <w:rsid w:val="00167840"/>
    <w:rsid w:val="00167D40"/>
    <w:rsid w:val="00171005"/>
    <w:rsid w:val="0017118A"/>
    <w:rsid w:val="0017215D"/>
    <w:rsid w:val="00172310"/>
    <w:rsid w:val="0017323B"/>
    <w:rsid w:val="001745DF"/>
    <w:rsid w:val="00174913"/>
    <w:rsid w:val="00175AA5"/>
    <w:rsid w:val="00176795"/>
    <w:rsid w:val="001775AB"/>
    <w:rsid w:val="0018009C"/>
    <w:rsid w:val="001806A5"/>
    <w:rsid w:val="0018249A"/>
    <w:rsid w:val="00182C80"/>
    <w:rsid w:val="001834D9"/>
    <w:rsid w:val="001840A5"/>
    <w:rsid w:val="00184A32"/>
    <w:rsid w:val="001851B2"/>
    <w:rsid w:val="001855F5"/>
    <w:rsid w:val="00185AE8"/>
    <w:rsid w:val="00186387"/>
    <w:rsid w:val="00186768"/>
    <w:rsid w:val="00187087"/>
    <w:rsid w:val="00187233"/>
    <w:rsid w:val="00187C1D"/>
    <w:rsid w:val="00193A2A"/>
    <w:rsid w:val="00194FB6"/>
    <w:rsid w:val="001959D1"/>
    <w:rsid w:val="001A02DC"/>
    <w:rsid w:val="001A02EE"/>
    <w:rsid w:val="001A1D2A"/>
    <w:rsid w:val="001A2F15"/>
    <w:rsid w:val="001A4783"/>
    <w:rsid w:val="001A5065"/>
    <w:rsid w:val="001A5526"/>
    <w:rsid w:val="001A6670"/>
    <w:rsid w:val="001A67C2"/>
    <w:rsid w:val="001A6F5B"/>
    <w:rsid w:val="001B0416"/>
    <w:rsid w:val="001B11ED"/>
    <w:rsid w:val="001B16EC"/>
    <w:rsid w:val="001B3227"/>
    <w:rsid w:val="001B3C9C"/>
    <w:rsid w:val="001B4013"/>
    <w:rsid w:val="001B4912"/>
    <w:rsid w:val="001B5957"/>
    <w:rsid w:val="001B5C99"/>
    <w:rsid w:val="001B6307"/>
    <w:rsid w:val="001B7077"/>
    <w:rsid w:val="001B7E92"/>
    <w:rsid w:val="001B7F34"/>
    <w:rsid w:val="001C0A17"/>
    <w:rsid w:val="001C2178"/>
    <w:rsid w:val="001C23CE"/>
    <w:rsid w:val="001C2645"/>
    <w:rsid w:val="001C282D"/>
    <w:rsid w:val="001C2C62"/>
    <w:rsid w:val="001C39D7"/>
    <w:rsid w:val="001C4915"/>
    <w:rsid w:val="001C4C9C"/>
    <w:rsid w:val="001C59CF"/>
    <w:rsid w:val="001C609F"/>
    <w:rsid w:val="001D0021"/>
    <w:rsid w:val="001D0CF9"/>
    <w:rsid w:val="001D109C"/>
    <w:rsid w:val="001D1175"/>
    <w:rsid w:val="001D2679"/>
    <w:rsid w:val="001D2A6B"/>
    <w:rsid w:val="001D2E09"/>
    <w:rsid w:val="001D3BBC"/>
    <w:rsid w:val="001D412F"/>
    <w:rsid w:val="001D4AB9"/>
    <w:rsid w:val="001D5598"/>
    <w:rsid w:val="001D64BD"/>
    <w:rsid w:val="001D7278"/>
    <w:rsid w:val="001D74A0"/>
    <w:rsid w:val="001D7CC7"/>
    <w:rsid w:val="001E1CFE"/>
    <w:rsid w:val="001E229B"/>
    <w:rsid w:val="001E24A1"/>
    <w:rsid w:val="001E2818"/>
    <w:rsid w:val="001E3B1C"/>
    <w:rsid w:val="001E4C09"/>
    <w:rsid w:val="001E54DB"/>
    <w:rsid w:val="001E794F"/>
    <w:rsid w:val="001F0B84"/>
    <w:rsid w:val="001F2A1A"/>
    <w:rsid w:val="001F5D85"/>
    <w:rsid w:val="00200985"/>
    <w:rsid w:val="00201591"/>
    <w:rsid w:val="00202BE2"/>
    <w:rsid w:val="0020396E"/>
    <w:rsid w:val="00203A51"/>
    <w:rsid w:val="00204BC5"/>
    <w:rsid w:val="00206D57"/>
    <w:rsid w:val="00206DA7"/>
    <w:rsid w:val="00206F3E"/>
    <w:rsid w:val="002072D1"/>
    <w:rsid w:val="00207DF7"/>
    <w:rsid w:val="00210B74"/>
    <w:rsid w:val="002129D9"/>
    <w:rsid w:val="002134C6"/>
    <w:rsid w:val="002136E9"/>
    <w:rsid w:val="0021473E"/>
    <w:rsid w:val="00215223"/>
    <w:rsid w:val="00215AA7"/>
    <w:rsid w:val="00217B90"/>
    <w:rsid w:val="002201A2"/>
    <w:rsid w:val="002201F2"/>
    <w:rsid w:val="002209AF"/>
    <w:rsid w:val="0022160A"/>
    <w:rsid w:val="0022169F"/>
    <w:rsid w:val="00223075"/>
    <w:rsid w:val="002235B2"/>
    <w:rsid w:val="00223ADD"/>
    <w:rsid w:val="00224559"/>
    <w:rsid w:val="00224684"/>
    <w:rsid w:val="002252DE"/>
    <w:rsid w:val="0022543B"/>
    <w:rsid w:val="0022571C"/>
    <w:rsid w:val="002270B7"/>
    <w:rsid w:val="002308BE"/>
    <w:rsid w:val="00230913"/>
    <w:rsid w:val="002313AF"/>
    <w:rsid w:val="00234318"/>
    <w:rsid w:val="00236186"/>
    <w:rsid w:val="0023625C"/>
    <w:rsid w:val="00237B32"/>
    <w:rsid w:val="002411EF"/>
    <w:rsid w:val="00242658"/>
    <w:rsid w:val="00242B45"/>
    <w:rsid w:val="00243652"/>
    <w:rsid w:val="00244266"/>
    <w:rsid w:val="0024497C"/>
    <w:rsid w:val="00245075"/>
    <w:rsid w:val="002465CE"/>
    <w:rsid w:val="00246608"/>
    <w:rsid w:val="002478B3"/>
    <w:rsid w:val="00250D5A"/>
    <w:rsid w:val="002511ED"/>
    <w:rsid w:val="00252D48"/>
    <w:rsid w:val="00252D7B"/>
    <w:rsid w:val="00252DED"/>
    <w:rsid w:val="00253247"/>
    <w:rsid w:val="00253777"/>
    <w:rsid w:val="002539D9"/>
    <w:rsid w:val="00253BC9"/>
    <w:rsid w:val="00254E0F"/>
    <w:rsid w:val="002560B4"/>
    <w:rsid w:val="00256784"/>
    <w:rsid w:val="00257471"/>
    <w:rsid w:val="0025781C"/>
    <w:rsid w:val="00257843"/>
    <w:rsid w:val="00260699"/>
    <w:rsid w:val="00262001"/>
    <w:rsid w:val="00262352"/>
    <w:rsid w:val="002628CE"/>
    <w:rsid w:val="00263003"/>
    <w:rsid w:val="00263ABD"/>
    <w:rsid w:val="00263E9F"/>
    <w:rsid w:val="00266C08"/>
    <w:rsid w:val="00266F70"/>
    <w:rsid w:val="002675FA"/>
    <w:rsid w:val="002679F7"/>
    <w:rsid w:val="00270DA2"/>
    <w:rsid w:val="00270F42"/>
    <w:rsid w:val="00271D85"/>
    <w:rsid w:val="00271DF5"/>
    <w:rsid w:val="002722DC"/>
    <w:rsid w:val="00272A40"/>
    <w:rsid w:val="00274394"/>
    <w:rsid w:val="002755A2"/>
    <w:rsid w:val="002755B8"/>
    <w:rsid w:val="002759CD"/>
    <w:rsid w:val="00275E15"/>
    <w:rsid w:val="002767FE"/>
    <w:rsid w:val="00277CCA"/>
    <w:rsid w:val="00277F0B"/>
    <w:rsid w:val="002802FC"/>
    <w:rsid w:val="00280CA7"/>
    <w:rsid w:val="00281152"/>
    <w:rsid w:val="002815B4"/>
    <w:rsid w:val="002828A8"/>
    <w:rsid w:val="0028292C"/>
    <w:rsid w:val="00282C67"/>
    <w:rsid w:val="00282E9B"/>
    <w:rsid w:val="00284747"/>
    <w:rsid w:val="00285933"/>
    <w:rsid w:val="00286AC6"/>
    <w:rsid w:val="00286F46"/>
    <w:rsid w:val="0028792D"/>
    <w:rsid w:val="0028793F"/>
    <w:rsid w:val="00287977"/>
    <w:rsid w:val="00291C6C"/>
    <w:rsid w:val="002923CB"/>
    <w:rsid w:val="00293B6D"/>
    <w:rsid w:val="0029522B"/>
    <w:rsid w:val="0029543C"/>
    <w:rsid w:val="002956C5"/>
    <w:rsid w:val="002967F2"/>
    <w:rsid w:val="002A0575"/>
    <w:rsid w:val="002A07D5"/>
    <w:rsid w:val="002A0E5A"/>
    <w:rsid w:val="002A0E6C"/>
    <w:rsid w:val="002A482F"/>
    <w:rsid w:val="002A4ABB"/>
    <w:rsid w:val="002A4B17"/>
    <w:rsid w:val="002A4C77"/>
    <w:rsid w:val="002A53E3"/>
    <w:rsid w:val="002A5C69"/>
    <w:rsid w:val="002A620B"/>
    <w:rsid w:val="002A76FD"/>
    <w:rsid w:val="002B0FB7"/>
    <w:rsid w:val="002B2AA0"/>
    <w:rsid w:val="002B2EA9"/>
    <w:rsid w:val="002B319F"/>
    <w:rsid w:val="002B31F4"/>
    <w:rsid w:val="002B3491"/>
    <w:rsid w:val="002B3851"/>
    <w:rsid w:val="002B39A9"/>
    <w:rsid w:val="002B3A60"/>
    <w:rsid w:val="002B3ABB"/>
    <w:rsid w:val="002B3CFF"/>
    <w:rsid w:val="002B4014"/>
    <w:rsid w:val="002B43F7"/>
    <w:rsid w:val="002B471D"/>
    <w:rsid w:val="002B5992"/>
    <w:rsid w:val="002B5BF1"/>
    <w:rsid w:val="002C069C"/>
    <w:rsid w:val="002C07D5"/>
    <w:rsid w:val="002C359A"/>
    <w:rsid w:val="002C428B"/>
    <w:rsid w:val="002C4CA1"/>
    <w:rsid w:val="002C599F"/>
    <w:rsid w:val="002C6035"/>
    <w:rsid w:val="002C6203"/>
    <w:rsid w:val="002C66C8"/>
    <w:rsid w:val="002C6CB0"/>
    <w:rsid w:val="002D0145"/>
    <w:rsid w:val="002D0697"/>
    <w:rsid w:val="002D1555"/>
    <w:rsid w:val="002D16E5"/>
    <w:rsid w:val="002D1ED6"/>
    <w:rsid w:val="002D2188"/>
    <w:rsid w:val="002D2880"/>
    <w:rsid w:val="002D2D53"/>
    <w:rsid w:val="002D424C"/>
    <w:rsid w:val="002D4964"/>
    <w:rsid w:val="002D4DD5"/>
    <w:rsid w:val="002D5312"/>
    <w:rsid w:val="002D5F1D"/>
    <w:rsid w:val="002D5FDF"/>
    <w:rsid w:val="002D7199"/>
    <w:rsid w:val="002D7CE9"/>
    <w:rsid w:val="002E11F2"/>
    <w:rsid w:val="002E2226"/>
    <w:rsid w:val="002E2321"/>
    <w:rsid w:val="002E2744"/>
    <w:rsid w:val="002E299E"/>
    <w:rsid w:val="002E2E67"/>
    <w:rsid w:val="002E3E2E"/>
    <w:rsid w:val="002E438C"/>
    <w:rsid w:val="002E4458"/>
    <w:rsid w:val="002E5271"/>
    <w:rsid w:val="002E532F"/>
    <w:rsid w:val="002E6191"/>
    <w:rsid w:val="002E7328"/>
    <w:rsid w:val="002F0A82"/>
    <w:rsid w:val="002F10B8"/>
    <w:rsid w:val="002F1461"/>
    <w:rsid w:val="002F16CD"/>
    <w:rsid w:val="002F19D5"/>
    <w:rsid w:val="002F1BCA"/>
    <w:rsid w:val="002F1EE5"/>
    <w:rsid w:val="002F2169"/>
    <w:rsid w:val="002F2811"/>
    <w:rsid w:val="002F2B03"/>
    <w:rsid w:val="002F2C90"/>
    <w:rsid w:val="002F3DC3"/>
    <w:rsid w:val="002F52C2"/>
    <w:rsid w:val="002F5640"/>
    <w:rsid w:val="002F567D"/>
    <w:rsid w:val="002F601F"/>
    <w:rsid w:val="002F6A69"/>
    <w:rsid w:val="002F745D"/>
    <w:rsid w:val="002F7CCA"/>
    <w:rsid w:val="00300577"/>
    <w:rsid w:val="003017D8"/>
    <w:rsid w:val="00301D53"/>
    <w:rsid w:val="00301FE1"/>
    <w:rsid w:val="003021B5"/>
    <w:rsid w:val="003029C7"/>
    <w:rsid w:val="00302D1E"/>
    <w:rsid w:val="00304896"/>
    <w:rsid w:val="00304A42"/>
    <w:rsid w:val="0030508A"/>
    <w:rsid w:val="00305DBB"/>
    <w:rsid w:val="003066A1"/>
    <w:rsid w:val="00306C2D"/>
    <w:rsid w:val="003070B7"/>
    <w:rsid w:val="003077B6"/>
    <w:rsid w:val="00311AE2"/>
    <w:rsid w:val="00312790"/>
    <w:rsid w:val="00312ABE"/>
    <w:rsid w:val="003133A5"/>
    <w:rsid w:val="00314500"/>
    <w:rsid w:val="00314A49"/>
    <w:rsid w:val="0031521B"/>
    <w:rsid w:val="00315ABE"/>
    <w:rsid w:val="003178CA"/>
    <w:rsid w:val="0032055D"/>
    <w:rsid w:val="00320C90"/>
    <w:rsid w:val="0032185F"/>
    <w:rsid w:val="003237E2"/>
    <w:rsid w:val="00324163"/>
    <w:rsid w:val="003243E3"/>
    <w:rsid w:val="00325270"/>
    <w:rsid w:val="00325720"/>
    <w:rsid w:val="003269B9"/>
    <w:rsid w:val="00326F6E"/>
    <w:rsid w:val="0033069C"/>
    <w:rsid w:val="003309CB"/>
    <w:rsid w:val="00330C7B"/>
    <w:rsid w:val="00331253"/>
    <w:rsid w:val="0033149D"/>
    <w:rsid w:val="003321EE"/>
    <w:rsid w:val="00332303"/>
    <w:rsid w:val="0033236C"/>
    <w:rsid w:val="003324B0"/>
    <w:rsid w:val="00332774"/>
    <w:rsid w:val="00333ADA"/>
    <w:rsid w:val="00333E7C"/>
    <w:rsid w:val="003348F4"/>
    <w:rsid w:val="00334B4A"/>
    <w:rsid w:val="003359D3"/>
    <w:rsid w:val="00337015"/>
    <w:rsid w:val="003400E4"/>
    <w:rsid w:val="00340525"/>
    <w:rsid w:val="00341840"/>
    <w:rsid w:val="00342488"/>
    <w:rsid w:val="00343435"/>
    <w:rsid w:val="0034408F"/>
    <w:rsid w:val="003452E3"/>
    <w:rsid w:val="00345817"/>
    <w:rsid w:val="00346573"/>
    <w:rsid w:val="00347BD8"/>
    <w:rsid w:val="003500D4"/>
    <w:rsid w:val="00352355"/>
    <w:rsid w:val="00352D54"/>
    <w:rsid w:val="00352DC3"/>
    <w:rsid w:val="00353DEC"/>
    <w:rsid w:val="00353EAF"/>
    <w:rsid w:val="003540CC"/>
    <w:rsid w:val="00355423"/>
    <w:rsid w:val="00355863"/>
    <w:rsid w:val="0035693E"/>
    <w:rsid w:val="00356B39"/>
    <w:rsid w:val="00357612"/>
    <w:rsid w:val="0035777B"/>
    <w:rsid w:val="00357D07"/>
    <w:rsid w:val="003601DA"/>
    <w:rsid w:val="00360AE0"/>
    <w:rsid w:val="00361742"/>
    <w:rsid w:val="00361D91"/>
    <w:rsid w:val="0036214F"/>
    <w:rsid w:val="00362CE4"/>
    <w:rsid w:val="003634D9"/>
    <w:rsid w:val="0036496E"/>
    <w:rsid w:val="0036503A"/>
    <w:rsid w:val="00366802"/>
    <w:rsid w:val="0036766E"/>
    <w:rsid w:val="00367938"/>
    <w:rsid w:val="00367A50"/>
    <w:rsid w:val="0037148E"/>
    <w:rsid w:val="00371CB0"/>
    <w:rsid w:val="0037215A"/>
    <w:rsid w:val="00372208"/>
    <w:rsid w:val="003736D0"/>
    <w:rsid w:val="00374CAE"/>
    <w:rsid w:val="0037502B"/>
    <w:rsid w:val="00375758"/>
    <w:rsid w:val="00375854"/>
    <w:rsid w:val="00376FE8"/>
    <w:rsid w:val="00377646"/>
    <w:rsid w:val="00377675"/>
    <w:rsid w:val="00377C3C"/>
    <w:rsid w:val="0038296D"/>
    <w:rsid w:val="00382CC9"/>
    <w:rsid w:val="00382D87"/>
    <w:rsid w:val="00382DE9"/>
    <w:rsid w:val="003830FC"/>
    <w:rsid w:val="00384184"/>
    <w:rsid w:val="00384444"/>
    <w:rsid w:val="00384BA9"/>
    <w:rsid w:val="00385167"/>
    <w:rsid w:val="00385EF5"/>
    <w:rsid w:val="0038763E"/>
    <w:rsid w:val="00390F98"/>
    <w:rsid w:val="00391506"/>
    <w:rsid w:val="003918E9"/>
    <w:rsid w:val="003920C1"/>
    <w:rsid w:val="00392883"/>
    <w:rsid w:val="00392E72"/>
    <w:rsid w:val="00393041"/>
    <w:rsid w:val="00393FF4"/>
    <w:rsid w:val="003940C5"/>
    <w:rsid w:val="003943CC"/>
    <w:rsid w:val="00394702"/>
    <w:rsid w:val="00394B96"/>
    <w:rsid w:val="0039569B"/>
    <w:rsid w:val="00396E5C"/>
    <w:rsid w:val="003971D4"/>
    <w:rsid w:val="003971EB"/>
    <w:rsid w:val="0039749C"/>
    <w:rsid w:val="00397960"/>
    <w:rsid w:val="003A0AB6"/>
    <w:rsid w:val="003A0EC2"/>
    <w:rsid w:val="003A14BE"/>
    <w:rsid w:val="003A3B74"/>
    <w:rsid w:val="003A43AF"/>
    <w:rsid w:val="003A56CB"/>
    <w:rsid w:val="003A5749"/>
    <w:rsid w:val="003A5872"/>
    <w:rsid w:val="003A6672"/>
    <w:rsid w:val="003A6C54"/>
    <w:rsid w:val="003A7043"/>
    <w:rsid w:val="003A70EC"/>
    <w:rsid w:val="003A758B"/>
    <w:rsid w:val="003A75C4"/>
    <w:rsid w:val="003A7B07"/>
    <w:rsid w:val="003B0828"/>
    <w:rsid w:val="003B100F"/>
    <w:rsid w:val="003B1325"/>
    <w:rsid w:val="003B3B29"/>
    <w:rsid w:val="003B3F15"/>
    <w:rsid w:val="003B445D"/>
    <w:rsid w:val="003B466F"/>
    <w:rsid w:val="003B6551"/>
    <w:rsid w:val="003B7271"/>
    <w:rsid w:val="003C178A"/>
    <w:rsid w:val="003C289A"/>
    <w:rsid w:val="003C2B78"/>
    <w:rsid w:val="003C2EC5"/>
    <w:rsid w:val="003C46FF"/>
    <w:rsid w:val="003C4B11"/>
    <w:rsid w:val="003C4C5C"/>
    <w:rsid w:val="003C61E3"/>
    <w:rsid w:val="003C6F4F"/>
    <w:rsid w:val="003C7523"/>
    <w:rsid w:val="003C7D7E"/>
    <w:rsid w:val="003C7F12"/>
    <w:rsid w:val="003C7FD9"/>
    <w:rsid w:val="003D2F4A"/>
    <w:rsid w:val="003D4231"/>
    <w:rsid w:val="003D4DB3"/>
    <w:rsid w:val="003E09DC"/>
    <w:rsid w:val="003E1313"/>
    <w:rsid w:val="003E2C0D"/>
    <w:rsid w:val="003E39D7"/>
    <w:rsid w:val="003E5068"/>
    <w:rsid w:val="003E5132"/>
    <w:rsid w:val="003E5EC0"/>
    <w:rsid w:val="003E6BF0"/>
    <w:rsid w:val="003E6D35"/>
    <w:rsid w:val="003E6DA6"/>
    <w:rsid w:val="003E6F2D"/>
    <w:rsid w:val="003E732D"/>
    <w:rsid w:val="003E79C5"/>
    <w:rsid w:val="003E7C48"/>
    <w:rsid w:val="003F02C1"/>
    <w:rsid w:val="003F0FC7"/>
    <w:rsid w:val="003F2E4A"/>
    <w:rsid w:val="003F3D55"/>
    <w:rsid w:val="003F427D"/>
    <w:rsid w:val="003F472D"/>
    <w:rsid w:val="003F4BC1"/>
    <w:rsid w:val="003F4CE8"/>
    <w:rsid w:val="003F535F"/>
    <w:rsid w:val="003F539B"/>
    <w:rsid w:val="003F53E9"/>
    <w:rsid w:val="003F5E09"/>
    <w:rsid w:val="004000CA"/>
    <w:rsid w:val="004010A4"/>
    <w:rsid w:val="00401472"/>
    <w:rsid w:val="00401E2E"/>
    <w:rsid w:val="00402782"/>
    <w:rsid w:val="00402E89"/>
    <w:rsid w:val="0040396D"/>
    <w:rsid w:val="00403ABC"/>
    <w:rsid w:val="00404ACC"/>
    <w:rsid w:val="0040503A"/>
    <w:rsid w:val="0040570C"/>
    <w:rsid w:val="00405ED7"/>
    <w:rsid w:val="004069F3"/>
    <w:rsid w:val="00406B73"/>
    <w:rsid w:val="004070E6"/>
    <w:rsid w:val="004077DA"/>
    <w:rsid w:val="0041007E"/>
    <w:rsid w:val="004107D0"/>
    <w:rsid w:val="00411517"/>
    <w:rsid w:val="00411F3E"/>
    <w:rsid w:val="00412334"/>
    <w:rsid w:val="0041262F"/>
    <w:rsid w:val="004127AE"/>
    <w:rsid w:val="00413670"/>
    <w:rsid w:val="004144FA"/>
    <w:rsid w:val="0041480D"/>
    <w:rsid w:val="00414B2F"/>
    <w:rsid w:val="00414CA8"/>
    <w:rsid w:val="004150A6"/>
    <w:rsid w:val="004151DC"/>
    <w:rsid w:val="00416326"/>
    <w:rsid w:val="00417024"/>
    <w:rsid w:val="00420410"/>
    <w:rsid w:val="004206DC"/>
    <w:rsid w:val="00421033"/>
    <w:rsid w:val="004228D3"/>
    <w:rsid w:val="00422E69"/>
    <w:rsid w:val="00424BED"/>
    <w:rsid w:val="00426367"/>
    <w:rsid w:val="004271AE"/>
    <w:rsid w:val="004274EB"/>
    <w:rsid w:val="004303BC"/>
    <w:rsid w:val="004305E6"/>
    <w:rsid w:val="004308D1"/>
    <w:rsid w:val="00430AB4"/>
    <w:rsid w:val="00430B5F"/>
    <w:rsid w:val="004313C1"/>
    <w:rsid w:val="0043166A"/>
    <w:rsid w:val="00431A3B"/>
    <w:rsid w:val="00432B8E"/>
    <w:rsid w:val="00433A52"/>
    <w:rsid w:val="00433B20"/>
    <w:rsid w:val="004345F0"/>
    <w:rsid w:val="004348D8"/>
    <w:rsid w:val="00435B71"/>
    <w:rsid w:val="004365F2"/>
    <w:rsid w:val="00437280"/>
    <w:rsid w:val="004372C9"/>
    <w:rsid w:val="00440479"/>
    <w:rsid w:val="0044113E"/>
    <w:rsid w:val="004429CE"/>
    <w:rsid w:val="004431B3"/>
    <w:rsid w:val="004443E8"/>
    <w:rsid w:val="00444647"/>
    <w:rsid w:val="00444A0A"/>
    <w:rsid w:val="00445E48"/>
    <w:rsid w:val="004466C3"/>
    <w:rsid w:val="004466F2"/>
    <w:rsid w:val="00447DB1"/>
    <w:rsid w:val="004531F6"/>
    <w:rsid w:val="00453C2D"/>
    <w:rsid w:val="00453C35"/>
    <w:rsid w:val="00453DEC"/>
    <w:rsid w:val="004544D0"/>
    <w:rsid w:val="0045536D"/>
    <w:rsid w:val="0045543A"/>
    <w:rsid w:val="00455686"/>
    <w:rsid w:val="004559C8"/>
    <w:rsid w:val="00456066"/>
    <w:rsid w:val="004569D6"/>
    <w:rsid w:val="004570A8"/>
    <w:rsid w:val="0046080F"/>
    <w:rsid w:val="00460A65"/>
    <w:rsid w:val="00461890"/>
    <w:rsid w:val="0046193B"/>
    <w:rsid w:val="00461C17"/>
    <w:rsid w:val="00462266"/>
    <w:rsid w:val="0046238E"/>
    <w:rsid w:val="004628A9"/>
    <w:rsid w:val="00462971"/>
    <w:rsid w:val="00463105"/>
    <w:rsid w:val="004649DB"/>
    <w:rsid w:val="00465F07"/>
    <w:rsid w:val="0046722A"/>
    <w:rsid w:val="00467275"/>
    <w:rsid w:val="00470317"/>
    <w:rsid w:val="004724D6"/>
    <w:rsid w:val="00472555"/>
    <w:rsid w:val="00472AD7"/>
    <w:rsid w:val="00473894"/>
    <w:rsid w:val="00473D4F"/>
    <w:rsid w:val="004745A9"/>
    <w:rsid w:val="0047486F"/>
    <w:rsid w:val="00474A05"/>
    <w:rsid w:val="00474F3D"/>
    <w:rsid w:val="004751E5"/>
    <w:rsid w:val="004761DB"/>
    <w:rsid w:val="0047696F"/>
    <w:rsid w:val="00476D6F"/>
    <w:rsid w:val="00477371"/>
    <w:rsid w:val="004803B4"/>
    <w:rsid w:val="0048052F"/>
    <w:rsid w:val="00480AD4"/>
    <w:rsid w:val="00480DBC"/>
    <w:rsid w:val="00481B4D"/>
    <w:rsid w:val="00481C96"/>
    <w:rsid w:val="004829A0"/>
    <w:rsid w:val="00483171"/>
    <w:rsid w:val="00485049"/>
    <w:rsid w:val="00486298"/>
    <w:rsid w:val="004911E7"/>
    <w:rsid w:val="00491476"/>
    <w:rsid w:val="00491531"/>
    <w:rsid w:val="0049165F"/>
    <w:rsid w:val="0049197B"/>
    <w:rsid w:val="0049265C"/>
    <w:rsid w:val="00492A86"/>
    <w:rsid w:val="00492ADE"/>
    <w:rsid w:val="0049354F"/>
    <w:rsid w:val="00493633"/>
    <w:rsid w:val="00493B0A"/>
    <w:rsid w:val="0049491F"/>
    <w:rsid w:val="004949C9"/>
    <w:rsid w:val="00494D4C"/>
    <w:rsid w:val="004952CB"/>
    <w:rsid w:val="0049587B"/>
    <w:rsid w:val="0049601B"/>
    <w:rsid w:val="0049626B"/>
    <w:rsid w:val="0049795F"/>
    <w:rsid w:val="00497F11"/>
    <w:rsid w:val="004A0C31"/>
    <w:rsid w:val="004A101D"/>
    <w:rsid w:val="004A1231"/>
    <w:rsid w:val="004A2E02"/>
    <w:rsid w:val="004A47D7"/>
    <w:rsid w:val="004A56FD"/>
    <w:rsid w:val="004A5D60"/>
    <w:rsid w:val="004A7342"/>
    <w:rsid w:val="004A7FF7"/>
    <w:rsid w:val="004B0697"/>
    <w:rsid w:val="004B23C9"/>
    <w:rsid w:val="004B2983"/>
    <w:rsid w:val="004B32AF"/>
    <w:rsid w:val="004B5575"/>
    <w:rsid w:val="004B5708"/>
    <w:rsid w:val="004B5902"/>
    <w:rsid w:val="004B6AA5"/>
    <w:rsid w:val="004B6C5E"/>
    <w:rsid w:val="004B737C"/>
    <w:rsid w:val="004C118C"/>
    <w:rsid w:val="004C15FA"/>
    <w:rsid w:val="004C1EA2"/>
    <w:rsid w:val="004C27A2"/>
    <w:rsid w:val="004C27AA"/>
    <w:rsid w:val="004C28C0"/>
    <w:rsid w:val="004C58EA"/>
    <w:rsid w:val="004C5B31"/>
    <w:rsid w:val="004C5B65"/>
    <w:rsid w:val="004C5C3F"/>
    <w:rsid w:val="004C5E18"/>
    <w:rsid w:val="004C5F99"/>
    <w:rsid w:val="004C76E5"/>
    <w:rsid w:val="004D0277"/>
    <w:rsid w:val="004D0432"/>
    <w:rsid w:val="004D0537"/>
    <w:rsid w:val="004D071A"/>
    <w:rsid w:val="004D094A"/>
    <w:rsid w:val="004D0B10"/>
    <w:rsid w:val="004D0B1F"/>
    <w:rsid w:val="004D178E"/>
    <w:rsid w:val="004D1AC2"/>
    <w:rsid w:val="004D1DAE"/>
    <w:rsid w:val="004D1EA3"/>
    <w:rsid w:val="004D2045"/>
    <w:rsid w:val="004D227A"/>
    <w:rsid w:val="004D272C"/>
    <w:rsid w:val="004D3117"/>
    <w:rsid w:val="004D37AA"/>
    <w:rsid w:val="004D4941"/>
    <w:rsid w:val="004D58E5"/>
    <w:rsid w:val="004D5CE9"/>
    <w:rsid w:val="004D5E34"/>
    <w:rsid w:val="004D7142"/>
    <w:rsid w:val="004D7246"/>
    <w:rsid w:val="004D772C"/>
    <w:rsid w:val="004D792A"/>
    <w:rsid w:val="004D7ACC"/>
    <w:rsid w:val="004E0873"/>
    <w:rsid w:val="004E0926"/>
    <w:rsid w:val="004E3674"/>
    <w:rsid w:val="004E38B2"/>
    <w:rsid w:val="004E3AF3"/>
    <w:rsid w:val="004E406B"/>
    <w:rsid w:val="004E4E87"/>
    <w:rsid w:val="004E5053"/>
    <w:rsid w:val="004E529C"/>
    <w:rsid w:val="004E69B9"/>
    <w:rsid w:val="004E7951"/>
    <w:rsid w:val="004E7A3B"/>
    <w:rsid w:val="004E7D97"/>
    <w:rsid w:val="004F08AF"/>
    <w:rsid w:val="004F1A18"/>
    <w:rsid w:val="004F31C0"/>
    <w:rsid w:val="004F32EA"/>
    <w:rsid w:val="004F5424"/>
    <w:rsid w:val="004F5584"/>
    <w:rsid w:val="004F5D15"/>
    <w:rsid w:val="004F634E"/>
    <w:rsid w:val="004F6A11"/>
    <w:rsid w:val="004F70B3"/>
    <w:rsid w:val="004F7446"/>
    <w:rsid w:val="004F74F7"/>
    <w:rsid w:val="004F7F6D"/>
    <w:rsid w:val="005000D2"/>
    <w:rsid w:val="00500AF4"/>
    <w:rsid w:val="0050301E"/>
    <w:rsid w:val="00503DAE"/>
    <w:rsid w:val="00503E37"/>
    <w:rsid w:val="005043D9"/>
    <w:rsid w:val="00504E58"/>
    <w:rsid w:val="0050584F"/>
    <w:rsid w:val="00507294"/>
    <w:rsid w:val="00507368"/>
    <w:rsid w:val="00507473"/>
    <w:rsid w:val="005078E6"/>
    <w:rsid w:val="00507A93"/>
    <w:rsid w:val="00507DE0"/>
    <w:rsid w:val="00507F8F"/>
    <w:rsid w:val="00510DC0"/>
    <w:rsid w:val="00511415"/>
    <w:rsid w:val="00511BE8"/>
    <w:rsid w:val="00511D03"/>
    <w:rsid w:val="00511E88"/>
    <w:rsid w:val="0051219E"/>
    <w:rsid w:val="00513475"/>
    <w:rsid w:val="005140F9"/>
    <w:rsid w:val="005164DB"/>
    <w:rsid w:val="00516930"/>
    <w:rsid w:val="005175BF"/>
    <w:rsid w:val="00520AFA"/>
    <w:rsid w:val="00520C55"/>
    <w:rsid w:val="005237D0"/>
    <w:rsid w:val="00524385"/>
    <w:rsid w:val="005247F0"/>
    <w:rsid w:val="005257C8"/>
    <w:rsid w:val="005269EE"/>
    <w:rsid w:val="005279A1"/>
    <w:rsid w:val="00527CEF"/>
    <w:rsid w:val="00530423"/>
    <w:rsid w:val="0053047D"/>
    <w:rsid w:val="005308B5"/>
    <w:rsid w:val="005314C5"/>
    <w:rsid w:val="00531586"/>
    <w:rsid w:val="005335C3"/>
    <w:rsid w:val="0053381E"/>
    <w:rsid w:val="00535769"/>
    <w:rsid w:val="0053653D"/>
    <w:rsid w:val="00536E5B"/>
    <w:rsid w:val="005370EA"/>
    <w:rsid w:val="0053738F"/>
    <w:rsid w:val="00540B26"/>
    <w:rsid w:val="00541C56"/>
    <w:rsid w:val="0054203F"/>
    <w:rsid w:val="00542F58"/>
    <w:rsid w:val="005434F5"/>
    <w:rsid w:val="005439C3"/>
    <w:rsid w:val="005442B4"/>
    <w:rsid w:val="0054502F"/>
    <w:rsid w:val="00545438"/>
    <w:rsid w:val="0054582F"/>
    <w:rsid w:val="0054676E"/>
    <w:rsid w:val="00546E4F"/>
    <w:rsid w:val="00550CB8"/>
    <w:rsid w:val="005517FD"/>
    <w:rsid w:val="00553159"/>
    <w:rsid w:val="00553A38"/>
    <w:rsid w:val="00554D4A"/>
    <w:rsid w:val="00555276"/>
    <w:rsid w:val="0055546A"/>
    <w:rsid w:val="0055718C"/>
    <w:rsid w:val="00557887"/>
    <w:rsid w:val="00563D4F"/>
    <w:rsid w:val="00564AA3"/>
    <w:rsid w:val="00565613"/>
    <w:rsid w:val="00566A83"/>
    <w:rsid w:val="00566CA6"/>
    <w:rsid w:val="00566E06"/>
    <w:rsid w:val="0056745F"/>
    <w:rsid w:val="005675AE"/>
    <w:rsid w:val="005676C5"/>
    <w:rsid w:val="0056771E"/>
    <w:rsid w:val="005700CF"/>
    <w:rsid w:val="00570804"/>
    <w:rsid w:val="0057120E"/>
    <w:rsid w:val="00572B25"/>
    <w:rsid w:val="00572D8E"/>
    <w:rsid w:val="00574DC8"/>
    <w:rsid w:val="00575641"/>
    <w:rsid w:val="005769B8"/>
    <w:rsid w:val="00576ADF"/>
    <w:rsid w:val="005811BB"/>
    <w:rsid w:val="00582778"/>
    <w:rsid w:val="0058289B"/>
    <w:rsid w:val="00582969"/>
    <w:rsid w:val="00582C66"/>
    <w:rsid w:val="00583564"/>
    <w:rsid w:val="0058367E"/>
    <w:rsid w:val="005845AA"/>
    <w:rsid w:val="00585CFF"/>
    <w:rsid w:val="005860AF"/>
    <w:rsid w:val="00587EAD"/>
    <w:rsid w:val="00590371"/>
    <w:rsid w:val="0059062B"/>
    <w:rsid w:val="00590ACC"/>
    <w:rsid w:val="00591523"/>
    <w:rsid w:val="005916A9"/>
    <w:rsid w:val="00591788"/>
    <w:rsid w:val="00591809"/>
    <w:rsid w:val="005919B2"/>
    <w:rsid w:val="00592DED"/>
    <w:rsid w:val="0059540A"/>
    <w:rsid w:val="00595EFF"/>
    <w:rsid w:val="00596F9B"/>
    <w:rsid w:val="00597DBC"/>
    <w:rsid w:val="005A05B7"/>
    <w:rsid w:val="005A07D3"/>
    <w:rsid w:val="005A0805"/>
    <w:rsid w:val="005A1082"/>
    <w:rsid w:val="005A21CA"/>
    <w:rsid w:val="005A3C18"/>
    <w:rsid w:val="005A3C8C"/>
    <w:rsid w:val="005A3D4C"/>
    <w:rsid w:val="005A592A"/>
    <w:rsid w:val="005A757A"/>
    <w:rsid w:val="005A7D42"/>
    <w:rsid w:val="005B0C33"/>
    <w:rsid w:val="005B1915"/>
    <w:rsid w:val="005B2812"/>
    <w:rsid w:val="005B2B17"/>
    <w:rsid w:val="005B3001"/>
    <w:rsid w:val="005B4035"/>
    <w:rsid w:val="005B4887"/>
    <w:rsid w:val="005B4EF7"/>
    <w:rsid w:val="005B5759"/>
    <w:rsid w:val="005B6536"/>
    <w:rsid w:val="005B676D"/>
    <w:rsid w:val="005B6B0E"/>
    <w:rsid w:val="005B6F08"/>
    <w:rsid w:val="005B73A5"/>
    <w:rsid w:val="005B7547"/>
    <w:rsid w:val="005B791D"/>
    <w:rsid w:val="005B7CBA"/>
    <w:rsid w:val="005C0ED9"/>
    <w:rsid w:val="005C1F1C"/>
    <w:rsid w:val="005C2458"/>
    <w:rsid w:val="005C30F0"/>
    <w:rsid w:val="005C3AD7"/>
    <w:rsid w:val="005C3C39"/>
    <w:rsid w:val="005C4A6D"/>
    <w:rsid w:val="005C5565"/>
    <w:rsid w:val="005C648F"/>
    <w:rsid w:val="005C6A3F"/>
    <w:rsid w:val="005C7262"/>
    <w:rsid w:val="005C7A22"/>
    <w:rsid w:val="005D02BD"/>
    <w:rsid w:val="005D1663"/>
    <w:rsid w:val="005D1CF6"/>
    <w:rsid w:val="005D1DEA"/>
    <w:rsid w:val="005D224A"/>
    <w:rsid w:val="005D30AD"/>
    <w:rsid w:val="005D35DD"/>
    <w:rsid w:val="005D5749"/>
    <w:rsid w:val="005D62EE"/>
    <w:rsid w:val="005D72CA"/>
    <w:rsid w:val="005D7FC2"/>
    <w:rsid w:val="005E0437"/>
    <w:rsid w:val="005E1D5A"/>
    <w:rsid w:val="005E1E88"/>
    <w:rsid w:val="005E237B"/>
    <w:rsid w:val="005E34CD"/>
    <w:rsid w:val="005E3F90"/>
    <w:rsid w:val="005E4839"/>
    <w:rsid w:val="005E491C"/>
    <w:rsid w:val="005E5441"/>
    <w:rsid w:val="005E5E39"/>
    <w:rsid w:val="005E6C97"/>
    <w:rsid w:val="005E7F92"/>
    <w:rsid w:val="005F1B43"/>
    <w:rsid w:val="005F2957"/>
    <w:rsid w:val="005F2DC9"/>
    <w:rsid w:val="005F3A29"/>
    <w:rsid w:val="005F3EC6"/>
    <w:rsid w:val="005F4175"/>
    <w:rsid w:val="005F4324"/>
    <w:rsid w:val="005F4634"/>
    <w:rsid w:val="005F499D"/>
    <w:rsid w:val="005F49A0"/>
    <w:rsid w:val="005F4ADF"/>
    <w:rsid w:val="005F60DD"/>
    <w:rsid w:val="005F6A2B"/>
    <w:rsid w:val="005F78FA"/>
    <w:rsid w:val="00600642"/>
    <w:rsid w:val="00600B0A"/>
    <w:rsid w:val="00600B28"/>
    <w:rsid w:val="00601D54"/>
    <w:rsid w:val="00605275"/>
    <w:rsid w:val="00605885"/>
    <w:rsid w:val="00605D28"/>
    <w:rsid w:val="006069EB"/>
    <w:rsid w:val="00606A4E"/>
    <w:rsid w:val="00606D55"/>
    <w:rsid w:val="00606F1D"/>
    <w:rsid w:val="00607087"/>
    <w:rsid w:val="0060749E"/>
    <w:rsid w:val="00607FD3"/>
    <w:rsid w:val="006102CB"/>
    <w:rsid w:val="00610A08"/>
    <w:rsid w:val="0061116B"/>
    <w:rsid w:val="00611820"/>
    <w:rsid w:val="006124AE"/>
    <w:rsid w:val="006127BA"/>
    <w:rsid w:val="00613DC6"/>
    <w:rsid w:val="006142F4"/>
    <w:rsid w:val="006144CA"/>
    <w:rsid w:val="00614C5F"/>
    <w:rsid w:val="00615A0A"/>
    <w:rsid w:val="00616869"/>
    <w:rsid w:val="00620C81"/>
    <w:rsid w:val="0062190E"/>
    <w:rsid w:val="00621FC9"/>
    <w:rsid w:val="00622B9B"/>
    <w:rsid w:val="00624EA6"/>
    <w:rsid w:val="006254DB"/>
    <w:rsid w:val="00625A33"/>
    <w:rsid w:val="00625CE0"/>
    <w:rsid w:val="00627476"/>
    <w:rsid w:val="006275D3"/>
    <w:rsid w:val="00627EDD"/>
    <w:rsid w:val="006300CC"/>
    <w:rsid w:val="00631096"/>
    <w:rsid w:val="00632801"/>
    <w:rsid w:val="00633E90"/>
    <w:rsid w:val="006351EA"/>
    <w:rsid w:val="00635D0F"/>
    <w:rsid w:val="00637482"/>
    <w:rsid w:val="00637CC8"/>
    <w:rsid w:val="00640A25"/>
    <w:rsid w:val="00640A93"/>
    <w:rsid w:val="00642271"/>
    <w:rsid w:val="006427A8"/>
    <w:rsid w:val="0064321A"/>
    <w:rsid w:val="00643243"/>
    <w:rsid w:val="00643DAB"/>
    <w:rsid w:val="00644CE7"/>
    <w:rsid w:val="00645111"/>
    <w:rsid w:val="006451A5"/>
    <w:rsid w:val="00645408"/>
    <w:rsid w:val="00645AE8"/>
    <w:rsid w:val="00646400"/>
    <w:rsid w:val="00646827"/>
    <w:rsid w:val="00646D7B"/>
    <w:rsid w:val="00646D93"/>
    <w:rsid w:val="0064708D"/>
    <w:rsid w:val="0064711C"/>
    <w:rsid w:val="006478A4"/>
    <w:rsid w:val="00651D87"/>
    <w:rsid w:val="00652051"/>
    <w:rsid w:val="00652419"/>
    <w:rsid w:val="0065299F"/>
    <w:rsid w:val="00652A67"/>
    <w:rsid w:val="0065420E"/>
    <w:rsid w:val="006564E3"/>
    <w:rsid w:val="00657944"/>
    <w:rsid w:val="00657BA9"/>
    <w:rsid w:val="0066149B"/>
    <w:rsid w:val="00662A6D"/>
    <w:rsid w:val="00663D5A"/>
    <w:rsid w:val="00665564"/>
    <w:rsid w:val="00666286"/>
    <w:rsid w:val="00666F6F"/>
    <w:rsid w:val="00667F9A"/>
    <w:rsid w:val="00667FB6"/>
    <w:rsid w:val="006704EB"/>
    <w:rsid w:val="00671840"/>
    <w:rsid w:val="0067259D"/>
    <w:rsid w:val="00672CD4"/>
    <w:rsid w:val="00673B29"/>
    <w:rsid w:val="0067403B"/>
    <w:rsid w:val="00675FC2"/>
    <w:rsid w:val="00676BCA"/>
    <w:rsid w:val="00676ECD"/>
    <w:rsid w:val="00676F26"/>
    <w:rsid w:val="0067721A"/>
    <w:rsid w:val="00677DFB"/>
    <w:rsid w:val="00680751"/>
    <w:rsid w:val="00680FEE"/>
    <w:rsid w:val="0068142A"/>
    <w:rsid w:val="00681C07"/>
    <w:rsid w:val="006822F8"/>
    <w:rsid w:val="00682975"/>
    <w:rsid w:val="0068308A"/>
    <w:rsid w:val="00683418"/>
    <w:rsid w:val="006835B3"/>
    <w:rsid w:val="00683AB3"/>
    <w:rsid w:val="00683F4B"/>
    <w:rsid w:val="0068522C"/>
    <w:rsid w:val="00685510"/>
    <w:rsid w:val="00685ABC"/>
    <w:rsid w:val="00686632"/>
    <w:rsid w:val="00686D0D"/>
    <w:rsid w:val="006873DF"/>
    <w:rsid w:val="006878EF"/>
    <w:rsid w:val="006925EA"/>
    <w:rsid w:val="00693515"/>
    <w:rsid w:val="00693848"/>
    <w:rsid w:val="0069457B"/>
    <w:rsid w:val="006947C0"/>
    <w:rsid w:val="006951E8"/>
    <w:rsid w:val="00695B9A"/>
    <w:rsid w:val="006961DF"/>
    <w:rsid w:val="006964A1"/>
    <w:rsid w:val="0069662C"/>
    <w:rsid w:val="006974FB"/>
    <w:rsid w:val="006976B7"/>
    <w:rsid w:val="006A04CE"/>
    <w:rsid w:val="006A051D"/>
    <w:rsid w:val="006A1D55"/>
    <w:rsid w:val="006A1F5A"/>
    <w:rsid w:val="006A3387"/>
    <w:rsid w:val="006A3819"/>
    <w:rsid w:val="006A4938"/>
    <w:rsid w:val="006A4FD2"/>
    <w:rsid w:val="006A597D"/>
    <w:rsid w:val="006A69B7"/>
    <w:rsid w:val="006A7570"/>
    <w:rsid w:val="006B07BD"/>
    <w:rsid w:val="006B148B"/>
    <w:rsid w:val="006B16B5"/>
    <w:rsid w:val="006B1D18"/>
    <w:rsid w:val="006B2586"/>
    <w:rsid w:val="006B2F22"/>
    <w:rsid w:val="006B3A4C"/>
    <w:rsid w:val="006B4566"/>
    <w:rsid w:val="006B480B"/>
    <w:rsid w:val="006B564C"/>
    <w:rsid w:val="006B58A9"/>
    <w:rsid w:val="006C0CB8"/>
    <w:rsid w:val="006C0D0B"/>
    <w:rsid w:val="006C0FD0"/>
    <w:rsid w:val="006C13E3"/>
    <w:rsid w:val="006C1427"/>
    <w:rsid w:val="006C21BF"/>
    <w:rsid w:val="006C35AA"/>
    <w:rsid w:val="006C3A54"/>
    <w:rsid w:val="006C4B35"/>
    <w:rsid w:val="006C5CD8"/>
    <w:rsid w:val="006C63B3"/>
    <w:rsid w:val="006D05F8"/>
    <w:rsid w:val="006D118B"/>
    <w:rsid w:val="006D27C0"/>
    <w:rsid w:val="006D27C6"/>
    <w:rsid w:val="006D28D1"/>
    <w:rsid w:val="006D349F"/>
    <w:rsid w:val="006D3835"/>
    <w:rsid w:val="006D3B35"/>
    <w:rsid w:val="006D407C"/>
    <w:rsid w:val="006D4C71"/>
    <w:rsid w:val="006D4F21"/>
    <w:rsid w:val="006D6B7A"/>
    <w:rsid w:val="006D74A9"/>
    <w:rsid w:val="006D7708"/>
    <w:rsid w:val="006D7C08"/>
    <w:rsid w:val="006E0457"/>
    <w:rsid w:val="006E2ABD"/>
    <w:rsid w:val="006E2D5C"/>
    <w:rsid w:val="006E32B9"/>
    <w:rsid w:val="006E3BB4"/>
    <w:rsid w:val="006E40EA"/>
    <w:rsid w:val="006E4BC0"/>
    <w:rsid w:val="006E5F58"/>
    <w:rsid w:val="006E61EE"/>
    <w:rsid w:val="006E65F3"/>
    <w:rsid w:val="006E6802"/>
    <w:rsid w:val="006E72B2"/>
    <w:rsid w:val="006F0E65"/>
    <w:rsid w:val="006F10FF"/>
    <w:rsid w:val="006F3D2A"/>
    <w:rsid w:val="006F3EF5"/>
    <w:rsid w:val="006F42A4"/>
    <w:rsid w:val="006F45D3"/>
    <w:rsid w:val="006F4C86"/>
    <w:rsid w:val="006F525F"/>
    <w:rsid w:val="006F6613"/>
    <w:rsid w:val="006F7E4F"/>
    <w:rsid w:val="007000D2"/>
    <w:rsid w:val="00700940"/>
    <w:rsid w:val="0070416D"/>
    <w:rsid w:val="00704A33"/>
    <w:rsid w:val="007051D3"/>
    <w:rsid w:val="007059D4"/>
    <w:rsid w:val="007060C6"/>
    <w:rsid w:val="0070697D"/>
    <w:rsid w:val="007069C2"/>
    <w:rsid w:val="00706FFD"/>
    <w:rsid w:val="00707E02"/>
    <w:rsid w:val="00710BCB"/>
    <w:rsid w:val="00710E6D"/>
    <w:rsid w:val="00711E0E"/>
    <w:rsid w:val="0071230C"/>
    <w:rsid w:val="00712AE0"/>
    <w:rsid w:val="00714F98"/>
    <w:rsid w:val="00715526"/>
    <w:rsid w:val="007200D6"/>
    <w:rsid w:val="00720566"/>
    <w:rsid w:val="00720F64"/>
    <w:rsid w:val="007216B1"/>
    <w:rsid w:val="007216F6"/>
    <w:rsid w:val="007218E7"/>
    <w:rsid w:val="00723297"/>
    <w:rsid w:val="00723C41"/>
    <w:rsid w:val="00724391"/>
    <w:rsid w:val="00724CDC"/>
    <w:rsid w:val="007250E0"/>
    <w:rsid w:val="007263E2"/>
    <w:rsid w:val="00726EF0"/>
    <w:rsid w:val="0072790F"/>
    <w:rsid w:val="00730E15"/>
    <w:rsid w:val="00730F38"/>
    <w:rsid w:val="00732505"/>
    <w:rsid w:val="00732638"/>
    <w:rsid w:val="00732E34"/>
    <w:rsid w:val="007337DC"/>
    <w:rsid w:val="00733E4E"/>
    <w:rsid w:val="0073437D"/>
    <w:rsid w:val="00736488"/>
    <w:rsid w:val="007367BA"/>
    <w:rsid w:val="007369ED"/>
    <w:rsid w:val="00736C2E"/>
    <w:rsid w:val="00736D35"/>
    <w:rsid w:val="0073785A"/>
    <w:rsid w:val="007379DA"/>
    <w:rsid w:val="00737ACB"/>
    <w:rsid w:val="00740CDD"/>
    <w:rsid w:val="007412C8"/>
    <w:rsid w:val="0074208C"/>
    <w:rsid w:val="0074233D"/>
    <w:rsid w:val="00742DE2"/>
    <w:rsid w:val="00742F8D"/>
    <w:rsid w:val="007449C9"/>
    <w:rsid w:val="007450B0"/>
    <w:rsid w:val="007464F5"/>
    <w:rsid w:val="00746A38"/>
    <w:rsid w:val="0075089C"/>
    <w:rsid w:val="00750907"/>
    <w:rsid w:val="00750D76"/>
    <w:rsid w:val="00750F8D"/>
    <w:rsid w:val="00751263"/>
    <w:rsid w:val="00751683"/>
    <w:rsid w:val="00753173"/>
    <w:rsid w:val="007537DC"/>
    <w:rsid w:val="00753E6C"/>
    <w:rsid w:val="0075404B"/>
    <w:rsid w:val="00754116"/>
    <w:rsid w:val="007545C0"/>
    <w:rsid w:val="007551F7"/>
    <w:rsid w:val="00755B69"/>
    <w:rsid w:val="007575ED"/>
    <w:rsid w:val="00757B05"/>
    <w:rsid w:val="00757BAF"/>
    <w:rsid w:val="00760762"/>
    <w:rsid w:val="00762FE5"/>
    <w:rsid w:val="0076352D"/>
    <w:rsid w:val="007639EA"/>
    <w:rsid w:val="00764B90"/>
    <w:rsid w:val="007652C4"/>
    <w:rsid w:val="00765320"/>
    <w:rsid w:val="00766DCC"/>
    <w:rsid w:val="00770D1A"/>
    <w:rsid w:val="007719E7"/>
    <w:rsid w:val="00772455"/>
    <w:rsid w:val="00772DE4"/>
    <w:rsid w:val="00773365"/>
    <w:rsid w:val="00773551"/>
    <w:rsid w:val="00773B2B"/>
    <w:rsid w:val="007744AF"/>
    <w:rsid w:val="0077551C"/>
    <w:rsid w:val="00776A5E"/>
    <w:rsid w:val="00776E5E"/>
    <w:rsid w:val="0078011A"/>
    <w:rsid w:val="00780566"/>
    <w:rsid w:val="00780DCF"/>
    <w:rsid w:val="00780E3A"/>
    <w:rsid w:val="00781CCF"/>
    <w:rsid w:val="0078387E"/>
    <w:rsid w:val="0078462F"/>
    <w:rsid w:val="007850C9"/>
    <w:rsid w:val="00785A4E"/>
    <w:rsid w:val="00785FB0"/>
    <w:rsid w:val="007861F7"/>
    <w:rsid w:val="007864C6"/>
    <w:rsid w:val="0078669B"/>
    <w:rsid w:val="00786997"/>
    <w:rsid w:val="00787CBA"/>
    <w:rsid w:val="00787FD9"/>
    <w:rsid w:val="0079008B"/>
    <w:rsid w:val="00794B0A"/>
    <w:rsid w:val="007957FD"/>
    <w:rsid w:val="007A0508"/>
    <w:rsid w:val="007A0611"/>
    <w:rsid w:val="007A0F43"/>
    <w:rsid w:val="007A3508"/>
    <w:rsid w:val="007A353F"/>
    <w:rsid w:val="007A426B"/>
    <w:rsid w:val="007A6AEF"/>
    <w:rsid w:val="007A6BA3"/>
    <w:rsid w:val="007A70D4"/>
    <w:rsid w:val="007A7233"/>
    <w:rsid w:val="007A73F2"/>
    <w:rsid w:val="007A7B52"/>
    <w:rsid w:val="007A7E14"/>
    <w:rsid w:val="007B244E"/>
    <w:rsid w:val="007B2559"/>
    <w:rsid w:val="007B3BFA"/>
    <w:rsid w:val="007B4570"/>
    <w:rsid w:val="007B4ABE"/>
    <w:rsid w:val="007B56A5"/>
    <w:rsid w:val="007B5FFF"/>
    <w:rsid w:val="007B63A7"/>
    <w:rsid w:val="007B6552"/>
    <w:rsid w:val="007B6589"/>
    <w:rsid w:val="007B6F50"/>
    <w:rsid w:val="007B7262"/>
    <w:rsid w:val="007B7381"/>
    <w:rsid w:val="007B7392"/>
    <w:rsid w:val="007B7967"/>
    <w:rsid w:val="007B7CE6"/>
    <w:rsid w:val="007C0C4D"/>
    <w:rsid w:val="007C10C0"/>
    <w:rsid w:val="007C1411"/>
    <w:rsid w:val="007C3A5D"/>
    <w:rsid w:val="007C4048"/>
    <w:rsid w:val="007D0016"/>
    <w:rsid w:val="007D0268"/>
    <w:rsid w:val="007D0514"/>
    <w:rsid w:val="007D1988"/>
    <w:rsid w:val="007D27FC"/>
    <w:rsid w:val="007D30C4"/>
    <w:rsid w:val="007D3327"/>
    <w:rsid w:val="007D3393"/>
    <w:rsid w:val="007D3B62"/>
    <w:rsid w:val="007D496D"/>
    <w:rsid w:val="007D57FB"/>
    <w:rsid w:val="007D5DFD"/>
    <w:rsid w:val="007D5F95"/>
    <w:rsid w:val="007D699F"/>
    <w:rsid w:val="007D749F"/>
    <w:rsid w:val="007D7D15"/>
    <w:rsid w:val="007E081E"/>
    <w:rsid w:val="007E22C0"/>
    <w:rsid w:val="007E2CFE"/>
    <w:rsid w:val="007E2EC7"/>
    <w:rsid w:val="007E3C81"/>
    <w:rsid w:val="007E4A55"/>
    <w:rsid w:val="007E5084"/>
    <w:rsid w:val="007E5F89"/>
    <w:rsid w:val="007E605C"/>
    <w:rsid w:val="007E6C5F"/>
    <w:rsid w:val="007E709B"/>
    <w:rsid w:val="007E78FA"/>
    <w:rsid w:val="007E7A28"/>
    <w:rsid w:val="007F0868"/>
    <w:rsid w:val="007F2A5E"/>
    <w:rsid w:val="007F2CB5"/>
    <w:rsid w:val="007F3073"/>
    <w:rsid w:val="007F590E"/>
    <w:rsid w:val="007F617F"/>
    <w:rsid w:val="007F71DF"/>
    <w:rsid w:val="007F720C"/>
    <w:rsid w:val="007F7366"/>
    <w:rsid w:val="00800299"/>
    <w:rsid w:val="00800622"/>
    <w:rsid w:val="008006D2"/>
    <w:rsid w:val="00800BC5"/>
    <w:rsid w:val="00801CFF"/>
    <w:rsid w:val="00801D57"/>
    <w:rsid w:val="00801ED2"/>
    <w:rsid w:val="00802203"/>
    <w:rsid w:val="00803AA0"/>
    <w:rsid w:val="008047BF"/>
    <w:rsid w:val="0080537D"/>
    <w:rsid w:val="0080544F"/>
    <w:rsid w:val="00805ABD"/>
    <w:rsid w:val="0080731D"/>
    <w:rsid w:val="008074FB"/>
    <w:rsid w:val="008079E0"/>
    <w:rsid w:val="008079F1"/>
    <w:rsid w:val="008101CA"/>
    <w:rsid w:val="00810338"/>
    <w:rsid w:val="00810E06"/>
    <w:rsid w:val="00811D4F"/>
    <w:rsid w:val="0081220F"/>
    <w:rsid w:val="008127A1"/>
    <w:rsid w:val="008128AC"/>
    <w:rsid w:val="008148C6"/>
    <w:rsid w:val="0081530E"/>
    <w:rsid w:val="00815416"/>
    <w:rsid w:val="00816247"/>
    <w:rsid w:val="0081716A"/>
    <w:rsid w:val="008179A7"/>
    <w:rsid w:val="00817E70"/>
    <w:rsid w:val="00821716"/>
    <w:rsid w:val="00821DB5"/>
    <w:rsid w:val="00822634"/>
    <w:rsid w:val="00822AF0"/>
    <w:rsid w:val="00823643"/>
    <w:rsid w:val="00824874"/>
    <w:rsid w:val="00824E35"/>
    <w:rsid w:val="00825056"/>
    <w:rsid w:val="00825AC4"/>
    <w:rsid w:val="00825EF7"/>
    <w:rsid w:val="00826002"/>
    <w:rsid w:val="00826518"/>
    <w:rsid w:val="00827F95"/>
    <w:rsid w:val="0083012C"/>
    <w:rsid w:val="00830446"/>
    <w:rsid w:val="008319C1"/>
    <w:rsid w:val="00832876"/>
    <w:rsid w:val="00832B51"/>
    <w:rsid w:val="00833843"/>
    <w:rsid w:val="00833E90"/>
    <w:rsid w:val="00833EC5"/>
    <w:rsid w:val="00834B1F"/>
    <w:rsid w:val="00834EE2"/>
    <w:rsid w:val="008350E7"/>
    <w:rsid w:val="00836107"/>
    <w:rsid w:val="0083627E"/>
    <w:rsid w:val="008371B6"/>
    <w:rsid w:val="00837403"/>
    <w:rsid w:val="008401A0"/>
    <w:rsid w:val="00840244"/>
    <w:rsid w:val="0084097C"/>
    <w:rsid w:val="00841D6F"/>
    <w:rsid w:val="008425F6"/>
    <w:rsid w:val="0084275B"/>
    <w:rsid w:val="00843057"/>
    <w:rsid w:val="008441B9"/>
    <w:rsid w:val="00845BAE"/>
    <w:rsid w:val="00847F1E"/>
    <w:rsid w:val="00850751"/>
    <w:rsid w:val="00850ACD"/>
    <w:rsid w:val="00850F74"/>
    <w:rsid w:val="00853CE1"/>
    <w:rsid w:val="008556E2"/>
    <w:rsid w:val="00855AA3"/>
    <w:rsid w:val="008574AA"/>
    <w:rsid w:val="00857D5D"/>
    <w:rsid w:val="00857E8F"/>
    <w:rsid w:val="0086188D"/>
    <w:rsid w:val="00862684"/>
    <w:rsid w:val="00862C88"/>
    <w:rsid w:val="008631CF"/>
    <w:rsid w:val="008635E8"/>
    <w:rsid w:val="00863B42"/>
    <w:rsid w:val="00863C55"/>
    <w:rsid w:val="0086457D"/>
    <w:rsid w:val="00866338"/>
    <w:rsid w:val="00866D83"/>
    <w:rsid w:val="00867009"/>
    <w:rsid w:val="008671DD"/>
    <w:rsid w:val="008672A4"/>
    <w:rsid w:val="00867583"/>
    <w:rsid w:val="0087088E"/>
    <w:rsid w:val="00871D2B"/>
    <w:rsid w:val="008729A4"/>
    <w:rsid w:val="00873EBA"/>
    <w:rsid w:val="0087474B"/>
    <w:rsid w:val="0087583C"/>
    <w:rsid w:val="00875983"/>
    <w:rsid w:val="00877C4D"/>
    <w:rsid w:val="00880CB0"/>
    <w:rsid w:val="008838A6"/>
    <w:rsid w:val="00885B2E"/>
    <w:rsid w:val="00886E71"/>
    <w:rsid w:val="00887797"/>
    <w:rsid w:val="00890076"/>
    <w:rsid w:val="00890AA4"/>
    <w:rsid w:val="00890E39"/>
    <w:rsid w:val="00891CB4"/>
    <w:rsid w:val="00893705"/>
    <w:rsid w:val="008950B8"/>
    <w:rsid w:val="00895385"/>
    <w:rsid w:val="0089538D"/>
    <w:rsid w:val="00896822"/>
    <w:rsid w:val="00896C90"/>
    <w:rsid w:val="008975BE"/>
    <w:rsid w:val="0089781D"/>
    <w:rsid w:val="008979B1"/>
    <w:rsid w:val="00897CAC"/>
    <w:rsid w:val="008A02CB"/>
    <w:rsid w:val="008A07DD"/>
    <w:rsid w:val="008A098C"/>
    <w:rsid w:val="008A15CE"/>
    <w:rsid w:val="008A21FD"/>
    <w:rsid w:val="008A2E1B"/>
    <w:rsid w:val="008A35CE"/>
    <w:rsid w:val="008A3789"/>
    <w:rsid w:val="008A3F96"/>
    <w:rsid w:val="008A51AA"/>
    <w:rsid w:val="008A536E"/>
    <w:rsid w:val="008A6C7A"/>
    <w:rsid w:val="008B24B9"/>
    <w:rsid w:val="008B3042"/>
    <w:rsid w:val="008B31DD"/>
    <w:rsid w:val="008B39D6"/>
    <w:rsid w:val="008B5B8C"/>
    <w:rsid w:val="008B7099"/>
    <w:rsid w:val="008B7E33"/>
    <w:rsid w:val="008C0545"/>
    <w:rsid w:val="008C199B"/>
    <w:rsid w:val="008C1C6E"/>
    <w:rsid w:val="008C245D"/>
    <w:rsid w:val="008C5DC3"/>
    <w:rsid w:val="008C6E53"/>
    <w:rsid w:val="008C7CB5"/>
    <w:rsid w:val="008D0AF3"/>
    <w:rsid w:val="008D0E5E"/>
    <w:rsid w:val="008D105E"/>
    <w:rsid w:val="008D1100"/>
    <w:rsid w:val="008D197D"/>
    <w:rsid w:val="008D1A54"/>
    <w:rsid w:val="008D2568"/>
    <w:rsid w:val="008D3EB6"/>
    <w:rsid w:val="008D400A"/>
    <w:rsid w:val="008D4B21"/>
    <w:rsid w:val="008D4B39"/>
    <w:rsid w:val="008D4CCC"/>
    <w:rsid w:val="008D57F6"/>
    <w:rsid w:val="008D59A5"/>
    <w:rsid w:val="008D5BED"/>
    <w:rsid w:val="008D6257"/>
    <w:rsid w:val="008D7C73"/>
    <w:rsid w:val="008D7E51"/>
    <w:rsid w:val="008D7F3A"/>
    <w:rsid w:val="008E03BB"/>
    <w:rsid w:val="008E2F09"/>
    <w:rsid w:val="008E41C3"/>
    <w:rsid w:val="008E5565"/>
    <w:rsid w:val="008E5811"/>
    <w:rsid w:val="008E6204"/>
    <w:rsid w:val="008E6662"/>
    <w:rsid w:val="008E7897"/>
    <w:rsid w:val="008F062B"/>
    <w:rsid w:val="008F232B"/>
    <w:rsid w:val="008F3D0F"/>
    <w:rsid w:val="008F5456"/>
    <w:rsid w:val="008F6B31"/>
    <w:rsid w:val="008F6C76"/>
    <w:rsid w:val="008F769D"/>
    <w:rsid w:val="008F7C83"/>
    <w:rsid w:val="008F7E62"/>
    <w:rsid w:val="0090020B"/>
    <w:rsid w:val="009003CD"/>
    <w:rsid w:val="00902422"/>
    <w:rsid w:val="00903127"/>
    <w:rsid w:val="009038BC"/>
    <w:rsid w:val="0090793E"/>
    <w:rsid w:val="00910BC6"/>
    <w:rsid w:val="009118D1"/>
    <w:rsid w:val="00911D1A"/>
    <w:rsid w:val="00912A6A"/>
    <w:rsid w:val="00912DAC"/>
    <w:rsid w:val="009132C0"/>
    <w:rsid w:val="00913B6D"/>
    <w:rsid w:val="0091504F"/>
    <w:rsid w:val="0091527F"/>
    <w:rsid w:val="00916E19"/>
    <w:rsid w:val="009201B5"/>
    <w:rsid w:val="00922014"/>
    <w:rsid w:val="009220DA"/>
    <w:rsid w:val="00922450"/>
    <w:rsid w:val="009228E2"/>
    <w:rsid w:val="00923AE6"/>
    <w:rsid w:val="00924551"/>
    <w:rsid w:val="00925A7F"/>
    <w:rsid w:val="009267D0"/>
    <w:rsid w:val="00927010"/>
    <w:rsid w:val="00933432"/>
    <w:rsid w:val="00933EE5"/>
    <w:rsid w:val="00935BBB"/>
    <w:rsid w:val="00935F38"/>
    <w:rsid w:val="00936E7E"/>
    <w:rsid w:val="00937435"/>
    <w:rsid w:val="009375BB"/>
    <w:rsid w:val="00937846"/>
    <w:rsid w:val="00940320"/>
    <w:rsid w:val="009404B6"/>
    <w:rsid w:val="0094299F"/>
    <w:rsid w:val="0094365E"/>
    <w:rsid w:val="00943D30"/>
    <w:rsid w:val="009446DD"/>
    <w:rsid w:val="00944978"/>
    <w:rsid w:val="00944F56"/>
    <w:rsid w:val="00945806"/>
    <w:rsid w:val="00945AC2"/>
    <w:rsid w:val="00945E3E"/>
    <w:rsid w:val="00946095"/>
    <w:rsid w:val="0094631B"/>
    <w:rsid w:val="00946EF8"/>
    <w:rsid w:val="00947973"/>
    <w:rsid w:val="0095038D"/>
    <w:rsid w:val="00954F70"/>
    <w:rsid w:val="0095527A"/>
    <w:rsid w:val="00955529"/>
    <w:rsid w:val="00955CD9"/>
    <w:rsid w:val="00956554"/>
    <w:rsid w:val="00956687"/>
    <w:rsid w:val="00957001"/>
    <w:rsid w:val="00957185"/>
    <w:rsid w:val="009575A2"/>
    <w:rsid w:val="00957B8E"/>
    <w:rsid w:val="00957DCD"/>
    <w:rsid w:val="00961A2E"/>
    <w:rsid w:val="00961BCA"/>
    <w:rsid w:val="00963B54"/>
    <w:rsid w:val="009643E2"/>
    <w:rsid w:val="00964752"/>
    <w:rsid w:val="0096482D"/>
    <w:rsid w:val="00964AFD"/>
    <w:rsid w:val="0096566F"/>
    <w:rsid w:val="0096577F"/>
    <w:rsid w:val="00966540"/>
    <w:rsid w:val="0096656F"/>
    <w:rsid w:val="00966EA5"/>
    <w:rsid w:val="00967981"/>
    <w:rsid w:val="00970AD8"/>
    <w:rsid w:val="00970DD1"/>
    <w:rsid w:val="00971728"/>
    <w:rsid w:val="00972567"/>
    <w:rsid w:val="009725D4"/>
    <w:rsid w:val="0097427C"/>
    <w:rsid w:val="00974716"/>
    <w:rsid w:val="00974FC6"/>
    <w:rsid w:val="00975670"/>
    <w:rsid w:val="00976735"/>
    <w:rsid w:val="00976A6F"/>
    <w:rsid w:val="00976F4B"/>
    <w:rsid w:val="00980827"/>
    <w:rsid w:val="00981274"/>
    <w:rsid w:val="00981681"/>
    <w:rsid w:val="00981C04"/>
    <w:rsid w:val="00982267"/>
    <w:rsid w:val="0098233E"/>
    <w:rsid w:val="00982473"/>
    <w:rsid w:val="00982D0C"/>
    <w:rsid w:val="00983015"/>
    <w:rsid w:val="0098334E"/>
    <w:rsid w:val="009833AE"/>
    <w:rsid w:val="00984DCE"/>
    <w:rsid w:val="00985003"/>
    <w:rsid w:val="00985A19"/>
    <w:rsid w:val="009860EF"/>
    <w:rsid w:val="0098649B"/>
    <w:rsid w:val="00986571"/>
    <w:rsid w:val="00986F87"/>
    <w:rsid w:val="0098708F"/>
    <w:rsid w:val="00987ACE"/>
    <w:rsid w:val="00991B8E"/>
    <w:rsid w:val="00992DA9"/>
    <w:rsid w:val="00992FFD"/>
    <w:rsid w:val="009932CD"/>
    <w:rsid w:val="00994393"/>
    <w:rsid w:val="009948FC"/>
    <w:rsid w:val="00994E87"/>
    <w:rsid w:val="00995C0A"/>
    <w:rsid w:val="00996282"/>
    <w:rsid w:val="00996796"/>
    <w:rsid w:val="00996D66"/>
    <w:rsid w:val="009A0730"/>
    <w:rsid w:val="009A1268"/>
    <w:rsid w:val="009A1385"/>
    <w:rsid w:val="009A2669"/>
    <w:rsid w:val="009A423B"/>
    <w:rsid w:val="009A45F8"/>
    <w:rsid w:val="009A7760"/>
    <w:rsid w:val="009A7FBA"/>
    <w:rsid w:val="009B0F3B"/>
    <w:rsid w:val="009B17DB"/>
    <w:rsid w:val="009B19DD"/>
    <w:rsid w:val="009B238E"/>
    <w:rsid w:val="009B246D"/>
    <w:rsid w:val="009B28E2"/>
    <w:rsid w:val="009B3B1C"/>
    <w:rsid w:val="009B41AB"/>
    <w:rsid w:val="009B556D"/>
    <w:rsid w:val="009B5C6A"/>
    <w:rsid w:val="009B5CCD"/>
    <w:rsid w:val="009B6900"/>
    <w:rsid w:val="009B7268"/>
    <w:rsid w:val="009B72D9"/>
    <w:rsid w:val="009B791D"/>
    <w:rsid w:val="009B7A97"/>
    <w:rsid w:val="009B7C24"/>
    <w:rsid w:val="009C0127"/>
    <w:rsid w:val="009C09D1"/>
    <w:rsid w:val="009C188C"/>
    <w:rsid w:val="009C1D50"/>
    <w:rsid w:val="009C28AD"/>
    <w:rsid w:val="009C327E"/>
    <w:rsid w:val="009C5AF2"/>
    <w:rsid w:val="009C5BC5"/>
    <w:rsid w:val="009C5E1E"/>
    <w:rsid w:val="009C5F98"/>
    <w:rsid w:val="009C6BE9"/>
    <w:rsid w:val="009C6C66"/>
    <w:rsid w:val="009C6F09"/>
    <w:rsid w:val="009C7844"/>
    <w:rsid w:val="009C7D36"/>
    <w:rsid w:val="009D2068"/>
    <w:rsid w:val="009D23C6"/>
    <w:rsid w:val="009D287D"/>
    <w:rsid w:val="009D2EEF"/>
    <w:rsid w:val="009D566D"/>
    <w:rsid w:val="009D6D24"/>
    <w:rsid w:val="009D706B"/>
    <w:rsid w:val="009D756D"/>
    <w:rsid w:val="009E04B2"/>
    <w:rsid w:val="009E0E50"/>
    <w:rsid w:val="009E0FD7"/>
    <w:rsid w:val="009E366D"/>
    <w:rsid w:val="009E4384"/>
    <w:rsid w:val="009E519B"/>
    <w:rsid w:val="009E51B5"/>
    <w:rsid w:val="009E59CB"/>
    <w:rsid w:val="009E5A07"/>
    <w:rsid w:val="009F014D"/>
    <w:rsid w:val="009F0F7D"/>
    <w:rsid w:val="009F1A04"/>
    <w:rsid w:val="009F1D51"/>
    <w:rsid w:val="009F2004"/>
    <w:rsid w:val="009F26D0"/>
    <w:rsid w:val="009F36CB"/>
    <w:rsid w:val="009F3764"/>
    <w:rsid w:val="009F502A"/>
    <w:rsid w:val="009F7A2F"/>
    <w:rsid w:val="00A0000A"/>
    <w:rsid w:val="00A01909"/>
    <w:rsid w:val="00A02FF1"/>
    <w:rsid w:val="00A03A4F"/>
    <w:rsid w:val="00A04336"/>
    <w:rsid w:val="00A050E7"/>
    <w:rsid w:val="00A05E77"/>
    <w:rsid w:val="00A06B97"/>
    <w:rsid w:val="00A06C12"/>
    <w:rsid w:val="00A073AC"/>
    <w:rsid w:val="00A07B72"/>
    <w:rsid w:val="00A07C47"/>
    <w:rsid w:val="00A106D0"/>
    <w:rsid w:val="00A110A7"/>
    <w:rsid w:val="00A1176D"/>
    <w:rsid w:val="00A13A6F"/>
    <w:rsid w:val="00A13D06"/>
    <w:rsid w:val="00A161C9"/>
    <w:rsid w:val="00A1650C"/>
    <w:rsid w:val="00A165AD"/>
    <w:rsid w:val="00A17134"/>
    <w:rsid w:val="00A17F9F"/>
    <w:rsid w:val="00A207CD"/>
    <w:rsid w:val="00A20944"/>
    <w:rsid w:val="00A2127A"/>
    <w:rsid w:val="00A2150C"/>
    <w:rsid w:val="00A2172D"/>
    <w:rsid w:val="00A21D12"/>
    <w:rsid w:val="00A25010"/>
    <w:rsid w:val="00A2515F"/>
    <w:rsid w:val="00A25FD2"/>
    <w:rsid w:val="00A269D1"/>
    <w:rsid w:val="00A2777F"/>
    <w:rsid w:val="00A279A7"/>
    <w:rsid w:val="00A27EDE"/>
    <w:rsid w:val="00A30518"/>
    <w:rsid w:val="00A31024"/>
    <w:rsid w:val="00A3121A"/>
    <w:rsid w:val="00A32DE6"/>
    <w:rsid w:val="00A34C6E"/>
    <w:rsid w:val="00A34FA1"/>
    <w:rsid w:val="00A351C0"/>
    <w:rsid w:val="00A35AAC"/>
    <w:rsid w:val="00A35E3A"/>
    <w:rsid w:val="00A3720C"/>
    <w:rsid w:val="00A377AF"/>
    <w:rsid w:val="00A40D53"/>
    <w:rsid w:val="00A41D82"/>
    <w:rsid w:val="00A427F7"/>
    <w:rsid w:val="00A42D9E"/>
    <w:rsid w:val="00A4321E"/>
    <w:rsid w:val="00A44966"/>
    <w:rsid w:val="00A45619"/>
    <w:rsid w:val="00A4642C"/>
    <w:rsid w:val="00A46BFD"/>
    <w:rsid w:val="00A5053E"/>
    <w:rsid w:val="00A51124"/>
    <w:rsid w:val="00A51594"/>
    <w:rsid w:val="00A51E41"/>
    <w:rsid w:val="00A5316E"/>
    <w:rsid w:val="00A5408A"/>
    <w:rsid w:val="00A549BA"/>
    <w:rsid w:val="00A54B60"/>
    <w:rsid w:val="00A576DF"/>
    <w:rsid w:val="00A62936"/>
    <w:rsid w:val="00A62E18"/>
    <w:rsid w:val="00A62F52"/>
    <w:rsid w:val="00A63394"/>
    <w:rsid w:val="00A6376E"/>
    <w:rsid w:val="00A6440D"/>
    <w:rsid w:val="00A6445E"/>
    <w:rsid w:val="00A64E16"/>
    <w:rsid w:val="00A65119"/>
    <w:rsid w:val="00A652A9"/>
    <w:rsid w:val="00A664EA"/>
    <w:rsid w:val="00A669AC"/>
    <w:rsid w:val="00A66A99"/>
    <w:rsid w:val="00A66CD6"/>
    <w:rsid w:val="00A6711A"/>
    <w:rsid w:val="00A67436"/>
    <w:rsid w:val="00A6793A"/>
    <w:rsid w:val="00A708F6"/>
    <w:rsid w:val="00A70AE1"/>
    <w:rsid w:val="00A71161"/>
    <w:rsid w:val="00A75431"/>
    <w:rsid w:val="00A7587E"/>
    <w:rsid w:val="00A7677E"/>
    <w:rsid w:val="00A820B9"/>
    <w:rsid w:val="00A8236B"/>
    <w:rsid w:val="00A82596"/>
    <w:rsid w:val="00A83E90"/>
    <w:rsid w:val="00A84822"/>
    <w:rsid w:val="00A851E2"/>
    <w:rsid w:val="00A8606A"/>
    <w:rsid w:val="00A863B3"/>
    <w:rsid w:val="00A877A4"/>
    <w:rsid w:val="00A87E40"/>
    <w:rsid w:val="00A905C6"/>
    <w:rsid w:val="00A908BB"/>
    <w:rsid w:val="00A90B63"/>
    <w:rsid w:val="00A914DE"/>
    <w:rsid w:val="00A9321F"/>
    <w:rsid w:val="00A94757"/>
    <w:rsid w:val="00A94F29"/>
    <w:rsid w:val="00A95918"/>
    <w:rsid w:val="00A96977"/>
    <w:rsid w:val="00A96C96"/>
    <w:rsid w:val="00A97248"/>
    <w:rsid w:val="00A972BD"/>
    <w:rsid w:val="00A97327"/>
    <w:rsid w:val="00A97FB2"/>
    <w:rsid w:val="00AA022F"/>
    <w:rsid w:val="00AA060C"/>
    <w:rsid w:val="00AA0BB1"/>
    <w:rsid w:val="00AA14B0"/>
    <w:rsid w:val="00AA1C0C"/>
    <w:rsid w:val="00AA2660"/>
    <w:rsid w:val="00AA27EA"/>
    <w:rsid w:val="00AA357F"/>
    <w:rsid w:val="00AA4D1E"/>
    <w:rsid w:val="00AA6296"/>
    <w:rsid w:val="00AA6C7D"/>
    <w:rsid w:val="00AB06AB"/>
    <w:rsid w:val="00AB0D7F"/>
    <w:rsid w:val="00AB0F48"/>
    <w:rsid w:val="00AB1340"/>
    <w:rsid w:val="00AB1FEA"/>
    <w:rsid w:val="00AB22AB"/>
    <w:rsid w:val="00AB2E1F"/>
    <w:rsid w:val="00AB2EB7"/>
    <w:rsid w:val="00AB2F16"/>
    <w:rsid w:val="00AB304D"/>
    <w:rsid w:val="00AB3479"/>
    <w:rsid w:val="00AB4280"/>
    <w:rsid w:val="00AB4D8A"/>
    <w:rsid w:val="00AB4F3F"/>
    <w:rsid w:val="00AB4F71"/>
    <w:rsid w:val="00AB5264"/>
    <w:rsid w:val="00AB69A7"/>
    <w:rsid w:val="00AB70DA"/>
    <w:rsid w:val="00AB7457"/>
    <w:rsid w:val="00AB7629"/>
    <w:rsid w:val="00AC024F"/>
    <w:rsid w:val="00AC1008"/>
    <w:rsid w:val="00AC167F"/>
    <w:rsid w:val="00AC1BA1"/>
    <w:rsid w:val="00AC210E"/>
    <w:rsid w:val="00AC24D5"/>
    <w:rsid w:val="00AC2CAA"/>
    <w:rsid w:val="00AC2E07"/>
    <w:rsid w:val="00AC2F3D"/>
    <w:rsid w:val="00AC4B1F"/>
    <w:rsid w:val="00AC4F0C"/>
    <w:rsid w:val="00AC5853"/>
    <w:rsid w:val="00AC6826"/>
    <w:rsid w:val="00AC7FEE"/>
    <w:rsid w:val="00AD0889"/>
    <w:rsid w:val="00AD0B14"/>
    <w:rsid w:val="00AD0F34"/>
    <w:rsid w:val="00AD1ED7"/>
    <w:rsid w:val="00AD241A"/>
    <w:rsid w:val="00AD2CE9"/>
    <w:rsid w:val="00AD589E"/>
    <w:rsid w:val="00AD65DF"/>
    <w:rsid w:val="00AD7073"/>
    <w:rsid w:val="00AE0BF2"/>
    <w:rsid w:val="00AE13BC"/>
    <w:rsid w:val="00AE1698"/>
    <w:rsid w:val="00AE292D"/>
    <w:rsid w:val="00AE3CF0"/>
    <w:rsid w:val="00AE42E4"/>
    <w:rsid w:val="00AE4E8C"/>
    <w:rsid w:val="00AE520B"/>
    <w:rsid w:val="00AF0E46"/>
    <w:rsid w:val="00AF1019"/>
    <w:rsid w:val="00AF2032"/>
    <w:rsid w:val="00AF3333"/>
    <w:rsid w:val="00AF39EB"/>
    <w:rsid w:val="00AF3DD1"/>
    <w:rsid w:val="00AF4F55"/>
    <w:rsid w:val="00AF69E1"/>
    <w:rsid w:val="00AF72E7"/>
    <w:rsid w:val="00AF7353"/>
    <w:rsid w:val="00AF7466"/>
    <w:rsid w:val="00AF7B17"/>
    <w:rsid w:val="00B00077"/>
    <w:rsid w:val="00B00991"/>
    <w:rsid w:val="00B01500"/>
    <w:rsid w:val="00B0159B"/>
    <w:rsid w:val="00B015BD"/>
    <w:rsid w:val="00B01DB0"/>
    <w:rsid w:val="00B03497"/>
    <w:rsid w:val="00B04013"/>
    <w:rsid w:val="00B054FF"/>
    <w:rsid w:val="00B0604B"/>
    <w:rsid w:val="00B06EDC"/>
    <w:rsid w:val="00B1029D"/>
    <w:rsid w:val="00B105A4"/>
    <w:rsid w:val="00B10A92"/>
    <w:rsid w:val="00B11042"/>
    <w:rsid w:val="00B11BE3"/>
    <w:rsid w:val="00B142CE"/>
    <w:rsid w:val="00B14C3A"/>
    <w:rsid w:val="00B155DA"/>
    <w:rsid w:val="00B15CC7"/>
    <w:rsid w:val="00B15D26"/>
    <w:rsid w:val="00B168A6"/>
    <w:rsid w:val="00B16EA4"/>
    <w:rsid w:val="00B17CFE"/>
    <w:rsid w:val="00B20ACB"/>
    <w:rsid w:val="00B21C77"/>
    <w:rsid w:val="00B2343C"/>
    <w:rsid w:val="00B24418"/>
    <w:rsid w:val="00B251F1"/>
    <w:rsid w:val="00B25B3F"/>
    <w:rsid w:val="00B3018F"/>
    <w:rsid w:val="00B3190F"/>
    <w:rsid w:val="00B3268B"/>
    <w:rsid w:val="00B33844"/>
    <w:rsid w:val="00B3397C"/>
    <w:rsid w:val="00B3411F"/>
    <w:rsid w:val="00B34466"/>
    <w:rsid w:val="00B3507C"/>
    <w:rsid w:val="00B3516F"/>
    <w:rsid w:val="00B35340"/>
    <w:rsid w:val="00B359AE"/>
    <w:rsid w:val="00B35ACB"/>
    <w:rsid w:val="00B4039F"/>
    <w:rsid w:val="00B40637"/>
    <w:rsid w:val="00B40F65"/>
    <w:rsid w:val="00B413B8"/>
    <w:rsid w:val="00B41827"/>
    <w:rsid w:val="00B427D6"/>
    <w:rsid w:val="00B427FA"/>
    <w:rsid w:val="00B42DE7"/>
    <w:rsid w:val="00B4427A"/>
    <w:rsid w:val="00B4785D"/>
    <w:rsid w:val="00B479F3"/>
    <w:rsid w:val="00B47D46"/>
    <w:rsid w:val="00B50543"/>
    <w:rsid w:val="00B53365"/>
    <w:rsid w:val="00B549CA"/>
    <w:rsid w:val="00B55123"/>
    <w:rsid w:val="00B555EF"/>
    <w:rsid w:val="00B55971"/>
    <w:rsid w:val="00B560CB"/>
    <w:rsid w:val="00B60ED6"/>
    <w:rsid w:val="00B61184"/>
    <w:rsid w:val="00B61E66"/>
    <w:rsid w:val="00B6392F"/>
    <w:rsid w:val="00B63CF8"/>
    <w:rsid w:val="00B63F03"/>
    <w:rsid w:val="00B64178"/>
    <w:rsid w:val="00B653C1"/>
    <w:rsid w:val="00B655A5"/>
    <w:rsid w:val="00B679C4"/>
    <w:rsid w:val="00B70934"/>
    <w:rsid w:val="00B70CC0"/>
    <w:rsid w:val="00B71AD6"/>
    <w:rsid w:val="00B72117"/>
    <w:rsid w:val="00B72934"/>
    <w:rsid w:val="00B72A17"/>
    <w:rsid w:val="00B73525"/>
    <w:rsid w:val="00B739B0"/>
    <w:rsid w:val="00B73E61"/>
    <w:rsid w:val="00B73EBA"/>
    <w:rsid w:val="00B74E7B"/>
    <w:rsid w:val="00B75145"/>
    <w:rsid w:val="00B76324"/>
    <w:rsid w:val="00B76540"/>
    <w:rsid w:val="00B7674E"/>
    <w:rsid w:val="00B80D3E"/>
    <w:rsid w:val="00B827C3"/>
    <w:rsid w:val="00B830D5"/>
    <w:rsid w:val="00B844D8"/>
    <w:rsid w:val="00B8461C"/>
    <w:rsid w:val="00B84F52"/>
    <w:rsid w:val="00B856AF"/>
    <w:rsid w:val="00B85718"/>
    <w:rsid w:val="00B8594F"/>
    <w:rsid w:val="00B86679"/>
    <w:rsid w:val="00B87963"/>
    <w:rsid w:val="00B87ABB"/>
    <w:rsid w:val="00B9277D"/>
    <w:rsid w:val="00B937CF"/>
    <w:rsid w:val="00B93910"/>
    <w:rsid w:val="00B9470A"/>
    <w:rsid w:val="00B97397"/>
    <w:rsid w:val="00B973B4"/>
    <w:rsid w:val="00B9787A"/>
    <w:rsid w:val="00B9797F"/>
    <w:rsid w:val="00B97C76"/>
    <w:rsid w:val="00B97F1F"/>
    <w:rsid w:val="00B97F2E"/>
    <w:rsid w:val="00BA0474"/>
    <w:rsid w:val="00BA1462"/>
    <w:rsid w:val="00BA2CC0"/>
    <w:rsid w:val="00BA3000"/>
    <w:rsid w:val="00BA3357"/>
    <w:rsid w:val="00BA38FF"/>
    <w:rsid w:val="00BA5CBA"/>
    <w:rsid w:val="00BA60BD"/>
    <w:rsid w:val="00BA66A5"/>
    <w:rsid w:val="00BA6A89"/>
    <w:rsid w:val="00BA6BB0"/>
    <w:rsid w:val="00BA726C"/>
    <w:rsid w:val="00BA73EB"/>
    <w:rsid w:val="00BB04AC"/>
    <w:rsid w:val="00BB12D9"/>
    <w:rsid w:val="00BB131E"/>
    <w:rsid w:val="00BB19B9"/>
    <w:rsid w:val="00BB2B64"/>
    <w:rsid w:val="00BB35B3"/>
    <w:rsid w:val="00BB459C"/>
    <w:rsid w:val="00BB462C"/>
    <w:rsid w:val="00BB4947"/>
    <w:rsid w:val="00BB4E3A"/>
    <w:rsid w:val="00BB6644"/>
    <w:rsid w:val="00BB664A"/>
    <w:rsid w:val="00BB6992"/>
    <w:rsid w:val="00BB6AE7"/>
    <w:rsid w:val="00BB6F9C"/>
    <w:rsid w:val="00BB7635"/>
    <w:rsid w:val="00BC259A"/>
    <w:rsid w:val="00BC3026"/>
    <w:rsid w:val="00BC3973"/>
    <w:rsid w:val="00BC3A27"/>
    <w:rsid w:val="00BC41CA"/>
    <w:rsid w:val="00BC432A"/>
    <w:rsid w:val="00BC43D7"/>
    <w:rsid w:val="00BC46D8"/>
    <w:rsid w:val="00BC4ACE"/>
    <w:rsid w:val="00BC4E5D"/>
    <w:rsid w:val="00BC7370"/>
    <w:rsid w:val="00BC7787"/>
    <w:rsid w:val="00BD0032"/>
    <w:rsid w:val="00BD008C"/>
    <w:rsid w:val="00BD0895"/>
    <w:rsid w:val="00BD234A"/>
    <w:rsid w:val="00BD249F"/>
    <w:rsid w:val="00BD290F"/>
    <w:rsid w:val="00BD2A3C"/>
    <w:rsid w:val="00BD3A9C"/>
    <w:rsid w:val="00BD3DD3"/>
    <w:rsid w:val="00BD69E8"/>
    <w:rsid w:val="00BD7345"/>
    <w:rsid w:val="00BD7851"/>
    <w:rsid w:val="00BD7B41"/>
    <w:rsid w:val="00BE08D1"/>
    <w:rsid w:val="00BE1329"/>
    <w:rsid w:val="00BE1D3D"/>
    <w:rsid w:val="00BE396B"/>
    <w:rsid w:val="00BE3CF4"/>
    <w:rsid w:val="00BE4238"/>
    <w:rsid w:val="00BE4897"/>
    <w:rsid w:val="00BE69EA"/>
    <w:rsid w:val="00BE742D"/>
    <w:rsid w:val="00BE7AAC"/>
    <w:rsid w:val="00BE7F17"/>
    <w:rsid w:val="00BE7F6A"/>
    <w:rsid w:val="00BF0EED"/>
    <w:rsid w:val="00BF1235"/>
    <w:rsid w:val="00BF2CD2"/>
    <w:rsid w:val="00BF40A0"/>
    <w:rsid w:val="00BF5041"/>
    <w:rsid w:val="00BF52D3"/>
    <w:rsid w:val="00BF5386"/>
    <w:rsid w:val="00BF58A0"/>
    <w:rsid w:val="00BF5C6A"/>
    <w:rsid w:val="00BF6727"/>
    <w:rsid w:val="00BF70D7"/>
    <w:rsid w:val="00C008CE"/>
    <w:rsid w:val="00C00DFB"/>
    <w:rsid w:val="00C018CD"/>
    <w:rsid w:val="00C024AD"/>
    <w:rsid w:val="00C02C89"/>
    <w:rsid w:val="00C036D7"/>
    <w:rsid w:val="00C04576"/>
    <w:rsid w:val="00C04D3C"/>
    <w:rsid w:val="00C04F6D"/>
    <w:rsid w:val="00C05096"/>
    <w:rsid w:val="00C05F34"/>
    <w:rsid w:val="00C064A4"/>
    <w:rsid w:val="00C0755A"/>
    <w:rsid w:val="00C07FEE"/>
    <w:rsid w:val="00C112B2"/>
    <w:rsid w:val="00C11585"/>
    <w:rsid w:val="00C11B13"/>
    <w:rsid w:val="00C11E5E"/>
    <w:rsid w:val="00C11EF4"/>
    <w:rsid w:val="00C1243D"/>
    <w:rsid w:val="00C124FA"/>
    <w:rsid w:val="00C127BC"/>
    <w:rsid w:val="00C128F1"/>
    <w:rsid w:val="00C12B57"/>
    <w:rsid w:val="00C135E7"/>
    <w:rsid w:val="00C13925"/>
    <w:rsid w:val="00C14AA6"/>
    <w:rsid w:val="00C152D2"/>
    <w:rsid w:val="00C153A8"/>
    <w:rsid w:val="00C16466"/>
    <w:rsid w:val="00C16712"/>
    <w:rsid w:val="00C168BF"/>
    <w:rsid w:val="00C1693E"/>
    <w:rsid w:val="00C17FB6"/>
    <w:rsid w:val="00C20B47"/>
    <w:rsid w:val="00C22EDC"/>
    <w:rsid w:val="00C231E1"/>
    <w:rsid w:val="00C2322C"/>
    <w:rsid w:val="00C2345A"/>
    <w:rsid w:val="00C236D0"/>
    <w:rsid w:val="00C238A0"/>
    <w:rsid w:val="00C23E24"/>
    <w:rsid w:val="00C23E48"/>
    <w:rsid w:val="00C24F46"/>
    <w:rsid w:val="00C266F0"/>
    <w:rsid w:val="00C276F2"/>
    <w:rsid w:val="00C30D0D"/>
    <w:rsid w:val="00C3175E"/>
    <w:rsid w:val="00C31DEF"/>
    <w:rsid w:val="00C33330"/>
    <w:rsid w:val="00C34BF8"/>
    <w:rsid w:val="00C34EF8"/>
    <w:rsid w:val="00C350B1"/>
    <w:rsid w:val="00C35994"/>
    <w:rsid w:val="00C361B1"/>
    <w:rsid w:val="00C372BD"/>
    <w:rsid w:val="00C379D8"/>
    <w:rsid w:val="00C37F77"/>
    <w:rsid w:val="00C407E0"/>
    <w:rsid w:val="00C40CAC"/>
    <w:rsid w:val="00C41829"/>
    <w:rsid w:val="00C41F97"/>
    <w:rsid w:val="00C424B6"/>
    <w:rsid w:val="00C429F4"/>
    <w:rsid w:val="00C42EC3"/>
    <w:rsid w:val="00C439D5"/>
    <w:rsid w:val="00C43E62"/>
    <w:rsid w:val="00C43FAA"/>
    <w:rsid w:val="00C4404D"/>
    <w:rsid w:val="00C4410D"/>
    <w:rsid w:val="00C447AB"/>
    <w:rsid w:val="00C456E1"/>
    <w:rsid w:val="00C456E6"/>
    <w:rsid w:val="00C45BBB"/>
    <w:rsid w:val="00C45DAA"/>
    <w:rsid w:val="00C460D3"/>
    <w:rsid w:val="00C46B69"/>
    <w:rsid w:val="00C50F10"/>
    <w:rsid w:val="00C51281"/>
    <w:rsid w:val="00C51AA0"/>
    <w:rsid w:val="00C53681"/>
    <w:rsid w:val="00C54228"/>
    <w:rsid w:val="00C549F4"/>
    <w:rsid w:val="00C571B7"/>
    <w:rsid w:val="00C60126"/>
    <w:rsid w:val="00C61B7E"/>
    <w:rsid w:val="00C61C96"/>
    <w:rsid w:val="00C62367"/>
    <w:rsid w:val="00C626DF"/>
    <w:rsid w:val="00C62DD2"/>
    <w:rsid w:val="00C633E7"/>
    <w:rsid w:val="00C634F7"/>
    <w:rsid w:val="00C6450C"/>
    <w:rsid w:val="00C64F4B"/>
    <w:rsid w:val="00C652E2"/>
    <w:rsid w:val="00C659FA"/>
    <w:rsid w:val="00C65B6F"/>
    <w:rsid w:val="00C660BF"/>
    <w:rsid w:val="00C66E90"/>
    <w:rsid w:val="00C67D14"/>
    <w:rsid w:val="00C70772"/>
    <w:rsid w:val="00C716CC"/>
    <w:rsid w:val="00C71826"/>
    <w:rsid w:val="00C71A36"/>
    <w:rsid w:val="00C74EFE"/>
    <w:rsid w:val="00C75F22"/>
    <w:rsid w:val="00C77B12"/>
    <w:rsid w:val="00C81426"/>
    <w:rsid w:val="00C81B13"/>
    <w:rsid w:val="00C81F02"/>
    <w:rsid w:val="00C83608"/>
    <w:rsid w:val="00C8443F"/>
    <w:rsid w:val="00C84AD4"/>
    <w:rsid w:val="00C85328"/>
    <w:rsid w:val="00C85771"/>
    <w:rsid w:val="00C857DB"/>
    <w:rsid w:val="00C86BCB"/>
    <w:rsid w:val="00C877E1"/>
    <w:rsid w:val="00C87B45"/>
    <w:rsid w:val="00C904B0"/>
    <w:rsid w:val="00C9110F"/>
    <w:rsid w:val="00C914B2"/>
    <w:rsid w:val="00C91F62"/>
    <w:rsid w:val="00C92CD1"/>
    <w:rsid w:val="00C92F47"/>
    <w:rsid w:val="00C92F67"/>
    <w:rsid w:val="00C9448C"/>
    <w:rsid w:val="00C94569"/>
    <w:rsid w:val="00C94C58"/>
    <w:rsid w:val="00C96F97"/>
    <w:rsid w:val="00CA0278"/>
    <w:rsid w:val="00CA02C8"/>
    <w:rsid w:val="00CA06EE"/>
    <w:rsid w:val="00CA0B31"/>
    <w:rsid w:val="00CA0E30"/>
    <w:rsid w:val="00CA2F7E"/>
    <w:rsid w:val="00CA31FA"/>
    <w:rsid w:val="00CA3382"/>
    <w:rsid w:val="00CA33C9"/>
    <w:rsid w:val="00CA3F01"/>
    <w:rsid w:val="00CA51F4"/>
    <w:rsid w:val="00CA5B12"/>
    <w:rsid w:val="00CA6969"/>
    <w:rsid w:val="00CA79F5"/>
    <w:rsid w:val="00CB0046"/>
    <w:rsid w:val="00CB00CF"/>
    <w:rsid w:val="00CB011F"/>
    <w:rsid w:val="00CB01D2"/>
    <w:rsid w:val="00CB1989"/>
    <w:rsid w:val="00CB19F9"/>
    <w:rsid w:val="00CB232E"/>
    <w:rsid w:val="00CB2FC1"/>
    <w:rsid w:val="00CB3593"/>
    <w:rsid w:val="00CB36D5"/>
    <w:rsid w:val="00CB3CBA"/>
    <w:rsid w:val="00CB4D83"/>
    <w:rsid w:val="00CB5562"/>
    <w:rsid w:val="00CB5B59"/>
    <w:rsid w:val="00CB60F0"/>
    <w:rsid w:val="00CB718D"/>
    <w:rsid w:val="00CB73D8"/>
    <w:rsid w:val="00CB7AFB"/>
    <w:rsid w:val="00CC2E6E"/>
    <w:rsid w:val="00CC36B9"/>
    <w:rsid w:val="00CC3A8E"/>
    <w:rsid w:val="00CC3B2B"/>
    <w:rsid w:val="00CC4040"/>
    <w:rsid w:val="00CC425D"/>
    <w:rsid w:val="00CC45C2"/>
    <w:rsid w:val="00CC5256"/>
    <w:rsid w:val="00CC52F3"/>
    <w:rsid w:val="00CC5853"/>
    <w:rsid w:val="00CC6006"/>
    <w:rsid w:val="00CC6476"/>
    <w:rsid w:val="00CC6CA5"/>
    <w:rsid w:val="00CD02CA"/>
    <w:rsid w:val="00CD03C5"/>
    <w:rsid w:val="00CD062F"/>
    <w:rsid w:val="00CD09AA"/>
    <w:rsid w:val="00CD103E"/>
    <w:rsid w:val="00CD151B"/>
    <w:rsid w:val="00CD206E"/>
    <w:rsid w:val="00CD2639"/>
    <w:rsid w:val="00CD2E15"/>
    <w:rsid w:val="00CD39E1"/>
    <w:rsid w:val="00CD4768"/>
    <w:rsid w:val="00CD482C"/>
    <w:rsid w:val="00CD5B1B"/>
    <w:rsid w:val="00CD6096"/>
    <w:rsid w:val="00CD7FD8"/>
    <w:rsid w:val="00CE14BC"/>
    <w:rsid w:val="00CE1D8B"/>
    <w:rsid w:val="00CE247E"/>
    <w:rsid w:val="00CE2692"/>
    <w:rsid w:val="00CE2A0A"/>
    <w:rsid w:val="00CE3EB0"/>
    <w:rsid w:val="00CE4299"/>
    <w:rsid w:val="00CE5D15"/>
    <w:rsid w:val="00CE5DAB"/>
    <w:rsid w:val="00CE5DE5"/>
    <w:rsid w:val="00CE6008"/>
    <w:rsid w:val="00CE64DA"/>
    <w:rsid w:val="00CE6863"/>
    <w:rsid w:val="00CE7A08"/>
    <w:rsid w:val="00CF128B"/>
    <w:rsid w:val="00CF12C8"/>
    <w:rsid w:val="00CF1C34"/>
    <w:rsid w:val="00CF1F50"/>
    <w:rsid w:val="00CF2BEE"/>
    <w:rsid w:val="00CF2E28"/>
    <w:rsid w:val="00CF311D"/>
    <w:rsid w:val="00CF3B52"/>
    <w:rsid w:val="00CF4C0C"/>
    <w:rsid w:val="00CF6E40"/>
    <w:rsid w:val="00CF7927"/>
    <w:rsid w:val="00CF7931"/>
    <w:rsid w:val="00CF7E31"/>
    <w:rsid w:val="00D000C2"/>
    <w:rsid w:val="00D003AC"/>
    <w:rsid w:val="00D004CF"/>
    <w:rsid w:val="00D00974"/>
    <w:rsid w:val="00D00CC8"/>
    <w:rsid w:val="00D014B7"/>
    <w:rsid w:val="00D018F6"/>
    <w:rsid w:val="00D022AF"/>
    <w:rsid w:val="00D02507"/>
    <w:rsid w:val="00D02A20"/>
    <w:rsid w:val="00D03878"/>
    <w:rsid w:val="00D04411"/>
    <w:rsid w:val="00D05BF4"/>
    <w:rsid w:val="00D06F6E"/>
    <w:rsid w:val="00D0727B"/>
    <w:rsid w:val="00D074DA"/>
    <w:rsid w:val="00D11167"/>
    <w:rsid w:val="00D111C2"/>
    <w:rsid w:val="00D11EB5"/>
    <w:rsid w:val="00D120E8"/>
    <w:rsid w:val="00D12577"/>
    <w:rsid w:val="00D12AC4"/>
    <w:rsid w:val="00D149FD"/>
    <w:rsid w:val="00D1514B"/>
    <w:rsid w:val="00D1632D"/>
    <w:rsid w:val="00D1720A"/>
    <w:rsid w:val="00D17605"/>
    <w:rsid w:val="00D17C4F"/>
    <w:rsid w:val="00D2050E"/>
    <w:rsid w:val="00D2082E"/>
    <w:rsid w:val="00D20AAE"/>
    <w:rsid w:val="00D21F89"/>
    <w:rsid w:val="00D224F6"/>
    <w:rsid w:val="00D227C5"/>
    <w:rsid w:val="00D2382D"/>
    <w:rsid w:val="00D24661"/>
    <w:rsid w:val="00D248A1"/>
    <w:rsid w:val="00D24BAD"/>
    <w:rsid w:val="00D26037"/>
    <w:rsid w:val="00D2674E"/>
    <w:rsid w:val="00D26CC9"/>
    <w:rsid w:val="00D27944"/>
    <w:rsid w:val="00D27988"/>
    <w:rsid w:val="00D30480"/>
    <w:rsid w:val="00D30991"/>
    <w:rsid w:val="00D31298"/>
    <w:rsid w:val="00D313ED"/>
    <w:rsid w:val="00D3234D"/>
    <w:rsid w:val="00D32A75"/>
    <w:rsid w:val="00D3321E"/>
    <w:rsid w:val="00D33F1A"/>
    <w:rsid w:val="00D344AA"/>
    <w:rsid w:val="00D36180"/>
    <w:rsid w:val="00D361BB"/>
    <w:rsid w:val="00D36DBF"/>
    <w:rsid w:val="00D370AA"/>
    <w:rsid w:val="00D3718A"/>
    <w:rsid w:val="00D37733"/>
    <w:rsid w:val="00D377A5"/>
    <w:rsid w:val="00D40713"/>
    <w:rsid w:val="00D40B73"/>
    <w:rsid w:val="00D4147D"/>
    <w:rsid w:val="00D4289B"/>
    <w:rsid w:val="00D429FD"/>
    <w:rsid w:val="00D42B09"/>
    <w:rsid w:val="00D467FB"/>
    <w:rsid w:val="00D46A77"/>
    <w:rsid w:val="00D46D3A"/>
    <w:rsid w:val="00D472EF"/>
    <w:rsid w:val="00D476AF"/>
    <w:rsid w:val="00D5041C"/>
    <w:rsid w:val="00D51438"/>
    <w:rsid w:val="00D521C3"/>
    <w:rsid w:val="00D52526"/>
    <w:rsid w:val="00D527D4"/>
    <w:rsid w:val="00D529D3"/>
    <w:rsid w:val="00D53A8A"/>
    <w:rsid w:val="00D53DC9"/>
    <w:rsid w:val="00D5461E"/>
    <w:rsid w:val="00D55206"/>
    <w:rsid w:val="00D56383"/>
    <w:rsid w:val="00D56C20"/>
    <w:rsid w:val="00D5722B"/>
    <w:rsid w:val="00D61785"/>
    <w:rsid w:val="00D61A30"/>
    <w:rsid w:val="00D632E2"/>
    <w:rsid w:val="00D645E6"/>
    <w:rsid w:val="00D64ADF"/>
    <w:rsid w:val="00D64F17"/>
    <w:rsid w:val="00D65433"/>
    <w:rsid w:val="00D65470"/>
    <w:rsid w:val="00D65ACE"/>
    <w:rsid w:val="00D66370"/>
    <w:rsid w:val="00D678F4"/>
    <w:rsid w:val="00D72DAB"/>
    <w:rsid w:val="00D73C5B"/>
    <w:rsid w:val="00D75F18"/>
    <w:rsid w:val="00D80239"/>
    <w:rsid w:val="00D8089A"/>
    <w:rsid w:val="00D81161"/>
    <w:rsid w:val="00D819CC"/>
    <w:rsid w:val="00D848F1"/>
    <w:rsid w:val="00D84D87"/>
    <w:rsid w:val="00D85B50"/>
    <w:rsid w:val="00D86C87"/>
    <w:rsid w:val="00D909B1"/>
    <w:rsid w:val="00D9118E"/>
    <w:rsid w:val="00D91ABA"/>
    <w:rsid w:val="00D91D55"/>
    <w:rsid w:val="00D932EA"/>
    <w:rsid w:val="00D93385"/>
    <w:rsid w:val="00D93553"/>
    <w:rsid w:val="00D93611"/>
    <w:rsid w:val="00D9486F"/>
    <w:rsid w:val="00D94D91"/>
    <w:rsid w:val="00D952B0"/>
    <w:rsid w:val="00D957F9"/>
    <w:rsid w:val="00D95980"/>
    <w:rsid w:val="00D96053"/>
    <w:rsid w:val="00D96E94"/>
    <w:rsid w:val="00D972C6"/>
    <w:rsid w:val="00D977AB"/>
    <w:rsid w:val="00DA1D78"/>
    <w:rsid w:val="00DA23CE"/>
    <w:rsid w:val="00DA26F1"/>
    <w:rsid w:val="00DA2CD1"/>
    <w:rsid w:val="00DA31C8"/>
    <w:rsid w:val="00DA58BB"/>
    <w:rsid w:val="00DA5DB4"/>
    <w:rsid w:val="00DA5FEF"/>
    <w:rsid w:val="00DA6219"/>
    <w:rsid w:val="00DA66EB"/>
    <w:rsid w:val="00DA7A95"/>
    <w:rsid w:val="00DB05DB"/>
    <w:rsid w:val="00DB0D3D"/>
    <w:rsid w:val="00DB16E3"/>
    <w:rsid w:val="00DB1BFC"/>
    <w:rsid w:val="00DB1FE9"/>
    <w:rsid w:val="00DB24C0"/>
    <w:rsid w:val="00DB29F7"/>
    <w:rsid w:val="00DB34DD"/>
    <w:rsid w:val="00DB39CF"/>
    <w:rsid w:val="00DB3BD4"/>
    <w:rsid w:val="00DB3C2C"/>
    <w:rsid w:val="00DB4E57"/>
    <w:rsid w:val="00DB6169"/>
    <w:rsid w:val="00DB658D"/>
    <w:rsid w:val="00DB7ACC"/>
    <w:rsid w:val="00DC08A1"/>
    <w:rsid w:val="00DC0E8F"/>
    <w:rsid w:val="00DC1434"/>
    <w:rsid w:val="00DC1730"/>
    <w:rsid w:val="00DC33F7"/>
    <w:rsid w:val="00DC4428"/>
    <w:rsid w:val="00DC5139"/>
    <w:rsid w:val="00DC6095"/>
    <w:rsid w:val="00DC656E"/>
    <w:rsid w:val="00DC66E9"/>
    <w:rsid w:val="00DC67D3"/>
    <w:rsid w:val="00DC6844"/>
    <w:rsid w:val="00DC698B"/>
    <w:rsid w:val="00DC743F"/>
    <w:rsid w:val="00DC76CE"/>
    <w:rsid w:val="00DC78E9"/>
    <w:rsid w:val="00DC7A26"/>
    <w:rsid w:val="00DC7F74"/>
    <w:rsid w:val="00DD03E3"/>
    <w:rsid w:val="00DD05FC"/>
    <w:rsid w:val="00DD0FE2"/>
    <w:rsid w:val="00DD25A2"/>
    <w:rsid w:val="00DD4231"/>
    <w:rsid w:val="00DD466E"/>
    <w:rsid w:val="00DD47D3"/>
    <w:rsid w:val="00DD495F"/>
    <w:rsid w:val="00DD4F37"/>
    <w:rsid w:val="00DD5351"/>
    <w:rsid w:val="00DD58A8"/>
    <w:rsid w:val="00DD59B0"/>
    <w:rsid w:val="00DD61A7"/>
    <w:rsid w:val="00DD6BF2"/>
    <w:rsid w:val="00DD6EAE"/>
    <w:rsid w:val="00DD7393"/>
    <w:rsid w:val="00DE0051"/>
    <w:rsid w:val="00DE083A"/>
    <w:rsid w:val="00DE0B2C"/>
    <w:rsid w:val="00DE16FC"/>
    <w:rsid w:val="00DE289B"/>
    <w:rsid w:val="00DE3EBF"/>
    <w:rsid w:val="00DE45D8"/>
    <w:rsid w:val="00DE5346"/>
    <w:rsid w:val="00DE5DDB"/>
    <w:rsid w:val="00DE7FA8"/>
    <w:rsid w:val="00DF0B63"/>
    <w:rsid w:val="00DF177A"/>
    <w:rsid w:val="00DF27B8"/>
    <w:rsid w:val="00DF2EB9"/>
    <w:rsid w:val="00DF36BF"/>
    <w:rsid w:val="00DF482B"/>
    <w:rsid w:val="00DF51EC"/>
    <w:rsid w:val="00DF626B"/>
    <w:rsid w:val="00DF77DB"/>
    <w:rsid w:val="00E000AE"/>
    <w:rsid w:val="00E00A1E"/>
    <w:rsid w:val="00E01548"/>
    <w:rsid w:val="00E01C31"/>
    <w:rsid w:val="00E02E6F"/>
    <w:rsid w:val="00E03357"/>
    <w:rsid w:val="00E0404C"/>
    <w:rsid w:val="00E04CB1"/>
    <w:rsid w:val="00E050FD"/>
    <w:rsid w:val="00E05620"/>
    <w:rsid w:val="00E0625D"/>
    <w:rsid w:val="00E07D26"/>
    <w:rsid w:val="00E100A0"/>
    <w:rsid w:val="00E108B7"/>
    <w:rsid w:val="00E11024"/>
    <w:rsid w:val="00E12ED9"/>
    <w:rsid w:val="00E12F63"/>
    <w:rsid w:val="00E138C4"/>
    <w:rsid w:val="00E13E5E"/>
    <w:rsid w:val="00E20443"/>
    <w:rsid w:val="00E21133"/>
    <w:rsid w:val="00E21649"/>
    <w:rsid w:val="00E21670"/>
    <w:rsid w:val="00E21EE7"/>
    <w:rsid w:val="00E22E83"/>
    <w:rsid w:val="00E2322E"/>
    <w:rsid w:val="00E23E38"/>
    <w:rsid w:val="00E244D6"/>
    <w:rsid w:val="00E24D88"/>
    <w:rsid w:val="00E254AA"/>
    <w:rsid w:val="00E26D10"/>
    <w:rsid w:val="00E270B3"/>
    <w:rsid w:val="00E273A7"/>
    <w:rsid w:val="00E27C25"/>
    <w:rsid w:val="00E31191"/>
    <w:rsid w:val="00E31704"/>
    <w:rsid w:val="00E31949"/>
    <w:rsid w:val="00E320AD"/>
    <w:rsid w:val="00E327C4"/>
    <w:rsid w:val="00E341E9"/>
    <w:rsid w:val="00E3446B"/>
    <w:rsid w:val="00E358A6"/>
    <w:rsid w:val="00E3595D"/>
    <w:rsid w:val="00E35BC5"/>
    <w:rsid w:val="00E35D73"/>
    <w:rsid w:val="00E35D8E"/>
    <w:rsid w:val="00E36093"/>
    <w:rsid w:val="00E37B4C"/>
    <w:rsid w:val="00E409D2"/>
    <w:rsid w:val="00E40AF0"/>
    <w:rsid w:val="00E40F52"/>
    <w:rsid w:val="00E41E05"/>
    <w:rsid w:val="00E433AF"/>
    <w:rsid w:val="00E436F3"/>
    <w:rsid w:val="00E43C6B"/>
    <w:rsid w:val="00E44080"/>
    <w:rsid w:val="00E44172"/>
    <w:rsid w:val="00E44BF2"/>
    <w:rsid w:val="00E44FC3"/>
    <w:rsid w:val="00E4508A"/>
    <w:rsid w:val="00E46A8A"/>
    <w:rsid w:val="00E46BB4"/>
    <w:rsid w:val="00E47590"/>
    <w:rsid w:val="00E4776A"/>
    <w:rsid w:val="00E47B26"/>
    <w:rsid w:val="00E47F9A"/>
    <w:rsid w:val="00E50860"/>
    <w:rsid w:val="00E50B25"/>
    <w:rsid w:val="00E50FC4"/>
    <w:rsid w:val="00E518CC"/>
    <w:rsid w:val="00E52A30"/>
    <w:rsid w:val="00E52D02"/>
    <w:rsid w:val="00E53958"/>
    <w:rsid w:val="00E5468A"/>
    <w:rsid w:val="00E547D6"/>
    <w:rsid w:val="00E54843"/>
    <w:rsid w:val="00E54A20"/>
    <w:rsid w:val="00E55C3B"/>
    <w:rsid w:val="00E56010"/>
    <w:rsid w:val="00E56614"/>
    <w:rsid w:val="00E569DB"/>
    <w:rsid w:val="00E57B26"/>
    <w:rsid w:val="00E606A1"/>
    <w:rsid w:val="00E612CA"/>
    <w:rsid w:val="00E61844"/>
    <w:rsid w:val="00E62D88"/>
    <w:rsid w:val="00E632A8"/>
    <w:rsid w:val="00E64C0A"/>
    <w:rsid w:val="00E66388"/>
    <w:rsid w:val="00E67A69"/>
    <w:rsid w:val="00E67B5F"/>
    <w:rsid w:val="00E67E39"/>
    <w:rsid w:val="00E715BD"/>
    <w:rsid w:val="00E71D58"/>
    <w:rsid w:val="00E73603"/>
    <w:rsid w:val="00E7551F"/>
    <w:rsid w:val="00E75540"/>
    <w:rsid w:val="00E81C32"/>
    <w:rsid w:val="00E8298F"/>
    <w:rsid w:val="00E82C33"/>
    <w:rsid w:val="00E82EFB"/>
    <w:rsid w:val="00E82F32"/>
    <w:rsid w:val="00E83F78"/>
    <w:rsid w:val="00E846DA"/>
    <w:rsid w:val="00E84B68"/>
    <w:rsid w:val="00E85336"/>
    <w:rsid w:val="00E859AE"/>
    <w:rsid w:val="00E85DA9"/>
    <w:rsid w:val="00E87299"/>
    <w:rsid w:val="00E87795"/>
    <w:rsid w:val="00E87BD6"/>
    <w:rsid w:val="00E87C88"/>
    <w:rsid w:val="00E915ED"/>
    <w:rsid w:val="00E91CDF"/>
    <w:rsid w:val="00E928B9"/>
    <w:rsid w:val="00E931F7"/>
    <w:rsid w:val="00E93461"/>
    <w:rsid w:val="00E9391E"/>
    <w:rsid w:val="00E945B4"/>
    <w:rsid w:val="00E94971"/>
    <w:rsid w:val="00E95458"/>
    <w:rsid w:val="00E95D5B"/>
    <w:rsid w:val="00E964C0"/>
    <w:rsid w:val="00E965C3"/>
    <w:rsid w:val="00E96E76"/>
    <w:rsid w:val="00EA0610"/>
    <w:rsid w:val="00EA0A99"/>
    <w:rsid w:val="00EA0DBB"/>
    <w:rsid w:val="00EA10F4"/>
    <w:rsid w:val="00EA25D9"/>
    <w:rsid w:val="00EA2AAF"/>
    <w:rsid w:val="00EA2BD2"/>
    <w:rsid w:val="00EA2EA4"/>
    <w:rsid w:val="00EA32EB"/>
    <w:rsid w:val="00EA4452"/>
    <w:rsid w:val="00EA45F6"/>
    <w:rsid w:val="00EA487C"/>
    <w:rsid w:val="00EA59F8"/>
    <w:rsid w:val="00EA5F03"/>
    <w:rsid w:val="00EA61AD"/>
    <w:rsid w:val="00EA6688"/>
    <w:rsid w:val="00EA67D0"/>
    <w:rsid w:val="00EA7686"/>
    <w:rsid w:val="00EA7DCE"/>
    <w:rsid w:val="00EB000E"/>
    <w:rsid w:val="00EB006E"/>
    <w:rsid w:val="00EB0BF5"/>
    <w:rsid w:val="00EB1338"/>
    <w:rsid w:val="00EB18F5"/>
    <w:rsid w:val="00EB345D"/>
    <w:rsid w:val="00EB38A9"/>
    <w:rsid w:val="00EB4A97"/>
    <w:rsid w:val="00EB4E66"/>
    <w:rsid w:val="00EB5080"/>
    <w:rsid w:val="00EB5A80"/>
    <w:rsid w:val="00EC0455"/>
    <w:rsid w:val="00EC1226"/>
    <w:rsid w:val="00EC3A77"/>
    <w:rsid w:val="00EC3C9A"/>
    <w:rsid w:val="00EC4577"/>
    <w:rsid w:val="00EC4B80"/>
    <w:rsid w:val="00EC5379"/>
    <w:rsid w:val="00EC53F6"/>
    <w:rsid w:val="00EC59AD"/>
    <w:rsid w:val="00EC59F5"/>
    <w:rsid w:val="00EC5C1A"/>
    <w:rsid w:val="00EC65C3"/>
    <w:rsid w:val="00EC6A3E"/>
    <w:rsid w:val="00EC6B93"/>
    <w:rsid w:val="00ED00AD"/>
    <w:rsid w:val="00ED1B69"/>
    <w:rsid w:val="00ED251F"/>
    <w:rsid w:val="00ED40B1"/>
    <w:rsid w:val="00ED4253"/>
    <w:rsid w:val="00ED42A2"/>
    <w:rsid w:val="00ED5E22"/>
    <w:rsid w:val="00ED6191"/>
    <w:rsid w:val="00ED63BE"/>
    <w:rsid w:val="00ED79F5"/>
    <w:rsid w:val="00ED7A3D"/>
    <w:rsid w:val="00ED7AF5"/>
    <w:rsid w:val="00EE206D"/>
    <w:rsid w:val="00EE24FF"/>
    <w:rsid w:val="00EE2C5D"/>
    <w:rsid w:val="00EE3D09"/>
    <w:rsid w:val="00EE3F69"/>
    <w:rsid w:val="00EE4DB9"/>
    <w:rsid w:val="00EE7D61"/>
    <w:rsid w:val="00EE7D96"/>
    <w:rsid w:val="00EF0343"/>
    <w:rsid w:val="00EF0698"/>
    <w:rsid w:val="00EF080E"/>
    <w:rsid w:val="00EF0C8B"/>
    <w:rsid w:val="00EF18DE"/>
    <w:rsid w:val="00EF4C0E"/>
    <w:rsid w:val="00EF5728"/>
    <w:rsid w:val="00EF6346"/>
    <w:rsid w:val="00EF681D"/>
    <w:rsid w:val="00EF7483"/>
    <w:rsid w:val="00EF7FC7"/>
    <w:rsid w:val="00F0085D"/>
    <w:rsid w:val="00F01463"/>
    <w:rsid w:val="00F0226F"/>
    <w:rsid w:val="00F027D0"/>
    <w:rsid w:val="00F02B28"/>
    <w:rsid w:val="00F03766"/>
    <w:rsid w:val="00F03A6D"/>
    <w:rsid w:val="00F0446F"/>
    <w:rsid w:val="00F05BAB"/>
    <w:rsid w:val="00F0624F"/>
    <w:rsid w:val="00F06928"/>
    <w:rsid w:val="00F06C7E"/>
    <w:rsid w:val="00F07257"/>
    <w:rsid w:val="00F079E1"/>
    <w:rsid w:val="00F10DBE"/>
    <w:rsid w:val="00F1183A"/>
    <w:rsid w:val="00F11FA6"/>
    <w:rsid w:val="00F12167"/>
    <w:rsid w:val="00F12410"/>
    <w:rsid w:val="00F12557"/>
    <w:rsid w:val="00F1263D"/>
    <w:rsid w:val="00F12AEA"/>
    <w:rsid w:val="00F12DB2"/>
    <w:rsid w:val="00F133A3"/>
    <w:rsid w:val="00F14055"/>
    <w:rsid w:val="00F14964"/>
    <w:rsid w:val="00F15EDC"/>
    <w:rsid w:val="00F16017"/>
    <w:rsid w:val="00F16807"/>
    <w:rsid w:val="00F1692C"/>
    <w:rsid w:val="00F17588"/>
    <w:rsid w:val="00F20404"/>
    <w:rsid w:val="00F20ABC"/>
    <w:rsid w:val="00F21397"/>
    <w:rsid w:val="00F2177B"/>
    <w:rsid w:val="00F21852"/>
    <w:rsid w:val="00F2266D"/>
    <w:rsid w:val="00F22724"/>
    <w:rsid w:val="00F23555"/>
    <w:rsid w:val="00F23D77"/>
    <w:rsid w:val="00F23E8A"/>
    <w:rsid w:val="00F24300"/>
    <w:rsid w:val="00F244E3"/>
    <w:rsid w:val="00F24896"/>
    <w:rsid w:val="00F252F3"/>
    <w:rsid w:val="00F257ED"/>
    <w:rsid w:val="00F2746D"/>
    <w:rsid w:val="00F30B03"/>
    <w:rsid w:val="00F31628"/>
    <w:rsid w:val="00F335FE"/>
    <w:rsid w:val="00F356C4"/>
    <w:rsid w:val="00F36C39"/>
    <w:rsid w:val="00F3709A"/>
    <w:rsid w:val="00F406D5"/>
    <w:rsid w:val="00F40DD6"/>
    <w:rsid w:val="00F40F5F"/>
    <w:rsid w:val="00F41221"/>
    <w:rsid w:val="00F41B4C"/>
    <w:rsid w:val="00F425CA"/>
    <w:rsid w:val="00F42AB9"/>
    <w:rsid w:val="00F44067"/>
    <w:rsid w:val="00F44550"/>
    <w:rsid w:val="00F46549"/>
    <w:rsid w:val="00F46766"/>
    <w:rsid w:val="00F467B6"/>
    <w:rsid w:val="00F46B6E"/>
    <w:rsid w:val="00F46F25"/>
    <w:rsid w:val="00F477AE"/>
    <w:rsid w:val="00F4794F"/>
    <w:rsid w:val="00F5052D"/>
    <w:rsid w:val="00F50D7A"/>
    <w:rsid w:val="00F50FED"/>
    <w:rsid w:val="00F512A4"/>
    <w:rsid w:val="00F51487"/>
    <w:rsid w:val="00F5272B"/>
    <w:rsid w:val="00F52D56"/>
    <w:rsid w:val="00F52EEF"/>
    <w:rsid w:val="00F5518B"/>
    <w:rsid w:val="00F55240"/>
    <w:rsid w:val="00F55AE4"/>
    <w:rsid w:val="00F56714"/>
    <w:rsid w:val="00F57C66"/>
    <w:rsid w:val="00F63AB7"/>
    <w:rsid w:val="00F63D01"/>
    <w:rsid w:val="00F63D54"/>
    <w:rsid w:val="00F6409B"/>
    <w:rsid w:val="00F64F14"/>
    <w:rsid w:val="00F657D9"/>
    <w:rsid w:val="00F65D6E"/>
    <w:rsid w:val="00F65DEA"/>
    <w:rsid w:val="00F66291"/>
    <w:rsid w:val="00F67AE2"/>
    <w:rsid w:val="00F70986"/>
    <w:rsid w:val="00F71009"/>
    <w:rsid w:val="00F710BC"/>
    <w:rsid w:val="00F72156"/>
    <w:rsid w:val="00F72342"/>
    <w:rsid w:val="00F72871"/>
    <w:rsid w:val="00F72B4E"/>
    <w:rsid w:val="00F7421C"/>
    <w:rsid w:val="00F74394"/>
    <w:rsid w:val="00F74A5C"/>
    <w:rsid w:val="00F75CCE"/>
    <w:rsid w:val="00F771C8"/>
    <w:rsid w:val="00F77203"/>
    <w:rsid w:val="00F775BD"/>
    <w:rsid w:val="00F77A48"/>
    <w:rsid w:val="00F77C5C"/>
    <w:rsid w:val="00F80839"/>
    <w:rsid w:val="00F819DA"/>
    <w:rsid w:val="00F81A74"/>
    <w:rsid w:val="00F81A7F"/>
    <w:rsid w:val="00F8214E"/>
    <w:rsid w:val="00F82670"/>
    <w:rsid w:val="00F83773"/>
    <w:rsid w:val="00F84527"/>
    <w:rsid w:val="00F84A6D"/>
    <w:rsid w:val="00F8502D"/>
    <w:rsid w:val="00F86203"/>
    <w:rsid w:val="00F867D9"/>
    <w:rsid w:val="00F86CCA"/>
    <w:rsid w:val="00F875B5"/>
    <w:rsid w:val="00F87833"/>
    <w:rsid w:val="00F87B85"/>
    <w:rsid w:val="00F9045C"/>
    <w:rsid w:val="00F90EB9"/>
    <w:rsid w:val="00F91AE4"/>
    <w:rsid w:val="00F922E3"/>
    <w:rsid w:val="00F92493"/>
    <w:rsid w:val="00F92C60"/>
    <w:rsid w:val="00F92DAB"/>
    <w:rsid w:val="00F936AE"/>
    <w:rsid w:val="00F93E07"/>
    <w:rsid w:val="00F94D7B"/>
    <w:rsid w:val="00F95958"/>
    <w:rsid w:val="00F9622F"/>
    <w:rsid w:val="00F96465"/>
    <w:rsid w:val="00F966FE"/>
    <w:rsid w:val="00F96791"/>
    <w:rsid w:val="00F968FD"/>
    <w:rsid w:val="00F974D9"/>
    <w:rsid w:val="00FA0410"/>
    <w:rsid w:val="00FA0AE8"/>
    <w:rsid w:val="00FA323A"/>
    <w:rsid w:val="00FA56CB"/>
    <w:rsid w:val="00FB2871"/>
    <w:rsid w:val="00FB2CD7"/>
    <w:rsid w:val="00FB335B"/>
    <w:rsid w:val="00FB3B6A"/>
    <w:rsid w:val="00FB3CD3"/>
    <w:rsid w:val="00FB3ED8"/>
    <w:rsid w:val="00FB40CE"/>
    <w:rsid w:val="00FB4BE8"/>
    <w:rsid w:val="00FB4ED0"/>
    <w:rsid w:val="00FB5D33"/>
    <w:rsid w:val="00FB63F5"/>
    <w:rsid w:val="00FB67F9"/>
    <w:rsid w:val="00FB6901"/>
    <w:rsid w:val="00FB6CCA"/>
    <w:rsid w:val="00FB755E"/>
    <w:rsid w:val="00FB79FD"/>
    <w:rsid w:val="00FC292E"/>
    <w:rsid w:val="00FC31AB"/>
    <w:rsid w:val="00FC39E5"/>
    <w:rsid w:val="00FC3FAD"/>
    <w:rsid w:val="00FC457E"/>
    <w:rsid w:val="00FC49C1"/>
    <w:rsid w:val="00FC50FF"/>
    <w:rsid w:val="00FC6752"/>
    <w:rsid w:val="00FC67FD"/>
    <w:rsid w:val="00FC7F5E"/>
    <w:rsid w:val="00FD01CC"/>
    <w:rsid w:val="00FD0A13"/>
    <w:rsid w:val="00FD15D0"/>
    <w:rsid w:val="00FD19C2"/>
    <w:rsid w:val="00FD20ED"/>
    <w:rsid w:val="00FD2503"/>
    <w:rsid w:val="00FD27BA"/>
    <w:rsid w:val="00FD283C"/>
    <w:rsid w:val="00FD35AB"/>
    <w:rsid w:val="00FD392B"/>
    <w:rsid w:val="00FD44D3"/>
    <w:rsid w:val="00FD46BB"/>
    <w:rsid w:val="00FD4BE1"/>
    <w:rsid w:val="00FD51BC"/>
    <w:rsid w:val="00FD552C"/>
    <w:rsid w:val="00FD59E5"/>
    <w:rsid w:val="00FD5FC1"/>
    <w:rsid w:val="00FD6373"/>
    <w:rsid w:val="00FD6C6C"/>
    <w:rsid w:val="00FD6E76"/>
    <w:rsid w:val="00FD7790"/>
    <w:rsid w:val="00FD7F42"/>
    <w:rsid w:val="00FE15C1"/>
    <w:rsid w:val="00FE1D35"/>
    <w:rsid w:val="00FE1F6C"/>
    <w:rsid w:val="00FE2031"/>
    <w:rsid w:val="00FE268E"/>
    <w:rsid w:val="00FE2FDB"/>
    <w:rsid w:val="00FE3EFA"/>
    <w:rsid w:val="00FE6354"/>
    <w:rsid w:val="00FE6925"/>
    <w:rsid w:val="00FE6A40"/>
    <w:rsid w:val="00FE7015"/>
    <w:rsid w:val="00FF1A4A"/>
    <w:rsid w:val="00FF2DBE"/>
    <w:rsid w:val="00FF48FD"/>
    <w:rsid w:val="00FF4C32"/>
    <w:rsid w:val="00FF4DF5"/>
    <w:rsid w:val="00FF50BB"/>
    <w:rsid w:val="00FF5CD0"/>
    <w:rsid w:val="00FF6893"/>
    <w:rsid w:val="00FF6CF7"/>
    <w:rsid w:val="00FF7A7D"/>
    <w:rsid w:val="1AF8080F"/>
    <w:rsid w:val="1F1F1F9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d96026,#f60,#ddcdc1,#c5aa95"/>
    </o:shapedefaults>
    <o:shapelayout v:ext="edit">
      <o:idmap v:ext="edit" data="1"/>
    </o:shapelayout>
  </w:shapeDefaults>
  <w:decimalSymbol w:val=","/>
  <w:listSeparator w:val=";"/>
  <w14:docId w14:val="55C3F0B7"/>
  <w15:docId w15:val="{B343F745-6869-4727-9AA6-FD83C1527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qFormat="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485A"/>
    <w:pPr>
      <w:keepLines/>
      <w:spacing w:after="120"/>
      <w:contextualSpacing/>
      <w:jc w:val="both"/>
    </w:pPr>
    <w:rPr>
      <w:sz w:val="22"/>
      <w:szCs w:val="36"/>
      <w:lang w:eastAsia="en-US" w:bidi="en-US"/>
    </w:rPr>
  </w:style>
  <w:style w:type="paragraph" w:styleId="Titre1">
    <w:name w:val="heading 1"/>
    <w:aliases w:val="Titre1-CIR"/>
    <w:next w:val="Corpsdetexte"/>
    <w:link w:val="Titre1Car"/>
    <w:qFormat/>
    <w:rsid w:val="0016485A"/>
    <w:pPr>
      <w:numPr>
        <w:numId w:val="40"/>
      </w:numPr>
      <w:spacing w:before="5280" w:after="60"/>
      <w:jc w:val="center"/>
      <w:outlineLvl w:val="0"/>
    </w:pPr>
    <w:rPr>
      <w:b/>
      <w:caps/>
      <w:shadow/>
      <w:color w:val="423427"/>
      <w:spacing w:val="20"/>
      <w:sz w:val="72"/>
      <w:szCs w:val="32"/>
      <w:lang w:eastAsia="en-US" w:bidi="en-US"/>
    </w:rPr>
  </w:style>
  <w:style w:type="paragraph" w:styleId="Titre2">
    <w:name w:val="heading 2"/>
    <w:aliases w:val="Titre2-CIR"/>
    <w:next w:val="Corpsdetexte"/>
    <w:link w:val="Titre2Car"/>
    <w:qFormat/>
    <w:rsid w:val="0016485A"/>
    <w:pPr>
      <w:keepNext/>
      <w:numPr>
        <w:ilvl w:val="1"/>
        <w:numId w:val="40"/>
      </w:numPr>
      <w:shd w:val="clear" w:color="auto" w:fill="3E61AD"/>
      <w:spacing w:before="600" w:after="200"/>
      <w:outlineLvl w:val="1"/>
    </w:pPr>
    <w:rPr>
      <w:smallCaps/>
      <w:color w:val="FFFFFF"/>
      <w:spacing w:val="20"/>
      <w:sz w:val="28"/>
      <w:szCs w:val="28"/>
      <w:lang w:eastAsia="en-US" w:bidi="en-US"/>
    </w:rPr>
  </w:style>
  <w:style w:type="paragraph" w:styleId="Titre3">
    <w:name w:val="heading 3"/>
    <w:aliases w:val="Titre3-CIR"/>
    <w:next w:val="Corpsdetexte"/>
    <w:link w:val="Titre3Car"/>
    <w:qFormat/>
    <w:rsid w:val="0016485A"/>
    <w:pPr>
      <w:keepNext/>
      <w:numPr>
        <w:ilvl w:val="2"/>
        <w:numId w:val="40"/>
      </w:numPr>
      <w:spacing w:before="560" w:after="200"/>
      <w:outlineLvl w:val="2"/>
    </w:pPr>
    <w:rPr>
      <w:b/>
      <w:smallCaps/>
      <w:spacing w:val="20"/>
      <w:sz w:val="22"/>
      <w:szCs w:val="24"/>
      <w:lang w:eastAsia="en-US" w:bidi="en-US"/>
    </w:rPr>
  </w:style>
  <w:style w:type="paragraph" w:styleId="Titre4">
    <w:name w:val="heading 4"/>
    <w:aliases w:val="Titre4-CIR"/>
    <w:next w:val="Corpsdetexte"/>
    <w:link w:val="Titre4Car"/>
    <w:qFormat/>
    <w:rsid w:val="0016485A"/>
    <w:pPr>
      <w:keepNext/>
      <w:numPr>
        <w:ilvl w:val="3"/>
        <w:numId w:val="40"/>
      </w:numPr>
      <w:spacing w:before="360" w:after="120"/>
      <w:outlineLvl w:val="3"/>
    </w:pPr>
    <w:rPr>
      <w:b/>
      <w:bCs/>
      <w:spacing w:val="20"/>
      <w:sz w:val="22"/>
      <w:szCs w:val="36"/>
      <w:lang w:eastAsia="en-US" w:bidi="en-US"/>
    </w:rPr>
  </w:style>
  <w:style w:type="paragraph" w:styleId="Titre5">
    <w:name w:val="heading 5"/>
    <w:aliases w:val="Titre5-CIR"/>
    <w:next w:val="Corpsdetexte"/>
    <w:link w:val="Titre5Car"/>
    <w:qFormat/>
    <w:rsid w:val="0016485A"/>
    <w:pPr>
      <w:keepNext/>
      <w:numPr>
        <w:ilvl w:val="4"/>
        <w:numId w:val="40"/>
      </w:numPr>
      <w:spacing w:before="360" w:after="120"/>
      <w:jc w:val="both"/>
      <w:outlineLvl w:val="4"/>
    </w:pPr>
    <w:rPr>
      <w:b/>
      <w:spacing w:val="20"/>
      <w:sz w:val="22"/>
      <w:szCs w:val="36"/>
      <w:lang w:eastAsia="en-US" w:bidi="en-US"/>
    </w:rPr>
  </w:style>
  <w:style w:type="paragraph" w:styleId="Titre6">
    <w:name w:val="heading 6"/>
    <w:aliases w:val="Titre6-CIR"/>
    <w:next w:val="Corpsdetexte"/>
    <w:link w:val="Titre6Car"/>
    <w:qFormat/>
    <w:rsid w:val="0016485A"/>
    <w:pPr>
      <w:keepNext/>
      <w:numPr>
        <w:ilvl w:val="5"/>
        <w:numId w:val="40"/>
      </w:numPr>
      <w:spacing w:before="360" w:after="120"/>
      <w:jc w:val="both"/>
      <w:outlineLvl w:val="5"/>
    </w:pPr>
    <w:rPr>
      <w:b/>
      <w:bCs/>
      <w:i/>
      <w:sz w:val="22"/>
      <w:szCs w:val="36"/>
      <w:lang w:eastAsia="en-US" w:bidi="en-US"/>
    </w:rPr>
  </w:style>
  <w:style w:type="paragraph" w:styleId="Titre7">
    <w:name w:val="heading 7"/>
    <w:aliases w:val="Titre7-CIR"/>
    <w:next w:val="Corpsdetexte"/>
    <w:link w:val="Titre7Car"/>
    <w:rsid w:val="0016485A"/>
    <w:pPr>
      <w:keepNext/>
      <w:numPr>
        <w:ilvl w:val="6"/>
        <w:numId w:val="40"/>
      </w:numPr>
      <w:spacing w:before="360" w:after="120"/>
      <w:jc w:val="both"/>
      <w:outlineLvl w:val="6"/>
    </w:pPr>
    <w:rPr>
      <w:b/>
      <w:bCs/>
      <w:i/>
      <w:color w:val="423427"/>
      <w:spacing w:val="20"/>
      <w:sz w:val="22"/>
      <w:szCs w:val="16"/>
      <w:lang w:eastAsia="en-US" w:bidi="en-US"/>
    </w:rPr>
  </w:style>
  <w:style w:type="paragraph" w:styleId="Titre8">
    <w:name w:val="heading 8"/>
    <w:aliases w:val="Titre8-CIR"/>
    <w:next w:val="Corpsdetexte"/>
    <w:link w:val="Titre8Car"/>
    <w:unhideWhenUsed/>
    <w:rsid w:val="0016485A"/>
    <w:pPr>
      <w:numPr>
        <w:ilvl w:val="7"/>
        <w:numId w:val="40"/>
      </w:numPr>
      <w:spacing w:before="360" w:after="120"/>
      <w:outlineLvl w:val="7"/>
    </w:pPr>
    <w:rPr>
      <w:b/>
      <w:color w:val="808080" w:themeColor="background1" w:themeShade="80"/>
      <w:sz w:val="22"/>
      <w:szCs w:val="36"/>
      <w:lang w:eastAsia="en-US" w:bidi="en-US"/>
    </w:rPr>
  </w:style>
  <w:style w:type="paragraph" w:styleId="Titre9">
    <w:name w:val="heading 9"/>
    <w:aliases w:val="Titre9-Annexe-CIR,Titre9-CIR"/>
    <w:next w:val="Corpsdetexte"/>
    <w:link w:val="Titre9Car"/>
    <w:qFormat/>
    <w:rsid w:val="0016485A"/>
    <w:pPr>
      <w:numPr>
        <w:ilvl w:val="8"/>
        <w:numId w:val="20"/>
      </w:numPr>
      <w:shd w:val="clear" w:color="auto" w:fill="DDD9C3"/>
      <w:spacing w:before="360"/>
      <w:ind w:left="1004" w:hanging="862"/>
      <w:outlineLvl w:val="8"/>
    </w:pPr>
    <w:rPr>
      <w:i/>
      <w:caps/>
      <w:shadow/>
      <w:color w:val="423427"/>
      <w:spacing w:val="20"/>
      <w:sz w:val="28"/>
      <w:szCs w:val="16"/>
      <w:lang w:eastAsia="en-US" w:bidi="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aliases w:val="Titre4-CIR Car"/>
    <w:basedOn w:val="Policepardfaut"/>
    <w:link w:val="Titre4"/>
    <w:rsid w:val="0016485A"/>
    <w:rPr>
      <w:b/>
      <w:bCs/>
      <w:spacing w:val="20"/>
      <w:sz w:val="22"/>
      <w:szCs w:val="36"/>
      <w:lang w:eastAsia="en-US" w:bidi="en-US"/>
    </w:rPr>
  </w:style>
  <w:style w:type="character" w:customStyle="1" w:styleId="Titre5Car">
    <w:name w:val="Titre 5 Car"/>
    <w:aliases w:val="Titre5-CIR Car"/>
    <w:basedOn w:val="Policepardfaut"/>
    <w:link w:val="Titre5"/>
    <w:rsid w:val="0016485A"/>
    <w:rPr>
      <w:b/>
      <w:spacing w:val="20"/>
      <w:sz w:val="22"/>
      <w:szCs w:val="36"/>
      <w:lang w:eastAsia="en-US" w:bidi="en-US"/>
    </w:rPr>
  </w:style>
  <w:style w:type="paragraph" w:styleId="Citation">
    <w:name w:val="Quote"/>
    <w:basedOn w:val="Normal"/>
    <w:next w:val="Normal"/>
    <w:link w:val="CitationCar"/>
    <w:uiPriority w:val="29"/>
    <w:rsid w:val="00D96E94"/>
    <w:rPr>
      <w:i/>
      <w:iCs/>
    </w:rPr>
  </w:style>
  <w:style w:type="paragraph" w:styleId="TM3">
    <w:name w:val="toc 3"/>
    <w:basedOn w:val="Normal"/>
    <w:next w:val="Normal"/>
    <w:autoRedefine/>
    <w:uiPriority w:val="39"/>
    <w:rsid w:val="00873EBA"/>
    <w:pPr>
      <w:tabs>
        <w:tab w:val="left" w:pos="1843"/>
        <w:tab w:val="right" w:leader="dot" w:pos="8777"/>
      </w:tabs>
      <w:spacing w:after="100"/>
      <w:ind w:left="440" w:firstLine="836"/>
    </w:pPr>
    <w:rPr>
      <w:color w:val="423427"/>
    </w:rPr>
  </w:style>
  <w:style w:type="character" w:customStyle="1" w:styleId="CitationCar">
    <w:name w:val="Citation Car"/>
    <w:basedOn w:val="Policepardfaut"/>
    <w:link w:val="Citation"/>
    <w:uiPriority w:val="29"/>
    <w:rsid w:val="00D96E94"/>
    <w:rPr>
      <w:i/>
      <w:iCs/>
      <w:color w:val="5A5A5A"/>
      <w:sz w:val="20"/>
      <w:szCs w:val="20"/>
    </w:rPr>
  </w:style>
  <w:style w:type="paragraph" w:styleId="Notedebasdepage">
    <w:name w:val="footnote text"/>
    <w:aliases w:val="Note de bas de page-CIR"/>
    <w:basedOn w:val="Normal"/>
    <w:link w:val="NotedebasdepageCar"/>
    <w:rsid w:val="00DB1FE9"/>
    <w:pPr>
      <w:keepNext/>
    </w:pPr>
    <w:rPr>
      <w:sz w:val="16"/>
      <w:szCs w:val="22"/>
    </w:rPr>
  </w:style>
  <w:style w:type="paragraph" w:customStyle="1" w:styleId="MMTopic1">
    <w:name w:val="MM Topic 1"/>
    <w:basedOn w:val="Titre1"/>
    <w:rsid w:val="00224559"/>
    <w:pPr>
      <w:keepNext/>
      <w:pageBreakBefore/>
      <w:numPr>
        <w:numId w:val="9"/>
      </w:numPr>
      <w:tabs>
        <w:tab w:val="clear" w:pos="360"/>
      </w:tabs>
      <w:spacing w:before="240"/>
      <w:jc w:val="both"/>
    </w:pPr>
    <w:rPr>
      <w:rFonts w:ascii="Arial" w:hAnsi="Arial" w:cs="Arial"/>
      <w:bCs/>
      <w:caps w:val="0"/>
      <w:color w:val="333333"/>
      <w:spacing w:val="0"/>
      <w:kern w:val="32"/>
      <w:sz w:val="32"/>
      <w:lang w:eastAsia="fr-FR" w:bidi="ar-SA"/>
    </w:rPr>
  </w:style>
  <w:style w:type="character" w:customStyle="1" w:styleId="Titre1Car">
    <w:name w:val="Titre 1 Car"/>
    <w:aliases w:val="Titre1-CIR Car"/>
    <w:basedOn w:val="Policepardfaut"/>
    <w:link w:val="Titre1"/>
    <w:rsid w:val="0016485A"/>
    <w:rPr>
      <w:b/>
      <w:caps/>
      <w:shadow/>
      <w:color w:val="423427"/>
      <w:spacing w:val="20"/>
      <w:sz w:val="72"/>
      <w:szCs w:val="32"/>
      <w:lang w:eastAsia="en-US" w:bidi="en-US"/>
    </w:rPr>
  </w:style>
  <w:style w:type="character" w:customStyle="1" w:styleId="Titre6Car">
    <w:name w:val="Titre 6 Car"/>
    <w:aliases w:val="Titre6-CIR Car"/>
    <w:basedOn w:val="Policepardfaut"/>
    <w:link w:val="Titre6"/>
    <w:rsid w:val="0016485A"/>
    <w:rPr>
      <w:b/>
      <w:bCs/>
      <w:i/>
      <w:sz w:val="22"/>
      <w:szCs w:val="36"/>
      <w:lang w:eastAsia="en-US" w:bidi="en-US"/>
    </w:rPr>
  </w:style>
  <w:style w:type="character" w:customStyle="1" w:styleId="Titre7Car">
    <w:name w:val="Titre 7 Car"/>
    <w:aliases w:val="Titre7-CIR Car"/>
    <w:basedOn w:val="Titre6Car"/>
    <w:link w:val="Titre7"/>
    <w:rsid w:val="0016485A"/>
    <w:rPr>
      <w:b/>
      <w:bCs/>
      <w:i/>
      <w:color w:val="423427"/>
      <w:spacing w:val="20"/>
      <w:sz w:val="22"/>
      <w:szCs w:val="16"/>
      <w:lang w:eastAsia="en-US" w:bidi="en-US"/>
    </w:rPr>
  </w:style>
  <w:style w:type="character" w:customStyle="1" w:styleId="Titre8Car">
    <w:name w:val="Titre 8 Car"/>
    <w:aliases w:val="Titre8-CIR Car"/>
    <w:basedOn w:val="Policepardfaut"/>
    <w:link w:val="Titre8"/>
    <w:rsid w:val="0016485A"/>
    <w:rPr>
      <w:b/>
      <w:color w:val="808080" w:themeColor="background1" w:themeShade="80"/>
      <w:sz w:val="22"/>
      <w:szCs w:val="36"/>
      <w:lang w:eastAsia="en-US" w:bidi="en-US"/>
    </w:rPr>
  </w:style>
  <w:style w:type="character" w:customStyle="1" w:styleId="Titre9Car">
    <w:name w:val="Titre 9 Car"/>
    <w:aliases w:val="Titre9-Annexe-CIR Car,Titre9-CIR Car"/>
    <w:basedOn w:val="Policepardfaut"/>
    <w:link w:val="Titre9"/>
    <w:rsid w:val="0016485A"/>
    <w:rPr>
      <w:i/>
      <w:caps/>
      <w:shadow/>
      <w:color w:val="423427"/>
      <w:spacing w:val="20"/>
      <w:sz w:val="28"/>
      <w:szCs w:val="16"/>
      <w:shd w:val="clear" w:color="auto" w:fill="DDD9C3"/>
      <w:lang w:eastAsia="en-US" w:bidi="en-US"/>
    </w:rPr>
  </w:style>
  <w:style w:type="paragraph" w:styleId="Lgende">
    <w:name w:val="caption"/>
    <w:next w:val="Corpsdetexte"/>
    <w:link w:val="LgendeCar"/>
    <w:unhideWhenUsed/>
    <w:qFormat/>
    <w:rsid w:val="0016485A"/>
    <w:pPr>
      <w:spacing w:after="360"/>
      <w:jc w:val="center"/>
    </w:pPr>
    <w:rPr>
      <w:b/>
      <w:bCs/>
      <w:sz w:val="18"/>
      <w:lang w:eastAsia="en-US" w:bidi="en-US"/>
    </w:rPr>
  </w:style>
  <w:style w:type="paragraph" w:styleId="Titre">
    <w:name w:val="Title"/>
    <w:next w:val="Normal"/>
    <w:link w:val="TitreCar"/>
    <w:rsid w:val="00D96E94"/>
    <w:pPr>
      <w:spacing w:after="120"/>
      <w:contextualSpacing/>
      <w:jc w:val="both"/>
    </w:pPr>
    <w:rPr>
      <w:rFonts w:ascii="Cambria" w:hAnsi="Cambria"/>
      <w:smallCaps/>
      <w:color w:val="17365D"/>
      <w:spacing w:val="5"/>
      <w:sz w:val="72"/>
      <w:szCs w:val="72"/>
      <w:lang w:val="en-US" w:eastAsia="en-US" w:bidi="en-US"/>
    </w:rPr>
  </w:style>
  <w:style w:type="character" w:customStyle="1" w:styleId="TitreCar">
    <w:name w:val="Titre Car"/>
    <w:basedOn w:val="Policepardfaut"/>
    <w:link w:val="Titre"/>
    <w:rsid w:val="00D96E94"/>
    <w:rPr>
      <w:rFonts w:ascii="Cambria" w:hAnsi="Cambria"/>
      <w:smallCaps/>
      <w:color w:val="17365D"/>
      <w:spacing w:val="5"/>
      <w:sz w:val="72"/>
      <w:szCs w:val="72"/>
      <w:lang w:val="en-US" w:eastAsia="en-US" w:bidi="en-US"/>
    </w:rPr>
  </w:style>
  <w:style w:type="paragraph" w:styleId="Sous-titre">
    <w:name w:val="Subtitle"/>
    <w:next w:val="Normal"/>
    <w:link w:val="Sous-titreCar"/>
    <w:uiPriority w:val="11"/>
    <w:rsid w:val="00D96E94"/>
    <w:pPr>
      <w:spacing w:after="600"/>
      <w:jc w:val="both"/>
    </w:pPr>
    <w:rPr>
      <w:smallCaps/>
      <w:color w:val="938953"/>
      <w:spacing w:val="5"/>
      <w:sz w:val="28"/>
      <w:szCs w:val="28"/>
      <w:lang w:val="en-US" w:eastAsia="en-US" w:bidi="en-US"/>
    </w:rPr>
  </w:style>
  <w:style w:type="character" w:customStyle="1" w:styleId="Sous-titreCar">
    <w:name w:val="Sous-titre Car"/>
    <w:basedOn w:val="Policepardfaut"/>
    <w:link w:val="Sous-titre"/>
    <w:uiPriority w:val="11"/>
    <w:rsid w:val="00D96E94"/>
    <w:rPr>
      <w:smallCaps/>
      <w:color w:val="938953"/>
      <w:spacing w:val="5"/>
      <w:sz w:val="28"/>
      <w:szCs w:val="28"/>
      <w:lang w:val="en-US" w:eastAsia="en-US" w:bidi="en-US"/>
    </w:rPr>
  </w:style>
  <w:style w:type="character" w:styleId="lev">
    <w:name w:val="Strong"/>
    <w:uiPriority w:val="22"/>
    <w:rsid w:val="00D96E94"/>
    <w:rPr>
      <w:b/>
      <w:bCs/>
      <w:spacing w:val="0"/>
    </w:rPr>
  </w:style>
  <w:style w:type="character" w:styleId="Accentuation">
    <w:name w:val="Emphasis"/>
    <w:uiPriority w:val="20"/>
    <w:rsid w:val="00D96E94"/>
    <w:rPr>
      <w:b/>
      <w:bCs/>
      <w:smallCaps/>
      <w:dstrike w:val="0"/>
      <w:color w:val="5A5A5A"/>
      <w:spacing w:val="20"/>
      <w:kern w:val="0"/>
      <w:vertAlign w:val="baseline"/>
    </w:rPr>
  </w:style>
  <w:style w:type="paragraph" w:styleId="Citationintense">
    <w:name w:val="Intense Quote"/>
    <w:basedOn w:val="Normal"/>
    <w:next w:val="Normal"/>
    <w:link w:val="CitationintenseCar"/>
    <w:uiPriority w:val="30"/>
    <w:rsid w:val="00D96E94"/>
    <w:pPr>
      <w:pBdr>
        <w:top w:val="single" w:sz="4" w:space="12" w:color="7BA0CD"/>
        <w:left w:val="single" w:sz="4" w:space="15" w:color="7BA0CD"/>
        <w:bottom w:val="single" w:sz="12" w:space="10" w:color="365F91"/>
        <w:right w:val="single" w:sz="12" w:space="15" w:color="365F91"/>
        <w:between w:val="single" w:sz="4" w:space="12" w:color="7BA0CD"/>
        <w:bar w:val="single" w:sz="4" w:color="7BA0CD"/>
      </w:pBdr>
      <w:spacing w:line="300" w:lineRule="auto"/>
      <w:ind w:left="2506" w:right="432"/>
    </w:pPr>
    <w:rPr>
      <w:rFonts w:ascii="Cambria" w:hAnsi="Cambria"/>
      <w:smallCaps/>
      <w:color w:val="365F91"/>
    </w:rPr>
  </w:style>
  <w:style w:type="character" w:customStyle="1" w:styleId="CitationintenseCar">
    <w:name w:val="Citation intense Car"/>
    <w:basedOn w:val="Policepardfaut"/>
    <w:link w:val="Citationintense"/>
    <w:uiPriority w:val="30"/>
    <w:rsid w:val="00D96E94"/>
    <w:rPr>
      <w:rFonts w:ascii="Cambria" w:eastAsia="Times New Roman" w:hAnsi="Cambria" w:cs="Times New Roman"/>
      <w:smallCaps/>
      <w:color w:val="365F91"/>
      <w:sz w:val="20"/>
      <w:szCs w:val="20"/>
    </w:rPr>
  </w:style>
  <w:style w:type="character" w:styleId="Emphaseple">
    <w:name w:val="Subtle Emphasis"/>
    <w:uiPriority w:val="19"/>
    <w:rsid w:val="00D96E94"/>
    <w:rPr>
      <w:smallCaps/>
      <w:dstrike w:val="0"/>
      <w:color w:val="5A5A5A"/>
      <w:vertAlign w:val="baseline"/>
    </w:rPr>
  </w:style>
  <w:style w:type="character" w:styleId="Emphaseintense">
    <w:name w:val="Intense Emphasis"/>
    <w:uiPriority w:val="21"/>
    <w:rsid w:val="00D96E94"/>
    <w:rPr>
      <w:b/>
      <w:bCs/>
      <w:smallCaps/>
      <w:color w:val="4F81BD"/>
      <w:spacing w:val="40"/>
    </w:rPr>
  </w:style>
  <w:style w:type="character" w:styleId="Rfrenceple">
    <w:name w:val="Subtle Reference"/>
    <w:uiPriority w:val="31"/>
    <w:rsid w:val="00D96E94"/>
    <w:rPr>
      <w:rFonts w:ascii="Cambria" w:eastAsia="Times New Roman" w:hAnsi="Cambria" w:cs="Times New Roman"/>
      <w:i/>
      <w:iCs/>
      <w:smallCaps/>
      <w:color w:val="5A5A5A"/>
      <w:spacing w:val="20"/>
    </w:rPr>
  </w:style>
  <w:style w:type="character" w:styleId="Rfrenceintense">
    <w:name w:val="Intense Reference"/>
    <w:uiPriority w:val="32"/>
    <w:rsid w:val="00D96E94"/>
    <w:rPr>
      <w:rFonts w:ascii="Cambria" w:eastAsia="Times New Roman" w:hAnsi="Cambria" w:cs="Times New Roman"/>
      <w:b/>
      <w:bCs/>
      <w:i/>
      <w:iCs/>
      <w:smallCaps/>
      <w:color w:val="17365D"/>
      <w:spacing w:val="20"/>
    </w:rPr>
  </w:style>
  <w:style w:type="paragraph" w:customStyle="1" w:styleId="MMTopic2">
    <w:name w:val="MM Topic 2"/>
    <w:basedOn w:val="Titre2"/>
    <w:rsid w:val="00224559"/>
    <w:pPr>
      <w:numPr>
        <w:numId w:val="9"/>
      </w:numPr>
      <w:tabs>
        <w:tab w:val="clear" w:pos="720"/>
      </w:tabs>
      <w:spacing w:before="240" w:after="60"/>
    </w:pPr>
    <w:rPr>
      <w:rFonts w:ascii="Arial" w:hAnsi="Arial" w:cs="Arial"/>
      <w:bCs/>
      <w:i/>
      <w:iCs/>
      <w:smallCaps w:val="0"/>
      <w:color w:val="333333"/>
      <w:spacing w:val="0"/>
      <w:lang w:eastAsia="fr-FR" w:bidi="ar-SA"/>
    </w:rPr>
  </w:style>
  <w:style w:type="paragraph" w:styleId="Bibliographie">
    <w:name w:val="Bibliography"/>
    <w:basedOn w:val="Normal"/>
    <w:next w:val="Normal"/>
    <w:uiPriority w:val="37"/>
    <w:unhideWhenUsed/>
    <w:rsid w:val="00DB6169"/>
  </w:style>
  <w:style w:type="paragraph" w:styleId="Textedebulles">
    <w:name w:val="Balloon Text"/>
    <w:basedOn w:val="Normal"/>
    <w:semiHidden/>
    <w:rsid w:val="004D7246"/>
    <w:rPr>
      <w:rFonts w:ascii="Tahoma" w:hAnsi="Tahoma" w:cs="Tahoma"/>
      <w:sz w:val="16"/>
      <w:szCs w:val="16"/>
    </w:rPr>
  </w:style>
  <w:style w:type="paragraph" w:styleId="Explorateurdedocuments">
    <w:name w:val="Document Map"/>
    <w:aliases w:val="Explorateur de documents-CIR"/>
    <w:link w:val="ExplorateurdedocumentsCar"/>
    <w:semiHidden/>
    <w:qFormat/>
    <w:rsid w:val="0016485A"/>
    <w:pPr>
      <w:shd w:val="clear" w:color="auto" w:fill="000080"/>
      <w:spacing w:after="120"/>
      <w:jc w:val="both"/>
    </w:pPr>
    <w:rPr>
      <w:rFonts w:cs="Tahoma"/>
      <w:sz w:val="24"/>
      <w:szCs w:val="36"/>
      <w:lang w:eastAsia="en-US" w:bidi="en-US"/>
    </w:rPr>
  </w:style>
  <w:style w:type="paragraph" w:styleId="Index1">
    <w:name w:val="index 1"/>
    <w:basedOn w:val="Normal"/>
    <w:next w:val="Normal"/>
    <w:autoRedefine/>
    <w:semiHidden/>
    <w:rsid w:val="003348F4"/>
    <w:pPr>
      <w:ind w:left="200" w:hanging="200"/>
    </w:pPr>
    <w:rPr>
      <w:rFonts w:ascii="Arial" w:hAnsi="Arial"/>
      <w:color w:val="333333"/>
    </w:rPr>
  </w:style>
  <w:style w:type="paragraph" w:styleId="Index2">
    <w:name w:val="index 2"/>
    <w:basedOn w:val="Normal"/>
    <w:next w:val="Normal"/>
    <w:autoRedefine/>
    <w:semiHidden/>
    <w:rsid w:val="003348F4"/>
    <w:pPr>
      <w:ind w:left="400" w:hanging="200"/>
    </w:pPr>
    <w:rPr>
      <w:rFonts w:ascii="Arial" w:hAnsi="Arial"/>
      <w:color w:val="333333"/>
    </w:rPr>
  </w:style>
  <w:style w:type="paragraph" w:styleId="Index3">
    <w:name w:val="index 3"/>
    <w:basedOn w:val="Normal"/>
    <w:next w:val="Normal"/>
    <w:autoRedefine/>
    <w:semiHidden/>
    <w:rsid w:val="003348F4"/>
    <w:pPr>
      <w:ind w:left="600" w:hanging="200"/>
    </w:pPr>
    <w:rPr>
      <w:rFonts w:ascii="Arial" w:hAnsi="Arial"/>
      <w:color w:val="333333"/>
    </w:rPr>
  </w:style>
  <w:style w:type="paragraph" w:styleId="Index4">
    <w:name w:val="index 4"/>
    <w:basedOn w:val="Normal"/>
    <w:next w:val="Normal"/>
    <w:autoRedefine/>
    <w:semiHidden/>
    <w:rsid w:val="003348F4"/>
    <w:pPr>
      <w:ind w:left="800" w:hanging="200"/>
    </w:pPr>
    <w:rPr>
      <w:rFonts w:ascii="Arial" w:hAnsi="Arial"/>
      <w:color w:val="333333"/>
    </w:rPr>
  </w:style>
  <w:style w:type="paragraph" w:styleId="Index5">
    <w:name w:val="index 5"/>
    <w:basedOn w:val="Normal"/>
    <w:next w:val="Normal"/>
    <w:autoRedefine/>
    <w:semiHidden/>
    <w:rsid w:val="003348F4"/>
    <w:pPr>
      <w:ind w:left="1000" w:hanging="200"/>
    </w:pPr>
    <w:rPr>
      <w:rFonts w:ascii="Arial" w:hAnsi="Arial"/>
      <w:color w:val="333333"/>
    </w:rPr>
  </w:style>
  <w:style w:type="paragraph" w:styleId="Index6">
    <w:name w:val="index 6"/>
    <w:basedOn w:val="Normal"/>
    <w:next w:val="Normal"/>
    <w:autoRedefine/>
    <w:semiHidden/>
    <w:rsid w:val="003348F4"/>
    <w:pPr>
      <w:ind w:left="1200" w:hanging="200"/>
    </w:pPr>
    <w:rPr>
      <w:rFonts w:ascii="Arial" w:hAnsi="Arial"/>
      <w:color w:val="333333"/>
    </w:rPr>
  </w:style>
  <w:style w:type="paragraph" w:styleId="Index7">
    <w:name w:val="index 7"/>
    <w:basedOn w:val="Normal"/>
    <w:next w:val="Normal"/>
    <w:autoRedefine/>
    <w:semiHidden/>
    <w:rsid w:val="003348F4"/>
    <w:pPr>
      <w:ind w:left="1400" w:hanging="200"/>
    </w:pPr>
    <w:rPr>
      <w:rFonts w:ascii="Arial" w:hAnsi="Arial"/>
      <w:color w:val="333333"/>
    </w:rPr>
  </w:style>
  <w:style w:type="paragraph" w:styleId="Index8">
    <w:name w:val="index 8"/>
    <w:basedOn w:val="Normal"/>
    <w:next w:val="Normal"/>
    <w:autoRedefine/>
    <w:semiHidden/>
    <w:rsid w:val="003348F4"/>
    <w:pPr>
      <w:ind w:left="1600" w:hanging="200"/>
    </w:pPr>
    <w:rPr>
      <w:rFonts w:ascii="Arial" w:hAnsi="Arial"/>
      <w:color w:val="333333"/>
    </w:rPr>
  </w:style>
  <w:style w:type="paragraph" w:styleId="Index9">
    <w:name w:val="index 9"/>
    <w:basedOn w:val="Normal"/>
    <w:next w:val="Normal"/>
    <w:autoRedefine/>
    <w:semiHidden/>
    <w:rsid w:val="003348F4"/>
    <w:pPr>
      <w:ind w:left="1800" w:hanging="200"/>
    </w:pPr>
    <w:rPr>
      <w:rFonts w:ascii="Arial" w:hAnsi="Arial"/>
      <w:color w:val="333333"/>
    </w:rPr>
  </w:style>
  <w:style w:type="paragraph" w:styleId="Titreindex">
    <w:name w:val="index heading"/>
    <w:basedOn w:val="Normal"/>
    <w:next w:val="Index1"/>
    <w:semiHidden/>
    <w:rsid w:val="003348F4"/>
    <w:rPr>
      <w:rFonts w:ascii="Arial" w:hAnsi="Arial"/>
      <w:color w:val="333333"/>
    </w:rPr>
  </w:style>
  <w:style w:type="paragraph" w:styleId="TM4">
    <w:name w:val="toc 4"/>
    <w:basedOn w:val="Normal"/>
    <w:next w:val="Normal"/>
    <w:autoRedefine/>
    <w:semiHidden/>
    <w:rsid w:val="00AB2F16"/>
    <w:rPr>
      <w:rFonts w:asciiTheme="minorHAnsi" w:hAnsiTheme="minorHAnsi"/>
      <w:color w:val="333333"/>
    </w:rPr>
  </w:style>
  <w:style w:type="paragraph" w:styleId="TM5">
    <w:name w:val="toc 5"/>
    <w:basedOn w:val="Normal"/>
    <w:next w:val="Normal"/>
    <w:autoRedefine/>
    <w:semiHidden/>
    <w:rsid w:val="003348F4"/>
    <w:pPr>
      <w:ind w:left="800"/>
    </w:pPr>
    <w:rPr>
      <w:rFonts w:ascii="Arial" w:hAnsi="Arial"/>
      <w:color w:val="333333"/>
    </w:rPr>
  </w:style>
  <w:style w:type="paragraph" w:styleId="TM6">
    <w:name w:val="toc 6"/>
    <w:basedOn w:val="Normal"/>
    <w:next w:val="Normal"/>
    <w:autoRedefine/>
    <w:semiHidden/>
    <w:rsid w:val="003348F4"/>
    <w:pPr>
      <w:ind w:left="1000"/>
    </w:pPr>
    <w:rPr>
      <w:rFonts w:ascii="Arial" w:hAnsi="Arial"/>
      <w:color w:val="333333"/>
    </w:rPr>
  </w:style>
  <w:style w:type="paragraph" w:styleId="TM7">
    <w:name w:val="toc 7"/>
    <w:basedOn w:val="Normal"/>
    <w:next w:val="Normal"/>
    <w:autoRedefine/>
    <w:semiHidden/>
    <w:rsid w:val="003348F4"/>
    <w:pPr>
      <w:ind w:left="1200"/>
    </w:pPr>
    <w:rPr>
      <w:rFonts w:ascii="Arial" w:hAnsi="Arial"/>
      <w:color w:val="333333"/>
    </w:rPr>
  </w:style>
  <w:style w:type="paragraph" w:styleId="TM8">
    <w:name w:val="toc 8"/>
    <w:basedOn w:val="Normal"/>
    <w:next w:val="Normal"/>
    <w:autoRedefine/>
    <w:semiHidden/>
    <w:rsid w:val="003348F4"/>
    <w:pPr>
      <w:ind w:left="1400"/>
    </w:pPr>
    <w:rPr>
      <w:rFonts w:ascii="Arial" w:hAnsi="Arial"/>
      <w:color w:val="333333"/>
    </w:rPr>
  </w:style>
  <w:style w:type="paragraph" w:styleId="TM9">
    <w:name w:val="toc 9"/>
    <w:basedOn w:val="Normal"/>
    <w:next w:val="Normal"/>
    <w:autoRedefine/>
    <w:semiHidden/>
    <w:rsid w:val="003348F4"/>
    <w:pPr>
      <w:ind w:left="1600"/>
    </w:pPr>
    <w:rPr>
      <w:rFonts w:ascii="Arial" w:hAnsi="Arial"/>
      <w:color w:val="333333"/>
    </w:rPr>
  </w:style>
  <w:style w:type="table" w:styleId="Grilledutableau">
    <w:name w:val="Table Grid"/>
    <w:basedOn w:val="TableauNormal"/>
    <w:rsid w:val="003348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aliases w:val="Titre3-CIR Car"/>
    <w:basedOn w:val="Policepardfaut"/>
    <w:link w:val="Titre3"/>
    <w:rsid w:val="0016485A"/>
    <w:rPr>
      <w:b/>
      <w:smallCaps/>
      <w:spacing w:val="20"/>
      <w:sz w:val="22"/>
      <w:szCs w:val="24"/>
      <w:lang w:eastAsia="en-US" w:bidi="en-US"/>
    </w:rPr>
  </w:style>
  <w:style w:type="character" w:customStyle="1" w:styleId="Titre2Car">
    <w:name w:val="Titre 2 Car"/>
    <w:aliases w:val="Titre2-CIR Car"/>
    <w:basedOn w:val="Policepardfaut"/>
    <w:link w:val="Titre2"/>
    <w:rsid w:val="0016485A"/>
    <w:rPr>
      <w:smallCaps/>
      <w:color w:val="FFFFFF"/>
      <w:spacing w:val="20"/>
      <w:sz w:val="28"/>
      <w:szCs w:val="28"/>
      <w:shd w:val="clear" w:color="auto" w:fill="3E61AD"/>
      <w:lang w:eastAsia="en-US" w:bidi="en-US"/>
    </w:rPr>
  </w:style>
  <w:style w:type="numbering" w:customStyle="1" w:styleId="Style15">
    <w:name w:val="Style15"/>
    <w:uiPriority w:val="99"/>
    <w:rsid w:val="008F232B"/>
    <w:pPr>
      <w:numPr>
        <w:numId w:val="2"/>
      </w:numPr>
    </w:pPr>
  </w:style>
  <w:style w:type="numbering" w:customStyle="1" w:styleId="Style16">
    <w:name w:val="Style16"/>
    <w:uiPriority w:val="99"/>
    <w:rsid w:val="00C61B7E"/>
    <w:pPr>
      <w:numPr>
        <w:numId w:val="3"/>
      </w:numPr>
    </w:pPr>
  </w:style>
  <w:style w:type="numbering" w:customStyle="1" w:styleId="Style17">
    <w:name w:val="Style17"/>
    <w:uiPriority w:val="99"/>
    <w:rsid w:val="00C61B7E"/>
    <w:pPr>
      <w:numPr>
        <w:numId w:val="4"/>
      </w:numPr>
    </w:pPr>
  </w:style>
  <w:style w:type="numbering" w:customStyle="1" w:styleId="Style18">
    <w:name w:val="Style18"/>
    <w:uiPriority w:val="99"/>
    <w:rsid w:val="00C61B7E"/>
    <w:pPr>
      <w:numPr>
        <w:numId w:val="5"/>
      </w:numPr>
    </w:pPr>
  </w:style>
  <w:style w:type="numbering" w:customStyle="1" w:styleId="Style19">
    <w:name w:val="Style19"/>
    <w:uiPriority w:val="99"/>
    <w:rsid w:val="00CA3382"/>
    <w:pPr>
      <w:numPr>
        <w:numId w:val="6"/>
      </w:numPr>
    </w:pPr>
  </w:style>
  <w:style w:type="numbering" w:customStyle="1" w:styleId="Style20">
    <w:name w:val="Style20"/>
    <w:uiPriority w:val="99"/>
    <w:rsid w:val="0053381E"/>
    <w:pPr>
      <w:numPr>
        <w:numId w:val="7"/>
      </w:numPr>
    </w:pPr>
  </w:style>
  <w:style w:type="paragraph" w:styleId="Paragraphedeliste">
    <w:name w:val="List Paragraph"/>
    <w:basedOn w:val="Normal"/>
    <w:link w:val="ParagraphedelisteCar"/>
    <w:uiPriority w:val="34"/>
    <w:rsid w:val="00D96E94"/>
    <w:pPr>
      <w:ind w:left="720"/>
    </w:pPr>
  </w:style>
  <w:style w:type="character" w:styleId="Titredulivre">
    <w:name w:val="Book Title"/>
    <w:uiPriority w:val="33"/>
    <w:rsid w:val="00D96E94"/>
    <w:rPr>
      <w:rFonts w:ascii="Cambria" w:eastAsia="Times New Roman" w:hAnsi="Cambria" w:cs="Times New Roman"/>
      <w:b/>
      <w:bCs/>
      <w:smallCaps/>
      <w:color w:val="17365D"/>
      <w:spacing w:val="10"/>
      <w:u w:val="single"/>
    </w:rPr>
  </w:style>
  <w:style w:type="paragraph" w:styleId="En-ttedetabledesmatires">
    <w:name w:val="TOC Heading"/>
    <w:basedOn w:val="Titre1"/>
    <w:next w:val="Normal"/>
    <w:uiPriority w:val="39"/>
    <w:semiHidden/>
    <w:unhideWhenUsed/>
    <w:rsid w:val="00DB1FE9"/>
    <w:pPr>
      <w:numPr>
        <w:numId w:val="0"/>
      </w:numPr>
      <w:jc w:val="left"/>
      <w:outlineLvl w:val="9"/>
    </w:pPr>
    <w:rPr>
      <w:sz w:val="22"/>
      <w:lang w:val="en-US"/>
    </w:rPr>
  </w:style>
  <w:style w:type="paragraph" w:customStyle="1" w:styleId="Style1-CIR">
    <w:name w:val="Style1-CIR"/>
    <w:next w:val="Corpsdetexte"/>
    <w:link w:val="Style1-CIRCar"/>
    <w:rsid w:val="00DB1FE9"/>
    <w:pPr>
      <w:jc w:val="center"/>
    </w:pPr>
    <w:rPr>
      <w:smallCaps/>
      <w:color w:val="FFFFFF"/>
      <w:sz w:val="72"/>
      <w:szCs w:val="72"/>
      <w:lang w:eastAsia="en-US" w:bidi="en-US"/>
    </w:rPr>
  </w:style>
  <w:style w:type="paragraph" w:styleId="En-tte">
    <w:name w:val="header"/>
    <w:basedOn w:val="Normal"/>
    <w:link w:val="En-tteCar"/>
    <w:rsid w:val="0072790F"/>
    <w:pPr>
      <w:tabs>
        <w:tab w:val="left" w:pos="7371"/>
        <w:tab w:val="left" w:pos="12049"/>
        <w:tab w:val="left" w:pos="19136"/>
      </w:tabs>
      <w:spacing w:after="0"/>
    </w:pPr>
    <w:rPr>
      <w:b/>
      <w:i/>
      <w:sz w:val="20"/>
      <w:szCs w:val="20"/>
    </w:rPr>
  </w:style>
  <w:style w:type="character" w:customStyle="1" w:styleId="Style1-CIRCar">
    <w:name w:val="Style1-CIR Car"/>
    <w:basedOn w:val="Policepardfaut"/>
    <w:link w:val="Style1-CIR"/>
    <w:rsid w:val="00DB1FE9"/>
    <w:rPr>
      <w:smallCaps/>
      <w:color w:val="FFFFFF"/>
      <w:sz w:val="72"/>
      <w:szCs w:val="72"/>
      <w:lang w:eastAsia="en-US" w:bidi="en-US"/>
    </w:rPr>
  </w:style>
  <w:style w:type="character" w:customStyle="1" w:styleId="En-tteCar">
    <w:name w:val="En-tête Car"/>
    <w:basedOn w:val="Policepardfaut"/>
    <w:link w:val="En-tte"/>
    <w:rsid w:val="0072790F"/>
    <w:rPr>
      <w:rFonts w:ascii="Calibri" w:hAnsi="Calibri"/>
      <w:b/>
      <w:i/>
      <w:lang w:val="fr-FR"/>
    </w:rPr>
  </w:style>
  <w:style w:type="paragraph" w:styleId="Pieddepage">
    <w:name w:val="footer"/>
    <w:aliases w:val="Style Pied de page1-CIR"/>
    <w:next w:val="Corpsdetexte"/>
    <w:link w:val="PieddepageCar"/>
    <w:qFormat/>
    <w:rsid w:val="00DB1FE9"/>
    <w:pPr>
      <w:pBdr>
        <w:top w:val="single" w:sz="8" w:space="7" w:color="EEE6E0"/>
      </w:pBdr>
      <w:tabs>
        <w:tab w:val="right" w:pos="8789"/>
        <w:tab w:val="right" w:pos="14033"/>
        <w:tab w:val="right" w:pos="20979"/>
      </w:tabs>
      <w:jc w:val="both"/>
    </w:pPr>
    <w:rPr>
      <w:b/>
      <w:i/>
      <w:color w:val="423427"/>
      <w:spacing w:val="40"/>
      <w:sz w:val="22"/>
      <w:lang w:eastAsia="en-US" w:bidi="en-US"/>
    </w:rPr>
  </w:style>
  <w:style w:type="character" w:customStyle="1" w:styleId="PieddepageCar">
    <w:name w:val="Pied de page Car"/>
    <w:aliases w:val="Style Pied de page1-CIR Car"/>
    <w:basedOn w:val="Policepardfaut"/>
    <w:link w:val="Pieddepage"/>
    <w:rsid w:val="00DB1FE9"/>
    <w:rPr>
      <w:b/>
      <w:i/>
      <w:color w:val="423427"/>
      <w:spacing w:val="40"/>
      <w:sz w:val="22"/>
      <w:lang w:val="fr-FR" w:eastAsia="en-US" w:bidi="en-US"/>
    </w:rPr>
  </w:style>
  <w:style w:type="paragraph" w:customStyle="1" w:styleId="MMTopic3">
    <w:name w:val="MM Topic 3"/>
    <w:basedOn w:val="Titre3"/>
    <w:rsid w:val="00224559"/>
    <w:pPr>
      <w:numPr>
        <w:numId w:val="9"/>
      </w:numPr>
      <w:tabs>
        <w:tab w:val="clear" w:pos="1080"/>
        <w:tab w:val="left" w:pos="709"/>
      </w:tabs>
      <w:spacing w:before="240" w:after="60"/>
    </w:pPr>
    <w:rPr>
      <w:rFonts w:ascii="Arial" w:hAnsi="Arial" w:cs="Arial"/>
      <w:bCs/>
      <w:color w:val="000000"/>
      <w:spacing w:val="0"/>
      <w:sz w:val="26"/>
      <w:szCs w:val="26"/>
      <w:lang w:val="fr-CA" w:eastAsia="fr-FR" w:bidi="ar-SA"/>
    </w:rPr>
  </w:style>
  <w:style w:type="paragraph" w:customStyle="1" w:styleId="MMTopic4">
    <w:name w:val="MM Topic 4"/>
    <w:basedOn w:val="Titre4"/>
    <w:rsid w:val="00224559"/>
    <w:pPr>
      <w:numPr>
        <w:numId w:val="9"/>
      </w:numPr>
      <w:tabs>
        <w:tab w:val="clear" w:pos="1440"/>
      </w:tabs>
      <w:spacing w:before="240" w:after="60"/>
    </w:pPr>
    <w:rPr>
      <w:rFonts w:ascii="Arial" w:hAnsi="Arial" w:cs="Arial"/>
      <w:bCs w:val="0"/>
      <w:spacing w:val="0"/>
      <w:sz w:val="28"/>
      <w:szCs w:val="28"/>
      <w:lang w:eastAsia="ko-KR"/>
    </w:rPr>
  </w:style>
  <w:style w:type="paragraph" w:customStyle="1" w:styleId="MMTopic5">
    <w:name w:val="MM Topic 5"/>
    <w:basedOn w:val="Titre5"/>
    <w:rsid w:val="00224559"/>
    <w:pPr>
      <w:numPr>
        <w:numId w:val="9"/>
      </w:numPr>
      <w:tabs>
        <w:tab w:val="clear" w:pos="1800"/>
      </w:tabs>
      <w:spacing w:before="240"/>
      <w:jc w:val="left"/>
    </w:pPr>
    <w:rPr>
      <w:rFonts w:ascii="Arial" w:hAnsi="Arial" w:cs="Arial"/>
      <w:bCs/>
      <w:i/>
      <w:iCs/>
      <w:color w:val="000000"/>
      <w:spacing w:val="0"/>
      <w:sz w:val="26"/>
      <w:szCs w:val="26"/>
      <w:lang w:eastAsia="fr-FR" w:bidi="ar-SA"/>
    </w:rPr>
  </w:style>
  <w:style w:type="paragraph" w:customStyle="1" w:styleId="MMTopic6">
    <w:name w:val="MM Topic 6"/>
    <w:basedOn w:val="Titre6"/>
    <w:rsid w:val="00224559"/>
    <w:pPr>
      <w:numPr>
        <w:numId w:val="9"/>
      </w:numPr>
      <w:tabs>
        <w:tab w:val="clear" w:pos="2160"/>
      </w:tabs>
      <w:jc w:val="left"/>
    </w:pPr>
    <w:rPr>
      <w:rFonts w:ascii="Arial" w:hAnsi="Arial" w:cs="Arial"/>
      <w:color w:val="333333"/>
      <w:szCs w:val="22"/>
      <w:lang w:eastAsia="fr-FR" w:bidi="ar-SA"/>
    </w:rPr>
  </w:style>
  <w:style w:type="paragraph" w:customStyle="1" w:styleId="MMTopic7">
    <w:name w:val="MM Topic 7"/>
    <w:basedOn w:val="Titre7"/>
    <w:rsid w:val="00224559"/>
    <w:pPr>
      <w:numPr>
        <w:numId w:val="9"/>
      </w:numPr>
      <w:tabs>
        <w:tab w:val="clear" w:pos="2520"/>
      </w:tabs>
      <w:jc w:val="left"/>
    </w:pPr>
    <w:rPr>
      <w:rFonts w:ascii="Arial" w:hAnsi="Arial"/>
      <w:b w:val="0"/>
      <w:bCs w:val="0"/>
      <w:color w:val="333333"/>
      <w:spacing w:val="0"/>
      <w:sz w:val="24"/>
      <w:szCs w:val="24"/>
      <w:lang w:eastAsia="fr-FR" w:bidi="ar-SA"/>
    </w:rPr>
  </w:style>
  <w:style w:type="character" w:styleId="Numrodepage">
    <w:name w:val="page number"/>
    <w:basedOn w:val="Policepardfaut"/>
    <w:rsid w:val="00B3190F"/>
  </w:style>
  <w:style w:type="paragraph" w:customStyle="1" w:styleId="MMTopic8">
    <w:name w:val="MM Topic 8"/>
    <w:basedOn w:val="Titre8"/>
    <w:rsid w:val="00224559"/>
    <w:pPr>
      <w:numPr>
        <w:numId w:val="9"/>
      </w:numPr>
      <w:tabs>
        <w:tab w:val="clear" w:pos="2880"/>
      </w:tabs>
      <w:spacing w:before="240"/>
    </w:pPr>
    <w:rPr>
      <w:rFonts w:ascii="Times New Roman" w:hAnsi="Times New Roman"/>
      <w:b w:val="0"/>
      <w:i/>
      <w:iCs/>
      <w:smallCaps/>
      <w:color w:val="333333"/>
      <w:sz w:val="24"/>
      <w:szCs w:val="24"/>
      <w:lang w:val="fr-CA" w:eastAsia="fr-FR" w:bidi="ar-SA"/>
    </w:rPr>
  </w:style>
  <w:style w:type="paragraph" w:customStyle="1" w:styleId="StyleEntte-CIR">
    <w:name w:val="Style En tête-CIR"/>
    <w:next w:val="Corpsdetexte"/>
    <w:link w:val="StyleEntte-CIRCar"/>
    <w:rsid w:val="00DB1FE9"/>
    <w:pPr>
      <w:tabs>
        <w:tab w:val="right" w:pos="8789"/>
        <w:tab w:val="right" w:pos="14033"/>
        <w:tab w:val="right" w:pos="20979"/>
      </w:tabs>
      <w:spacing w:after="480"/>
      <w:ind w:right="-28"/>
    </w:pPr>
    <w:rPr>
      <w:b/>
      <w:i/>
      <w:noProof/>
      <w:color w:val="423427"/>
      <w:spacing w:val="40"/>
      <w:sz w:val="24"/>
      <w:szCs w:val="24"/>
      <w:lang w:eastAsia="en-US" w:bidi="en-US"/>
    </w:rPr>
  </w:style>
  <w:style w:type="paragraph" w:customStyle="1" w:styleId="PoliceTableau10-CIR">
    <w:name w:val="PoliceTableau10-CIR"/>
    <w:link w:val="PoliceTableau10-CIRCar"/>
    <w:rsid w:val="0016485A"/>
    <w:rPr>
      <w:sz w:val="22"/>
      <w:szCs w:val="36"/>
      <w:lang w:eastAsia="en-US" w:bidi="en-US"/>
    </w:rPr>
  </w:style>
  <w:style w:type="paragraph" w:customStyle="1" w:styleId="Stylepieddepage2-CIR">
    <w:name w:val="Style pied de page2-CIR"/>
    <w:next w:val="Normal"/>
    <w:link w:val="Stylepieddepage2-CIRCar"/>
    <w:rsid w:val="00B168A6"/>
    <w:pPr>
      <w:tabs>
        <w:tab w:val="right" w:pos="8789"/>
        <w:tab w:val="right" w:pos="14033"/>
        <w:tab w:val="right" w:pos="20979"/>
      </w:tabs>
      <w:jc w:val="both"/>
    </w:pPr>
    <w:rPr>
      <w:b/>
      <w:i/>
      <w:lang w:eastAsia="en-US" w:bidi="en-US"/>
    </w:rPr>
  </w:style>
  <w:style w:type="paragraph" w:customStyle="1" w:styleId="MMTopic9">
    <w:name w:val="MM Topic 9"/>
    <w:basedOn w:val="Titre9"/>
    <w:rsid w:val="00224559"/>
    <w:pPr>
      <w:numPr>
        <w:numId w:val="9"/>
      </w:numPr>
      <w:tabs>
        <w:tab w:val="clear" w:pos="3240"/>
      </w:tabs>
      <w:spacing w:before="240"/>
    </w:pPr>
    <w:rPr>
      <w:rFonts w:ascii="Arial" w:hAnsi="Arial" w:cs="Arial"/>
      <w:color w:val="333333"/>
      <w:spacing w:val="0"/>
      <w:sz w:val="22"/>
      <w:szCs w:val="22"/>
      <w:lang w:val="fr-CA" w:eastAsia="fr-FR" w:bidi="ar-SA"/>
    </w:rPr>
  </w:style>
  <w:style w:type="character" w:customStyle="1" w:styleId="StyleEntte-CIRCar">
    <w:name w:val="Style En tête-CIR Car"/>
    <w:basedOn w:val="Policepardfaut"/>
    <w:link w:val="StyleEntte-CIR"/>
    <w:rsid w:val="00DB1FE9"/>
    <w:rPr>
      <w:b/>
      <w:i/>
      <w:noProof/>
      <w:color w:val="423427"/>
      <w:spacing w:val="40"/>
      <w:sz w:val="24"/>
      <w:szCs w:val="24"/>
      <w:lang w:val="fr-FR" w:eastAsia="en-US" w:bidi="en-US"/>
    </w:rPr>
  </w:style>
  <w:style w:type="character" w:customStyle="1" w:styleId="Stylepieddepage2-CIRCar">
    <w:name w:val="Style pied de page2-CIR Car"/>
    <w:basedOn w:val="PieddepageCar"/>
    <w:link w:val="Stylepieddepage2-CIR"/>
    <w:rsid w:val="00B168A6"/>
    <w:rPr>
      <w:b/>
      <w:i/>
      <w:color w:val="423427"/>
      <w:spacing w:val="40"/>
      <w:sz w:val="22"/>
      <w:lang w:val="fr-FR" w:eastAsia="en-US" w:bidi="en-US"/>
    </w:rPr>
  </w:style>
  <w:style w:type="paragraph" w:styleId="Rvision">
    <w:name w:val="Revision"/>
    <w:hidden/>
    <w:uiPriority w:val="99"/>
    <w:semiHidden/>
    <w:rsid w:val="004D7ACC"/>
    <w:pPr>
      <w:jc w:val="both"/>
    </w:pPr>
    <w:rPr>
      <w:sz w:val="22"/>
      <w:szCs w:val="22"/>
      <w:lang w:eastAsia="en-US" w:bidi="en-US"/>
    </w:rPr>
  </w:style>
  <w:style w:type="character" w:styleId="Marquedecommentaire">
    <w:name w:val="annotation reference"/>
    <w:basedOn w:val="Policepardfaut"/>
    <w:rsid w:val="004D7ACC"/>
    <w:rPr>
      <w:sz w:val="16"/>
      <w:szCs w:val="16"/>
    </w:rPr>
  </w:style>
  <w:style w:type="paragraph" w:styleId="Commentaire">
    <w:name w:val="annotation text"/>
    <w:basedOn w:val="Normal"/>
    <w:link w:val="CommentaireCar"/>
    <w:rsid w:val="004D7ACC"/>
    <w:rPr>
      <w:sz w:val="20"/>
      <w:szCs w:val="20"/>
    </w:rPr>
  </w:style>
  <w:style w:type="character" w:customStyle="1" w:styleId="CommentaireCar">
    <w:name w:val="Commentaire Car"/>
    <w:basedOn w:val="Policepardfaut"/>
    <w:link w:val="Commentaire"/>
    <w:rsid w:val="004D7ACC"/>
    <w:rPr>
      <w:rFonts w:ascii="Calibri" w:hAnsi="Calibri"/>
      <w:lang w:val="fr-FR"/>
    </w:rPr>
  </w:style>
  <w:style w:type="paragraph" w:styleId="Objetducommentaire">
    <w:name w:val="annotation subject"/>
    <w:basedOn w:val="Commentaire"/>
    <w:next w:val="Commentaire"/>
    <w:link w:val="ObjetducommentaireCar"/>
    <w:rsid w:val="004D7ACC"/>
    <w:rPr>
      <w:b/>
      <w:bCs/>
    </w:rPr>
  </w:style>
  <w:style w:type="character" w:customStyle="1" w:styleId="ObjetducommentaireCar">
    <w:name w:val="Objet du commentaire Car"/>
    <w:basedOn w:val="CommentaireCar"/>
    <w:link w:val="Objetducommentaire"/>
    <w:rsid w:val="004D7ACC"/>
    <w:rPr>
      <w:rFonts w:ascii="Calibri" w:hAnsi="Calibri"/>
      <w:b/>
      <w:bCs/>
      <w:lang w:val="fr-FR"/>
    </w:rPr>
  </w:style>
  <w:style w:type="numbering" w:customStyle="1" w:styleId="Style1CIR">
    <w:name w:val="Style1 CIR"/>
    <w:uiPriority w:val="99"/>
    <w:rsid w:val="00C81F02"/>
  </w:style>
  <w:style w:type="character" w:customStyle="1" w:styleId="ParagraphedelisteCar">
    <w:name w:val="Paragraphe de liste Car"/>
    <w:basedOn w:val="Policepardfaut"/>
    <w:link w:val="Paragraphedeliste"/>
    <w:uiPriority w:val="34"/>
    <w:rsid w:val="00EE7D96"/>
    <w:rPr>
      <w:rFonts w:ascii="Calibri" w:hAnsi="Calibri"/>
      <w:sz w:val="22"/>
      <w:szCs w:val="22"/>
      <w:lang w:val="fr-FR"/>
    </w:rPr>
  </w:style>
  <w:style w:type="paragraph" w:styleId="TM1">
    <w:name w:val="toc 1"/>
    <w:basedOn w:val="Normal"/>
    <w:next w:val="Normal"/>
    <w:autoRedefine/>
    <w:uiPriority w:val="39"/>
    <w:rsid w:val="000C73C4"/>
    <w:pPr>
      <w:tabs>
        <w:tab w:val="left" w:pos="1247"/>
        <w:tab w:val="left" w:pos="1400"/>
        <w:tab w:val="right" w:leader="dot" w:pos="8789"/>
      </w:tabs>
      <w:spacing w:before="240"/>
      <w:jc w:val="right"/>
    </w:pPr>
    <w:rPr>
      <w:b/>
      <w:color w:val="423427"/>
      <w:sz w:val="24"/>
    </w:rPr>
  </w:style>
  <w:style w:type="paragraph" w:styleId="TM2">
    <w:name w:val="toc 2"/>
    <w:next w:val="Normal"/>
    <w:autoRedefine/>
    <w:uiPriority w:val="39"/>
    <w:rsid w:val="00ED40B1"/>
    <w:pPr>
      <w:tabs>
        <w:tab w:val="left" w:pos="1247"/>
        <w:tab w:val="left" w:pos="1418"/>
        <w:tab w:val="right" w:leader="dot" w:pos="8789"/>
      </w:tabs>
      <w:spacing w:after="100"/>
      <w:ind w:left="737"/>
      <w:jc w:val="both"/>
    </w:pPr>
    <w:rPr>
      <w:sz w:val="22"/>
      <w:szCs w:val="22"/>
      <w:lang w:eastAsia="en-US" w:bidi="en-US"/>
    </w:rPr>
  </w:style>
  <w:style w:type="character" w:styleId="Lienhypertexte">
    <w:name w:val="Hyperlink"/>
    <w:basedOn w:val="Policepardfaut"/>
    <w:uiPriority w:val="99"/>
    <w:unhideWhenUsed/>
    <w:rsid w:val="00CC425D"/>
    <w:rPr>
      <w:color w:val="0000FF"/>
      <w:u w:val="single"/>
    </w:rPr>
  </w:style>
  <w:style w:type="character" w:customStyle="1" w:styleId="StyleMarquedecommentaire36ptGrasPetitesmajuscules">
    <w:name w:val="Style Marque de commentaire + 36 pt Gras Petites majuscules"/>
    <w:basedOn w:val="Policepardfaut"/>
    <w:rsid w:val="00D36180"/>
    <w:rPr>
      <w:rFonts w:ascii="Calibri" w:eastAsia="Times New Roman" w:hAnsi="Calibri" w:cs="Times New Roman"/>
      <w:b/>
      <w:bCs/>
      <w:smallCaps/>
      <w:spacing w:val="20"/>
      <w:sz w:val="72"/>
      <w:szCs w:val="22"/>
      <w:lang w:val="fr-FR"/>
    </w:rPr>
  </w:style>
  <w:style w:type="paragraph" w:customStyle="1" w:styleId="Style4-CIR">
    <w:name w:val="Style4-CIR"/>
    <w:next w:val="Normal"/>
    <w:link w:val="Style4-CIRCar"/>
    <w:qFormat/>
    <w:rsid w:val="0016485A"/>
    <w:pPr>
      <w:keepNext/>
      <w:keepLines/>
      <w:shd w:val="clear" w:color="auto" w:fill="3E61AD"/>
      <w:ind w:firstLine="851"/>
      <w:outlineLvl w:val="4"/>
    </w:pPr>
    <w:rPr>
      <w:caps/>
      <w:smallCaps/>
      <w:color w:val="FFFFFF"/>
      <w:sz w:val="28"/>
      <w:szCs w:val="72"/>
      <w:lang w:eastAsia="en-US" w:bidi="en-US"/>
    </w:rPr>
  </w:style>
  <w:style w:type="character" w:customStyle="1" w:styleId="Style4-CIRCar">
    <w:name w:val="Style4-CIR Car"/>
    <w:basedOn w:val="Style1-CIRCar"/>
    <w:link w:val="Style4-CIR"/>
    <w:rsid w:val="0016485A"/>
    <w:rPr>
      <w:caps/>
      <w:smallCaps/>
      <w:color w:val="FFFFFF"/>
      <w:sz w:val="28"/>
      <w:szCs w:val="72"/>
      <w:shd w:val="clear" w:color="auto" w:fill="3E61AD"/>
      <w:lang w:eastAsia="en-US" w:bidi="en-US"/>
    </w:rPr>
  </w:style>
  <w:style w:type="character" w:styleId="Appelnotedebasdep">
    <w:name w:val="footnote reference"/>
    <w:basedOn w:val="Policepardfaut"/>
    <w:rsid w:val="00ED4253"/>
    <w:rPr>
      <w:rFonts w:ascii="Calibri" w:hAnsi="Calibri"/>
      <w:color w:val="auto"/>
      <w:sz w:val="18"/>
      <w:vertAlign w:val="superscript"/>
    </w:rPr>
  </w:style>
  <w:style w:type="character" w:styleId="Appeldenotedefin">
    <w:name w:val="endnote reference"/>
    <w:basedOn w:val="Policepardfaut"/>
    <w:rsid w:val="00003C0A"/>
    <w:rPr>
      <w:rFonts w:ascii="Calibri" w:hAnsi="Calibri"/>
      <w:sz w:val="18"/>
      <w:vertAlign w:val="superscript"/>
    </w:rPr>
  </w:style>
  <w:style w:type="paragraph" w:styleId="Notedefin">
    <w:name w:val="endnote text"/>
    <w:basedOn w:val="Normal"/>
    <w:link w:val="NotedefinCar"/>
    <w:rsid w:val="00531586"/>
    <w:pPr>
      <w:spacing w:after="0"/>
    </w:pPr>
    <w:rPr>
      <w:sz w:val="20"/>
      <w:szCs w:val="20"/>
    </w:rPr>
  </w:style>
  <w:style w:type="character" w:customStyle="1" w:styleId="NotedefinCar">
    <w:name w:val="Note de fin Car"/>
    <w:basedOn w:val="Policepardfaut"/>
    <w:link w:val="Notedefin"/>
    <w:rsid w:val="00531586"/>
    <w:rPr>
      <w:rFonts w:ascii="Calibri" w:hAnsi="Calibri"/>
      <w:lang w:val="fr-FR"/>
    </w:rPr>
  </w:style>
  <w:style w:type="paragraph" w:customStyle="1" w:styleId="PoliceTableau10Espaceaprs-CIR">
    <w:name w:val="PoliceTableau10Espace après-CIR"/>
    <w:link w:val="PoliceTableau10Espaceaprs-CIRCar"/>
    <w:rsid w:val="0016485A"/>
    <w:pPr>
      <w:spacing w:after="120"/>
      <w:jc w:val="both"/>
    </w:pPr>
    <w:rPr>
      <w:sz w:val="22"/>
      <w:szCs w:val="36"/>
      <w:lang w:eastAsia="en-US" w:bidi="en-US"/>
    </w:rPr>
  </w:style>
  <w:style w:type="character" w:customStyle="1" w:styleId="PoliceTableau10-CIRCar">
    <w:name w:val="PoliceTableau10-CIR Car"/>
    <w:basedOn w:val="CorpsdetexteCar"/>
    <w:link w:val="PoliceTableau10-CIR"/>
    <w:rsid w:val="0016485A"/>
    <w:rPr>
      <w:sz w:val="22"/>
      <w:szCs w:val="36"/>
      <w:lang w:eastAsia="en-US" w:bidi="en-US"/>
    </w:rPr>
  </w:style>
  <w:style w:type="paragraph" w:customStyle="1" w:styleId="Pucealphabtique-CIR">
    <w:name w:val="Puce alphabétique-CIR"/>
    <w:basedOn w:val="Normal"/>
    <w:rsid w:val="00340525"/>
    <w:pPr>
      <w:keepLines w:val="0"/>
      <w:autoSpaceDE w:val="0"/>
      <w:autoSpaceDN w:val="0"/>
      <w:adjustRightInd w:val="0"/>
      <w:spacing w:after="60"/>
    </w:pPr>
    <w:rPr>
      <w:rFonts w:cs="ERQQY R+ Arial Narrow"/>
      <w:iCs/>
      <w:sz w:val="20"/>
      <w:szCs w:val="20"/>
      <w:lang w:bidi="ar-SA"/>
    </w:rPr>
  </w:style>
  <w:style w:type="character" w:customStyle="1" w:styleId="PoliceTableau10Espaceaprs-CIRCar">
    <w:name w:val="PoliceTableau10Espace après-CIR Car"/>
    <w:basedOn w:val="CorpsdetexteCar"/>
    <w:link w:val="PoliceTableau10Espaceaprs-CIR"/>
    <w:rsid w:val="0016485A"/>
    <w:rPr>
      <w:sz w:val="22"/>
      <w:szCs w:val="36"/>
      <w:lang w:eastAsia="en-US" w:bidi="en-US"/>
    </w:rPr>
  </w:style>
  <w:style w:type="paragraph" w:customStyle="1" w:styleId="Stylegrasencadr-CIR">
    <w:name w:val="Style gras encadré-CIR"/>
    <w:next w:val="Stylecorpsdetexte-CIR"/>
    <w:link w:val="Stylegrasencadr-CIRCar"/>
    <w:rsid w:val="004144FA"/>
    <w:pPr>
      <w:keepLines/>
      <w:pBdr>
        <w:top w:val="single" w:sz="4" w:space="1" w:color="auto"/>
        <w:left w:val="single" w:sz="4" w:space="4" w:color="auto"/>
        <w:bottom w:val="single" w:sz="4" w:space="1" w:color="auto"/>
        <w:right w:val="single" w:sz="4" w:space="4" w:color="auto"/>
      </w:pBdr>
      <w:spacing w:after="120"/>
      <w:jc w:val="both"/>
    </w:pPr>
    <w:rPr>
      <w:b/>
      <w:sz w:val="22"/>
      <w:szCs w:val="22"/>
      <w:lang w:eastAsia="en-US" w:bidi="en-US"/>
    </w:rPr>
  </w:style>
  <w:style w:type="paragraph" w:customStyle="1" w:styleId="Stylegras-CIR">
    <w:name w:val="Style gras-CIR"/>
    <w:basedOn w:val="Normal"/>
    <w:next w:val="Normal"/>
    <w:link w:val="Stylegras-CIRCar"/>
    <w:rsid w:val="00B168A6"/>
    <w:rPr>
      <w:b/>
      <w:szCs w:val="22"/>
    </w:rPr>
  </w:style>
  <w:style w:type="paragraph" w:customStyle="1" w:styleId="StylenotebasdepageCIR">
    <w:name w:val="Style note bas de page CIR"/>
    <w:rsid w:val="00003C0A"/>
    <w:pPr>
      <w:jc w:val="both"/>
    </w:pPr>
    <w:rPr>
      <w:sz w:val="18"/>
      <w:szCs w:val="22"/>
      <w:lang w:eastAsia="en-US" w:bidi="en-US"/>
    </w:rPr>
  </w:style>
  <w:style w:type="paragraph" w:customStyle="1" w:styleId="Stylesoulign-CIR">
    <w:name w:val="Style souligné-CIR"/>
    <w:next w:val="Normal"/>
    <w:link w:val="Stylesoulign-CIRCar"/>
    <w:rsid w:val="00B168A6"/>
    <w:pPr>
      <w:keepNext/>
      <w:keepLines/>
      <w:spacing w:after="120"/>
      <w:contextualSpacing/>
      <w:jc w:val="both"/>
    </w:pPr>
    <w:rPr>
      <w:sz w:val="22"/>
      <w:szCs w:val="22"/>
      <w:u w:val="single"/>
      <w:lang w:eastAsia="en-US" w:bidi="en-US"/>
    </w:rPr>
  </w:style>
  <w:style w:type="character" w:customStyle="1" w:styleId="Stylegras-CIRCar">
    <w:name w:val="Style gras-CIR Car"/>
    <w:basedOn w:val="Policepardfaut"/>
    <w:link w:val="Stylegras-CIR"/>
    <w:rsid w:val="00B168A6"/>
    <w:rPr>
      <w:b/>
      <w:sz w:val="22"/>
      <w:szCs w:val="22"/>
      <w:lang w:eastAsia="en-US" w:bidi="en-US"/>
    </w:rPr>
  </w:style>
  <w:style w:type="paragraph" w:customStyle="1" w:styleId="Stylegrassouligncentr-CIR">
    <w:name w:val="Style gras souligné centré-CIR"/>
    <w:next w:val="Normal"/>
    <w:link w:val="Stylegrassouligncentr-CIRCar"/>
    <w:rsid w:val="00B168A6"/>
    <w:pPr>
      <w:spacing w:after="120"/>
      <w:contextualSpacing/>
      <w:jc w:val="center"/>
    </w:pPr>
    <w:rPr>
      <w:b/>
      <w:sz w:val="22"/>
      <w:szCs w:val="22"/>
      <w:u w:val="single"/>
      <w:lang w:eastAsia="en-US" w:bidi="en-US"/>
    </w:rPr>
  </w:style>
  <w:style w:type="character" w:customStyle="1" w:styleId="Stylesoulign-CIRCar">
    <w:name w:val="Style souligné-CIR Car"/>
    <w:basedOn w:val="Policepardfaut"/>
    <w:link w:val="Stylesoulign-CIR"/>
    <w:rsid w:val="00B168A6"/>
    <w:rPr>
      <w:sz w:val="22"/>
      <w:szCs w:val="22"/>
      <w:u w:val="single"/>
      <w:lang w:val="fr-FR" w:eastAsia="en-US" w:bidi="en-US"/>
    </w:rPr>
  </w:style>
  <w:style w:type="character" w:customStyle="1" w:styleId="Stylegrassouligncentr-CIRCar">
    <w:name w:val="Style gras souligné centré-CIR Car"/>
    <w:basedOn w:val="Stylesoulign-CIRCar"/>
    <w:link w:val="Stylegrassouligncentr-CIR"/>
    <w:rsid w:val="00B168A6"/>
    <w:rPr>
      <w:b/>
      <w:sz w:val="22"/>
      <w:szCs w:val="22"/>
      <w:u w:val="single"/>
      <w:lang w:val="fr-FR" w:eastAsia="en-US" w:bidi="en-US"/>
    </w:rPr>
  </w:style>
  <w:style w:type="numbering" w:customStyle="1" w:styleId="Style1CIR1">
    <w:name w:val="Style1 CIR1"/>
    <w:next w:val="Style1CIR"/>
    <w:uiPriority w:val="99"/>
    <w:rsid w:val="00C81F02"/>
  </w:style>
  <w:style w:type="character" w:customStyle="1" w:styleId="Stylegrasencadr-CIRCar">
    <w:name w:val="Style gras encadré-CIR Car"/>
    <w:basedOn w:val="Stylegras-CIRCar"/>
    <w:link w:val="Stylegrasencadr-CIR"/>
    <w:rsid w:val="004144FA"/>
    <w:rPr>
      <w:b/>
      <w:sz w:val="22"/>
      <w:szCs w:val="22"/>
      <w:lang w:val="fr-FR" w:eastAsia="en-US" w:bidi="en-US"/>
    </w:rPr>
  </w:style>
  <w:style w:type="character" w:customStyle="1" w:styleId="txt">
    <w:name w:val="txt"/>
    <w:basedOn w:val="Policepardfaut"/>
    <w:rsid w:val="00224559"/>
  </w:style>
  <w:style w:type="paragraph" w:styleId="Textebrut">
    <w:name w:val="Plain Text"/>
    <w:basedOn w:val="Normal"/>
    <w:link w:val="TextebrutCar"/>
    <w:uiPriority w:val="99"/>
    <w:unhideWhenUsed/>
    <w:rsid w:val="00606A4E"/>
    <w:pPr>
      <w:keepLines w:val="0"/>
      <w:spacing w:after="0"/>
      <w:jc w:val="left"/>
    </w:pPr>
    <w:rPr>
      <w:rFonts w:ascii="Consolas" w:eastAsia="Calibri" w:hAnsi="Consolas" w:cs="Consolas"/>
      <w:sz w:val="21"/>
      <w:szCs w:val="21"/>
      <w:lang w:bidi="ar-SA"/>
    </w:rPr>
  </w:style>
  <w:style w:type="character" w:customStyle="1" w:styleId="TextebrutCar">
    <w:name w:val="Texte brut Car"/>
    <w:basedOn w:val="Policepardfaut"/>
    <w:link w:val="Textebrut"/>
    <w:uiPriority w:val="99"/>
    <w:rsid w:val="00606A4E"/>
    <w:rPr>
      <w:rFonts w:ascii="Consolas" w:eastAsia="Calibri" w:hAnsi="Consolas" w:cs="Consolas"/>
      <w:sz w:val="21"/>
      <w:szCs w:val="21"/>
      <w:lang w:val="fr-FR" w:bidi="ar-SA"/>
    </w:rPr>
  </w:style>
  <w:style w:type="character" w:customStyle="1" w:styleId="modif">
    <w:name w:val="modif"/>
    <w:basedOn w:val="Policepardfaut"/>
    <w:rsid w:val="00606A4E"/>
  </w:style>
  <w:style w:type="paragraph" w:customStyle="1" w:styleId="Style2-CIR">
    <w:name w:val="Style2-CIR"/>
    <w:next w:val="Corpsdetexte"/>
    <w:link w:val="Style2-CIRCar"/>
    <w:rsid w:val="00DB1FE9"/>
    <w:pPr>
      <w:jc w:val="right"/>
    </w:pPr>
    <w:rPr>
      <w:b/>
      <w:smallCaps/>
      <w:noProof/>
      <w:color w:val="7F7F7F"/>
      <w:sz w:val="36"/>
      <w:szCs w:val="36"/>
    </w:rPr>
  </w:style>
  <w:style w:type="character" w:customStyle="1" w:styleId="Style2-CIRCar">
    <w:name w:val="Style2-CIR Car"/>
    <w:basedOn w:val="Policepardfaut"/>
    <w:link w:val="Style2-CIR"/>
    <w:rsid w:val="00DB1FE9"/>
    <w:rPr>
      <w:b/>
      <w:smallCaps/>
      <w:noProof/>
      <w:color w:val="7F7F7F"/>
      <w:sz w:val="36"/>
      <w:szCs w:val="36"/>
    </w:rPr>
  </w:style>
  <w:style w:type="paragraph" w:customStyle="1" w:styleId="PuceNiv3-2CIR">
    <w:name w:val="PuceNiv.3-2CIR"/>
    <w:next w:val="Corpsdetexte"/>
    <w:link w:val="PuceNiv3-2CIRCar"/>
    <w:rsid w:val="00DB1FE9"/>
    <w:pPr>
      <w:keepLines/>
      <w:numPr>
        <w:ilvl w:val="2"/>
        <w:numId w:val="13"/>
      </w:numPr>
      <w:spacing w:after="60"/>
      <w:jc w:val="both"/>
    </w:pPr>
    <w:rPr>
      <w:sz w:val="22"/>
      <w:szCs w:val="36"/>
      <w:lang w:eastAsia="en-US" w:bidi="en-US"/>
    </w:rPr>
  </w:style>
  <w:style w:type="character" w:customStyle="1" w:styleId="StyleAppelnotedebasdep10ptGrasPetitesmajusculest">
    <w:name w:val="Style Appel note de bas de p. + 10 pt Gras Petites majuscules Ét..."/>
    <w:basedOn w:val="Appelnotedebasdep"/>
    <w:rsid w:val="009B246D"/>
    <w:rPr>
      <w:rFonts w:ascii="Calibri" w:hAnsi="Calibri"/>
      <w:b/>
      <w:bCs/>
      <w:smallCaps/>
      <w:color w:val="auto"/>
      <w:spacing w:val="20"/>
      <w:sz w:val="20"/>
      <w:vertAlign w:val="superscript"/>
    </w:rPr>
  </w:style>
  <w:style w:type="paragraph" w:customStyle="1" w:styleId="Stylecorpsdetexte">
    <w:name w:val="Style corps de texte"/>
    <w:link w:val="StylecorpsdetexteCar"/>
    <w:rsid w:val="00010DCF"/>
    <w:pPr>
      <w:spacing w:after="120"/>
      <w:jc w:val="both"/>
    </w:pPr>
    <w:rPr>
      <w:sz w:val="22"/>
      <w:szCs w:val="22"/>
      <w:lang w:eastAsia="en-US" w:bidi="en-US"/>
    </w:rPr>
  </w:style>
  <w:style w:type="character" w:customStyle="1" w:styleId="StylecorpsdetexteCar">
    <w:name w:val="Style corps de texte Car"/>
    <w:basedOn w:val="Policepardfaut"/>
    <w:link w:val="Stylecorpsdetexte"/>
    <w:rsid w:val="00010DCF"/>
    <w:rPr>
      <w:sz w:val="22"/>
      <w:szCs w:val="22"/>
      <w:lang w:val="fr-FR" w:eastAsia="en-US" w:bidi="en-US"/>
    </w:rPr>
  </w:style>
  <w:style w:type="paragraph" w:customStyle="1" w:styleId="Stylecorpsdetexte-CIR">
    <w:name w:val="Style corps de texte-CIR"/>
    <w:link w:val="Stylecorpsdetexte-CIRCar"/>
    <w:rsid w:val="00BE69EA"/>
    <w:pPr>
      <w:keepLines/>
      <w:spacing w:after="120"/>
      <w:jc w:val="both"/>
    </w:pPr>
    <w:rPr>
      <w:sz w:val="22"/>
      <w:szCs w:val="22"/>
      <w:lang w:eastAsia="en-US" w:bidi="en-US"/>
    </w:rPr>
  </w:style>
  <w:style w:type="character" w:customStyle="1" w:styleId="Stylecorpsdetexte-CIRCar">
    <w:name w:val="Style corps de texte-CIR Car"/>
    <w:basedOn w:val="Policepardfaut"/>
    <w:link w:val="Stylecorpsdetexte-CIR"/>
    <w:rsid w:val="00BE69EA"/>
    <w:rPr>
      <w:sz w:val="22"/>
      <w:szCs w:val="22"/>
      <w:lang w:val="fr-FR" w:eastAsia="en-US" w:bidi="en-US"/>
    </w:rPr>
  </w:style>
  <w:style w:type="character" w:styleId="CitationHTML">
    <w:name w:val="HTML Cite"/>
    <w:basedOn w:val="Policepardfaut"/>
    <w:rsid w:val="00890AA4"/>
    <w:rPr>
      <w:i/>
      <w:iCs/>
    </w:rPr>
  </w:style>
  <w:style w:type="paragraph" w:customStyle="1" w:styleId="StylegrasItalique-CIR">
    <w:name w:val="Style gras+Italique-CIR"/>
    <w:basedOn w:val="Normal"/>
    <w:next w:val="Normal"/>
    <w:link w:val="StylegrasItalique-CIRCar"/>
    <w:rsid w:val="00B168A6"/>
    <w:rPr>
      <w:b/>
      <w:i/>
    </w:rPr>
  </w:style>
  <w:style w:type="character" w:customStyle="1" w:styleId="StylegrasItalique-CIRCar">
    <w:name w:val="Style gras+Italique-CIR Car"/>
    <w:basedOn w:val="Stylegras-CIRCar"/>
    <w:link w:val="StylegrasItalique-CIR"/>
    <w:rsid w:val="00B168A6"/>
    <w:rPr>
      <w:b/>
      <w:i/>
      <w:sz w:val="22"/>
      <w:szCs w:val="36"/>
      <w:lang w:eastAsia="en-US" w:bidi="en-US"/>
    </w:rPr>
  </w:style>
  <w:style w:type="paragraph" w:customStyle="1" w:styleId="Stylelgende-CIR">
    <w:name w:val="Style légende-CIR"/>
    <w:basedOn w:val="Normal"/>
    <w:link w:val="Stylelgende-CIRCar"/>
    <w:rsid w:val="00C127BC"/>
    <w:pPr>
      <w:jc w:val="center"/>
    </w:pPr>
    <w:rPr>
      <w:b/>
      <w:i/>
      <w:sz w:val="18"/>
      <w:szCs w:val="18"/>
    </w:rPr>
  </w:style>
  <w:style w:type="character" w:customStyle="1" w:styleId="Stylelgende-CIRCar">
    <w:name w:val="Style légende-CIR Car"/>
    <w:basedOn w:val="Policepardfaut"/>
    <w:link w:val="Stylelgende-CIR"/>
    <w:rsid w:val="00C127BC"/>
    <w:rPr>
      <w:b/>
      <w:i/>
      <w:sz w:val="18"/>
      <w:szCs w:val="18"/>
      <w:lang w:eastAsia="en-US" w:bidi="en-US"/>
    </w:rPr>
  </w:style>
  <w:style w:type="paragraph" w:customStyle="1" w:styleId="Style3-CIR">
    <w:name w:val="Style3-CIR"/>
    <w:next w:val="Corpsdetexte"/>
    <w:link w:val="Style3-CIRCar"/>
    <w:rsid w:val="00DB1FE9"/>
    <w:pPr>
      <w:jc w:val="right"/>
    </w:pPr>
    <w:rPr>
      <w:b/>
      <w:caps/>
      <w:noProof/>
      <w:color w:val="423427"/>
      <w:sz w:val="28"/>
      <w:szCs w:val="28"/>
      <w:lang w:eastAsia="en-US" w:bidi="en-US"/>
    </w:rPr>
  </w:style>
  <w:style w:type="paragraph" w:styleId="Corpsdetexte">
    <w:name w:val="Body Text"/>
    <w:aliases w:val="Corps de texte-CIR,body text,body text1,body text2,body text3,body text4,body text5,body text6,body text7,body text8,body text9,body text11,body text21,body text31,body text41,body text51,body text61,body text71,body text81,body text10"/>
    <w:link w:val="CorpsdetexteCar"/>
    <w:qFormat/>
    <w:rsid w:val="0016485A"/>
    <w:pPr>
      <w:keepLines/>
      <w:spacing w:after="120"/>
      <w:jc w:val="both"/>
    </w:pPr>
    <w:rPr>
      <w:sz w:val="22"/>
      <w:szCs w:val="36"/>
      <w:lang w:eastAsia="en-US" w:bidi="en-US"/>
    </w:rPr>
  </w:style>
  <w:style w:type="character" w:customStyle="1" w:styleId="Style3-CIRCar">
    <w:name w:val="Style3-CIR Car"/>
    <w:basedOn w:val="Policepardfaut"/>
    <w:link w:val="Style3-CIR"/>
    <w:rsid w:val="00DB1FE9"/>
    <w:rPr>
      <w:b/>
      <w:caps/>
      <w:noProof/>
      <w:color w:val="423427"/>
      <w:sz w:val="28"/>
      <w:szCs w:val="28"/>
      <w:lang w:eastAsia="en-US" w:bidi="en-US"/>
    </w:rPr>
  </w:style>
  <w:style w:type="character" w:customStyle="1" w:styleId="CorpsdetexteCar">
    <w:name w:val="Corps de texte Car"/>
    <w:aliases w:val="Corps de texte-CIR Car,body text Car,body text1 Car,body text2 Car,body text3 Car,body text4 Car,body text5 Car,body text6 Car,body text7 Car,body text8 Car,body text9 Car,body text11 Car,body text21 Car,body text31 Car"/>
    <w:basedOn w:val="Policepardfaut"/>
    <w:link w:val="Corpsdetexte"/>
    <w:rsid w:val="0016485A"/>
    <w:rPr>
      <w:sz w:val="22"/>
      <w:szCs w:val="36"/>
      <w:lang w:eastAsia="en-US" w:bidi="en-US"/>
    </w:rPr>
  </w:style>
  <w:style w:type="paragraph" w:customStyle="1" w:styleId="TexteLgislation">
    <w:name w:val="Texte Législation"/>
    <w:basedOn w:val="Corpsdetexte"/>
    <w:link w:val="TexteLgislationCar"/>
    <w:rsid w:val="00B168A6"/>
  </w:style>
  <w:style w:type="paragraph" w:styleId="TitreTR">
    <w:name w:val="toa heading"/>
    <w:basedOn w:val="Normal"/>
    <w:next w:val="Normal"/>
    <w:rsid w:val="00312ABE"/>
    <w:pPr>
      <w:spacing w:before="120"/>
    </w:pPr>
    <w:rPr>
      <w:rFonts w:ascii="Cambria" w:hAnsi="Cambria"/>
      <w:b/>
      <w:bCs/>
      <w:sz w:val="24"/>
      <w:szCs w:val="24"/>
    </w:rPr>
  </w:style>
  <w:style w:type="paragraph" w:styleId="Titredenote">
    <w:name w:val="Note Heading"/>
    <w:basedOn w:val="Normal"/>
    <w:next w:val="Normal"/>
    <w:link w:val="TitredenoteCar"/>
    <w:rsid w:val="00312ABE"/>
  </w:style>
  <w:style w:type="character" w:customStyle="1" w:styleId="NotedebasdepageCar">
    <w:name w:val="Note de bas de page Car"/>
    <w:aliases w:val="Note de bas de page-CIR Car"/>
    <w:basedOn w:val="Policepardfaut"/>
    <w:link w:val="Notedebasdepage"/>
    <w:rsid w:val="00DB1FE9"/>
    <w:rPr>
      <w:sz w:val="16"/>
      <w:szCs w:val="22"/>
      <w:lang w:eastAsia="en-US" w:bidi="en-US"/>
    </w:rPr>
  </w:style>
  <w:style w:type="character" w:customStyle="1" w:styleId="ExplorateurdedocumentsCar">
    <w:name w:val="Explorateur de documents Car"/>
    <w:aliases w:val="Explorateur de documents-CIR Car"/>
    <w:basedOn w:val="Policepardfaut"/>
    <w:link w:val="Explorateurdedocuments"/>
    <w:semiHidden/>
    <w:rsid w:val="0016485A"/>
    <w:rPr>
      <w:rFonts w:cs="Tahoma"/>
      <w:sz w:val="24"/>
      <w:szCs w:val="36"/>
      <w:shd w:val="clear" w:color="auto" w:fill="000080"/>
      <w:lang w:eastAsia="en-US" w:bidi="en-US"/>
    </w:rPr>
  </w:style>
  <w:style w:type="character" w:customStyle="1" w:styleId="TitredenoteCar">
    <w:name w:val="Titre de note Car"/>
    <w:basedOn w:val="Policepardfaut"/>
    <w:link w:val="Titredenote"/>
    <w:rsid w:val="00312ABE"/>
    <w:rPr>
      <w:sz w:val="22"/>
      <w:szCs w:val="36"/>
      <w:lang w:eastAsia="en-US" w:bidi="en-US"/>
    </w:rPr>
  </w:style>
  <w:style w:type="paragraph" w:styleId="Tabledesillustrations">
    <w:name w:val="table of figures"/>
    <w:basedOn w:val="Normal"/>
    <w:next w:val="Normal"/>
    <w:rsid w:val="00312ABE"/>
  </w:style>
  <w:style w:type="paragraph" w:customStyle="1" w:styleId="LgendeCIR">
    <w:name w:val="Légende CIR"/>
    <w:basedOn w:val="Lgende"/>
    <w:link w:val="LgendeCIRCar"/>
    <w:rsid w:val="00B168A6"/>
  </w:style>
  <w:style w:type="character" w:customStyle="1" w:styleId="TexteLgislationCar">
    <w:name w:val="Texte Législation Car"/>
    <w:basedOn w:val="CorpsdetexteCar"/>
    <w:link w:val="TexteLgislation"/>
    <w:rsid w:val="00B168A6"/>
    <w:rPr>
      <w:sz w:val="22"/>
      <w:szCs w:val="36"/>
      <w:lang w:val="fr-FR" w:eastAsia="en-US" w:bidi="en-US"/>
    </w:rPr>
  </w:style>
  <w:style w:type="paragraph" w:customStyle="1" w:styleId="PuceNiv1-1CIR">
    <w:name w:val="PuceNiv.1-1CIR"/>
    <w:next w:val="Corpsdetexte"/>
    <w:link w:val="PuceNiv1-1CIRCar"/>
    <w:qFormat/>
    <w:rsid w:val="0016485A"/>
    <w:pPr>
      <w:keepLines/>
      <w:numPr>
        <w:numId w:val="21"/>
      </w:numPr>
      <w:spacing w:after="60"/>
      <w:ind w:left="709" w:hanging="425"/>
      <w:contextualSpacing/>
      <w:jc w:val="both"/>
    </w:pPr>
    <w:rPr>
      <w:sz w:val="22"/>
      <w:szCs w:val="36"/>
      <w:lang w:eastAsia="en-US" w:bidi="en-US"/>
    </w:rPr>
  </w:style>
  <w:style w:type="character" w:customStyle="1" w:styleId="LgendeCar">
    <w:name w:val="Légende Car"/>
    <w:basedOn w:val="Policepardfaut"/>
    <w:link w:val="Lgende"/>
    <w:rsid w:val="0016485A"/>
    <w:rPr>
      <w:b/>
      <w:bCs/>
      <w:sz w:val="18"/>
      <w:lang w:eastAsia="en-US" w:bidi="en-US"/>
    </w:rPr>
  </w:style>
  <w:style w:type="character" w:customStyle="1" w:styleId="LgendeCIRCar">
    <w:name w:val="Légende CIR Car"/>
    <w:basedOn w:val="LgendeCar"/>
    <w:link w:val="LgendeCIR"/>
    <w:rsid w:val="00B168A6"/>
    <w:rPr>
      <w:b/>
      <w:bCs/>
      <w:smallCaps/>
      <w:sz w:val="18"/>
      <w:lang w:val="fr-FR" w:eastAsia="en-US" w:bidi="en-US"/>
    </w:rPr>
  </w:style>
  <w:style w:type="character" w:customStyle="1" w:styleId="PuceNiv1-1CIRCar">
    <w:name w:val="PuceNiv.1-1CIR Car"/>
    <w:basedOn w:val="Policepardfaut"/>
    <w:link w:val="PuceNiv1-1CIR"/>
    <w:rsid w:val="0016485A"/>
    <w:rPr>
      <w:sz w:val="22"/>
      <w:szCs w:val="36"/>
      <w:lang w:eastAsia="en-US" w:bidi="en-US"/>
    </w:rPr>
  </w:style>
  <w:style w:type="paragraph" w:customStyle="1" w:styleId="PuceNiv1-4CIR">
    <w:name w:val="PuceNiv.1-4CIR"/>
    <w:next w:val="Corpsdetexte"/>
    <w:link w:val="PuceNiv1-4CIRCar"/>
    <w:rsid w:val="00DB1FE9"/>
    <w:pPr>
      <w:keepLines/>
      <w:numPr>
        <w:numId w:val="15"/>
      </w:numPr>
      <w:spacing w:after="60"/>
      <w:jc w:val="both"/>
    </w:pPr>
    <w:rPr>
      <w:sz w:val="22"/>
      <w:szCs w:val="36"/>
      <w:lang w:eastAsia="en-US" w:bidi="en-US"/>
    </w:rPr>
  </w:style>
  <w:style w:type="paragraph" w:customStyle="1" w:styleId="StyleGras-CIR0">
    <w:name w:val="Style Gras-CIR"/>
    <w:next w:val="Corpsdetexte"/>
    <w:link w:val="StyleGras-CIRCar0"/>
    <w:qFormat/>
    <w:rsid w:val="0016485A"/>
    <w:pPr>
      <w:keepLines/>
      <w:spacing w:after="120"/>
      <w:jc w:val="both"/>
    </w:pPr>
    <w:rPr>
      <w:b/>
      <w:sz w:val="22"/>
      <w:szCs w:val="22"/>
      <w:lang w:eastAsia="en-US" w:bidi="en-US"/>
    </w:rPr>
  </w:style>
  <w:style w:type="character" w:customStyle="1" w:styleId="StyleGras-CIRCar0">
    <w:name w:val="Style Gras-CIR Car"/>
    <w:basedOn w:val="Policepardfaut"/>
    <w:link w:val="StyleGras-CIR0"/>
    <w:rsid w:val="0016485A"/>
    <w:rPr>
      <w:b/>
      <w:sz w:val="22"/>
      <w:szCs w:val="22"/>
      <w:lang w:eastAsia="en-US" w:bidi="en-US"/>
    </w:rPr>
  </w:style>
  <w:style w:type="paragraph" w:customStyle="1" w:styleId="StyleGrasItalique-CIR0">
    <w:name w:val="Style Gras+Italique-CIR"/>
    <w:next w:val="Corpsdetexte"/>
    <w:link w:val="StyleGrasItalique-CIRCar0"/>
    <w:rsid w:val="00DB1FE9"/>
    <w:pPr>
      <w:keepLines/>
      <w:spacing w:after="120"/>
      <w:jc w:val="both"/>
    </w:pPr>
    <w:rPr>
      <w:b/>
      <w:i/>
      <w:sz w:val="22"/>
      <w:szCs w:val="36"/>
      <w:lang w:eastAsia="en-US" w:bidi="en-US"/>
    </w:rPr>
  </w:style>
  <w:style w:type="character" w:customStyle="1" w:styleId="StyleGrasItalique-CIRCar0">
    <w:name w:val="Style Gras+Italique-CIR Car"/>
    <w:basedOn w:val="StyleGras-CIRCar0"/>
    <w:link w:val="StyleGrasItalique-CIR0"/>
    <w:rsid w:val="00DB1FE9"/>
    <w:rPr>
      <w:b/>
      <w:i/>
      <w:sz w:val="22"/>
      <w:szCs w:val="36"/>
      <w:lang w:val="fr-FR" w:eastAsia="en-US" w:bidi="en-US"/>
    </w:rPr>
  </w:style>
  <w:style w:type="paragraph" w:customStyle="1" w:styleId="PuceNiv1-3CIR">
    <w:name w:val="PuceNiv.1-3CIR"/>
    <w:next w:val="Corpsdetexte"/>
    <w:link w:val="PuceNiv1-3CIRCar"/>
    <w:rsid w:val="00DB1FE9"/>
    <w:pPr>
      <w:keepLines/>
      <w:numPr>
        <w:numId w:val="16"/>
      </w:numPr>
      <w:spacing w:after="60"/>
      <w:jc w:val="both"/>
    </w:pPr>
    <w:rPr>
      <w:sz w:val="22"/>
      <w:szCs w:val="22"/>
      <w:lang w:eastAsia="en-US" w:bidi="en-US"/>
    </w:rPr>
  </w:style>
  <w:style w:type="character" w:customStyle="1" w:styleId="PuceNiv1-3CIRCar">
    <w:name w:val="PuceNiv.1-3CIR Car"/>
    <w:basedOn w:val="Policepardfaut"/>
    <w:link w:val="PuceNiv1-3CIR"/>
    <w:rsid w:val="00DB1FE9"/>
    <w:rPr>
      <w:sz w:val="22"/>
      <w:szCs w:val="22"/>
      <w:lang w:eastAsia="en-US" w:bidi="en-US"/>
    </w:rPr>
  </w:style>
  <w:style w:type="character" w:customStyle="1" w:styleId="PuceNiv1-4CIRCar">
    <w:name w:val="PuceNiv.1-4CIR Car"/>
    <w:basedOn w:val="Policepardfaut"/>
    <w:link w:val="PuceNiv1-4CIR"/>
    <w:rsid w:val="00DB1FE9"/>
    <w:rPr>
      <w:sz w:val="22"/>
      <w:szCs w:val="36"/>
      <w:lang w:eastAsia="en-US" w:bidi="en-US"/>
    </w:rPr>
  </w:style>
  <w:style w:type="paragraph" w:customStyle="1" w:styleId="PuceNiv3-3CIR">
    <w:name w:val="PuceNiv.3-3CIR"/>
    <w:next w:val="Corpsdetexte"/>
    <w:link w:val="PuceNiv3-3CIRCar"/>
    <w:rsid w:val="00DB1FE9"/>
    <w:pPr>
      <w:keepLines/>
      <w:numPr>
        <w:ilvl w:val="2"/>
        <w:numId w:val="17"/>
      </w:numPr>
      <w:spacing w:before="60" w:after="60"/>
      <w:jc w:val="both"/>
    </w:pPr>
    <w:rPr>
      <w:sz w:val="22"/>
      <w:szCs w:val="36"/>
      <w:lang w:eastAsia="en-US" w:bidi="en-US"/>
    </w:rPr>
  </w:style>
  <w:style w:type="character" w:customStyle="1" w:styleId="PuceNiv3-3CIRCar">
    <w:name w:val="PuceNiv.3-3CIR Car"/>
    <w:basedOn w:val="Policepardfaut"/>
    <w:link w:val="PuceNiv3-3CIR"/>
    <w:rsid w:val="00DB1FE9"/>
    <w:rPr>
      <w:sz w:val="22"/>
      <w:szCs w:val="36"/>
      <w:lang w:eastAsia="en-US" w:bidi="en-US"/>
    </w:rPr>
  </w:style>
  <w:style w:type="paragraph" w:customStyle="1" w:styleId="PuceNiv2-1CIR">
    <w:name w:val="PuceNiv.2-1CIR"/>
    <w:next w:val="Corpsdetexte"/>
    <w:link w:val="PuceNiv2-1CIRCar"/>
    <w:rsid w:val="00DB1FE9"/>
    <w:pPr>
      <w:keepLines/>
      <w:numPr>
        <w:ilvl w:val="1"/>
        <w:numId w:val="18"/>
      </w:numPr>
      <w:spacing w:after="60"/>
      <w:jc w:val="both"/>
    </w:pPr>
    <w:rPr>
      <w:sz w:val="22"/>
      <w:szCs w:val="36"/>
      <w:lang w:eastAsia="en-US" w:bidi="en-US"/>
    </w:rPr>
  </w:style>
  <w:style w:type="character" w:customStyle="1" w:styleId="PuceNiv2-1CIRCar">
    <w:name w:val="PuceNiv.2-1CIR Car"/>
    <w:basedOn w:val="Policepardfaut"/>
    <w:link w:val="PuceNiv2-1CIR"/>
    <w:rsid w:val="00DB1FE9"/>
    <w:rPr>
      <w:sz w:val="22"/>
      <w:szCs w:val="36"/>
      <w:lang w:eastAsia="en-US" w:bidi="en-US"/>
    </w:rPr>
  </w:style>
  <w:style w:type="paragraph" w:customStyle="1" w:styleId="PuceNiv1-2CIR">
    <w:name w:val="PuceNiv.1-2CIR"/>
    <w:next w:val="Corpsdetexte"/>
    <w:link w:val="PuceNiv1-2CIRCar"/>
    <w:rsid w:val="0016485A"/>
    <w:pPr>
      <w:keepLines/>
      <w:numPr>
        <w:numId w:val="22"/>
      </w:numPr>
      <w:spacing w:after="60"/>
      <w:contextualSpacing/>
      <w:jc w:val="both"/>
    </w:pPr>
    <w:rPr>
      <w:sz w:val="22"/>
      <w:szCs w:val="36"/>
      <w:lang w:eastAsia="en-US" w:bidi="en-US"/>
    </w:rPr>
  </w:style>
  <w:style w:type="character" w:customStyle="1" w:styleId="PuceNiv1-2CIRCar">
    <w:name w:val="PuceNiv.1-2CIR Car"/>
    <w:basedOn w:val="Policepardfaut"/>
    <w:link w:val="PuceNiv1-2CIR"/>
    <w:rsid w:val="0016485A"/>
    <w:rPr>
      <w:sz w:val="22"/>
      <w:szCs w:val="36"/>
      <w:lang w:eastAsia="en-US" w:bidi="en-US"/>
    </w:rPr>
  </w:style>
  <w:style w:type="paragraph" w:customStyle="1" w:styleId="PuceNiv3-4CIR">
    <w:name w:val="PuceNiv.3-4CIR"/>
    <w:next w:val="Corpsdetexte"/>
    <w:link w:val="PuceNiv3-4CIRCar"/>
    <w:rsid w:val="00DB1FE9"/>
    <w:pPr>
      <w:keepLines/>
      <w:numPr>
        <w:ilvl w:val="2"/>
        <w:numId w:val="20"/>
      </w:numPr>
      <w:spacing w:after="60"/>
      <w:jc w:val="both"/>
    </w:pPr>
    <w:rPr>
      <w:sz w:val="22"/>
      <w:szCs w:val="36"/>
      <w:lang w:eastAsia="en-US" w:bidi="en-US"/>
    </w:rPr>
  </w:style>
  <w:style w:type="character" w:customStyle="1" w:styleId="PuceNiv3-4CIRCar">
    <w:name w:val="PuceNiv.3-4CIR Car"/>
    <w:basedOn w:val="Policepardfaut"/>
    <w:link w:val="PuceNiv3-4CIR"/>
    <w:rsid w:val="00DB1FE9"/>
    <w:rPr>
      <w:sz w:val="22"/>
      <w:szCs w:val="36"/>
      <w:lang w:eastAsia="en-US" w:bidi="en-US"/>
    </w:rPr>
  </w:style>
  <w:style w:type="character" w:customStyle="1" w:styleId="PuceNiv3-2CIRCar">
    <w:name w:val="PuceNiv.3-2CIR Car"/>
    <w:basedOn w:val="CorpsdetexteCar"/>
    <w:link w:val="PuceNiv3-2CIR"/>
    <w:rsid w:val="00DB1FE9"/>
    <w:rPr>
      <w:sz w:val="22"/>
      <w:szCs w:val="36"/>
      <w:lang w:val="fr-FR" w:eastAsia="en-US" w:bidi="en-US"/>
    </w:rPr>
  </w:style>
  <w:style w:type="paragraph" w:customStyle="1" w:styleId="StylePieddePage2-CIR0">
    <w:name w:val="Style Pied de Page2-CIR"/>
    <w:next w:val="Corpsdetexte"/>
    <w:link w:val="StylePieddePage2-CIRCar0"/>
    <w:qFormat/>
    <w:rsid w:val="00DB1FE9"/>
    <w:pPr>
      <w:tabs>
        <w:tab w:val="right" w:pos="8789"/>
        <w:tab w:val="right" w:pos="14033"/>
        <w:tab w:val="right" w:pos="20979"/>
      </w:tabs>
    </w:pPr>
    <w:rPr>
      <w:color w:val="7F7F7F"/>
      <w:sz w:val="22"/>
      <w:lang w:eastAsia="en-US" w:bidi="en-US"/>
    </w:rPr>
  </w:style>
  <w:style w:type="character" w:customStyle="1" w:styleId="StylePieddePage2-CIRCar0">
    <w:name w:val="Style Pied de Page2-CIR Car"/>
    <w:basedOn w:val="Policepardfaut"/>
    <w:link w:val="StylePieddePage2-CIR0"/>
    <w:rsid w:val="00DB1FE9"/>
    <w:rPr>
      <w:color w:val="7F7F7F"/>
      <w:sz w:val="22"/>
      <w:lang w:eastAsia="en-US" w:bidi="en-US"/>
    </w:rPr>
  </w:style>
  <w:style w:type="paragraph" w:customStyle="1" w:styleId="StyleSoulign-CIR0">
    <w:name w:val="Style Souligné-CIR"/>
    <w:next w:val="Corpsdetexte"/>
    <w:link w:val="StyleSoulign-CIRCar0"/>
    <w:rsid w:val="00DB1FE9"/>
    <w:pPr>
      <w:keepNext/>
      <w:keepLines/>
      <w:spacing w:after="120"/>
      <w:jc w:val="both"/>
    </w:pPr>
    <w:rPr>
      <w:sz w:val="22"/>
      <w:szCs w:val="22"/>
      <w:u w:val="single"/>
      <w:lang w:eastAsia="en-US" w:bidi="en-US"/>
    </w:rPr>
  </w:style>
  <w:style w:type="character" w:customStyle="1" w:styleId="StyleSoulign-CIRCar0">
    <w:name w:val="Style Souligné-CIR Car"/>
    <w:basedOn w:val="Policepardfaut"/>
    <w:link w:val="StyleSoulign-CIR0"/>
    <w:rsid w:val="00DB1FE9"/>
    <w:rPr>
      <w:sz w:val="22"/>
      <w:szCs w:val="22"/>
      <w:u w:val="single"/>
      <w:lang w:val="fr-FR" w:eastAsia="en-US" w:bidi="en-US"/>
    </w:rPr>
  </w:style>
  <w:style w:type="paragraph" w:customStyle="1" w:styleId="StyleGrasSoulignCentr-CIR0">
    <w:name w:val="Style Gras+Souligné+Centré-CIR"/>
    <w:next w:val="Corpsdetexte"/>
    <w:link w:val="StyleGrasSoulignCentr-CIRCar0"/>
    <w:rsid w:val="00DB1FE9"/>
    <w:pPr>
      <w:keepNext/>
      <w:keepLines/>
      <w:spacing w:after="120"/>
      <w:contextualSpacing/>
      <w:jc w:val="center"/>
    </w:pPr>
    <w:rPr>
      <w:b/>
      <w:sz w:val="22"/>
      <w:szCs w:val="22"/>
      <w:u w:val="single"/>
      <w:lang w:eastAsia="en-US" w:bidi="en-US"/>
    </w:rPr>
  </w:style>
  <w:style w:type="character" w:customStyle="1" w:styleId="StyleGrasSoulignCentr-CIRCar0">
    <w:name w:val="Style Gras+Souligné+Centré-CIR Car"/>
    <w:basedOn w:val="StyleSoulign-CIRCar0"/>
    <w:link w:val="StyleGrasSoulignCentr-CIR0"/>
    <w:rsid w:val="00DB1FE9"/>
    <w:rPr>
      <w:b/>
      <w:sz w:val="22"/>
      <w:szCs w:val="22"/>
      <w:u w:val="single"/>
      <w:lang w:val="fr-FR" w:eastAsia="en-US" w:bidi="en-US"/>
    </w:rPr>
  </w:style>
  <w:style w:type="paragraph" w:customStyle="1" w:styleId="StyleImage-CIR">
    <w:name w:val="Style Image-CIR"/>
    <w:next w:val="Corpsdetexte"/>
    <w:link w:val="StyleImage-CIRCar"/>
    <w:rsid w:val="00DB1FE9"/>
    <w:pPr>
      <w:keepNext/>
      <w:keepLines/>
      <w:spacing w:before="480"/>
      <w:jc w:val="center"/>
    </w:pPr>
    <w:rPr>
      <w:bCs/>
      <w:color w:val="000000"/>
      <w:sz w:val="22"/>
      <w:szCs w:val="18"/>
      <w:lang w:eastAsia="en-US" w:bidi="en-US"/>
    </w:rPr>
  </w:style>
  <w:style w:type="character" w:customStyle="1" w:styleId="StyleImage-CIRCar">
    <w:name w:val="Style Image-CIR Car"/>
    <w:basedOn w:val="Policepardfaut"/>
    <w:link w:val="StyleImage-CIR"/>
    <w:rsid w:val="00DB1FE9"/>
    <w:rPr>
      <w:bCs/>
      <w:color w:val="000000"/>
      <w:sz w:val="22"/>
      <w:szCs w:val="18"/>
      <w:lang w:val="fr-FR" w:eastAsia="en-US" w:bidi="en-US"/>
    </w:rPr>
  </w:style>
  <w:style w:type="paragraph" w:customStyle="1" w:styleId="StyleGrasSoulign-CIR">
    <w:name w:val="Style Gras+Souligné-CIR"/>
    <w:next w:val="Corpsdetexte"/>
    <w:link w:val="StyleGrasSoulign-CIRCar"/>
    <w:qFormat/>
    <w:rsid w:val="0016485A"/>
    <w:pPr>
      <w:keepNext/>
      <w:keepLines/>
      <w:spacing w:before="120" w:after="120"/>
      <w:jc w:val="both"/>
    </w:pPr>
    <w:rPr>
      <w:b/>
      <w:sz w:val="22"/>
      <w:szCs w:val="22"/>
      <w:u w:val="single"/>
      <w:lang w:eastAsia="en-US" w:bidi="en-US"/>
    </w:rPr>
  </w:style>
  <w:style w:type="character" w:customStyle="1" w:styleId="StyleGrasSoulign-CIRCar">
    <w:name w:val="Style Gras+Souligné-CIR Car"/>
    <w:basedOn w:val="StyleSoulign-CIRCar0"/>
    <w:link w:val="StyleGrasSoulign-CIR"/>
    <w:rsid w:val="0016485A"/>
    <w:rPr>
      <w:b/>
      <w:sz w:val="22"/>
      <w:szCs w:val="22"/>
      <w:u w:val="single"/>
      <w:lang w:val="fr-FR" w:eastAsia="en-US" w:bidi="en-US"/>
    </w:rPr>
  </w:style>
  <w:style w:type="paragraph" w:customStyle="1" w:styleId="StyleGrasItalique2-CIR">
    <w:name w:val="Style Gras+Italique2-CIR"/>
    <w:basedOn w:val="StyleGrasItalique-CIR0"/>
    <w:rsid w:val="001B6307"/>
    <w:pPr>
      <w:spacing w:after="0"/>
    </w:pPr>
  </w:style>
  <w:style w:type="paragraph" w:customStyle="1" w:styleId="StyleNomCVsdiplmes">
    <w:name w:val="Style Nom CVs&amp;diplômes"/>
    <w:next w:val="Corpsdetexte"/>
    <w:link w:val="StyleNomCVsdiplmesCar"/>
    <w:rsid w:val="0016485A"/>
    <w:pPr>
      <w:keepNext/>
      <w:keepLines/>
      <w:spacing w:after="120"/>
      <w:outlineLvl w:val="3"/>
    </w:pPr>
    <w:rPr>
      <w:b/>
      <w:sz w:val="22"/>
      <w:szCs w:val="36"/>
      <w:lang w:eastAsia="en-US" w:bidi="en-US"/>
    </w:rPr>
  </w:style>
  <w:style w:type="character" w:customStyle="1" w:styleId="StyleNomCVsdiplmesCar">
    <w:name w:val="Style Nom CVs&amp;diplômes Car"/>
    <w:basedOn w:val="Policepardfaut"/>
    <w:link w:val="StyleNomCVsdiplmes"/>
    <w:rsid w:val="0016485A"/>
    <w:rPr>
      <w:b/>
      <w:sz w:val="22"/>
      <w:szCs w:val="36"/>
      <w:lang w:eastAsia="en-US" w:bidi="en-US"/>
    </w:rPr>
  </w:style>
  <w:style w:type="paragraph" w:customStyle="1" w:styleId="StyleTabdroite-CIR">
    <w:name w:val="Style Tab.à droite-CIR"/>
    <w:next w:val="Corpsdetexte"/>
    <w:link w:val="StyleTabdroite-CIRCar"/>
    <w:rsid w:val="00DB1FE9"/>
    <w:pPr>
      <w:keepLines/>
      <w:tabs>
        <w:tab w:val="right" w:pos="8789"/>
      </w:tabs>
      <w:spacing w:after="120"/>
      <w:jc w:val="both"/>
    </w:pPr>
    <w:rPr>
      <w:sz w:val="22"/>
      <w:szCs w:val="36"/>
      <w:lang w:eastAsia="en-US" w:bidi="en-US"/>
    </w:rPr>
  </w:style>
  <w:style w:type="character" w:customStyle="1" w:styleId="StyleTabdroite-CIRCar">
    <w:name w:val="Style Tab.à droite-CIR Car"/>
    <w:basedOn w:val="Policepardfaut"/>
    <w:link w:val="StyleTabdroite-CIR"/>
    <w:rsid w:val="00DB1FE9"/>
    <w:rPr>
      <w:sz w:val="22"/>
      <w:szCs w:val="36"/>
      <w:lang w:val="fr-FR" w:eastAsia="en-US" w:bidi="en-US"/>
    </w:rPr>
  </w:style>
  <w:style w:type="paragraph" w:customStyle="1" w:styleId="StyleCorpsdetexte-CIR0">
    <w:name w:val="Style Corps de texte-CIR"/>
    <w:basedOn w:val="Corpsdetexte"/>
    <w:rsid w:val="0016485A"/>
    <w:pPr>
      <w:spacing w:after="0"/>
    </w:pPr>
  </w:style>
  <w:style w:type="paragraph" w:customStyle="1" w:styleId="PuceNiv2-2CIR">
    <w:name w:val="PuceNiv.2-2CIR"/>
    <w:next w:val="Corpsdetexte"/>
    <w:link w:val="PuceNiv2-2CIRCar"/>
    <w:qFormat/>
    <w:rsid w:val="0016485A"/>
    <w:pPr>
      <w:numPr>
        <w:numId w:val="23"/>
      </w:numPr>
      <w:ind w:left="1069"/>
      <w:contextualSpacing/>
    </w:pPr>
    <w:rPr>
      <w:sz w:val="22"/>
      <w:szCs w:val="36"/>
      <w:lang w:eastAsia="en-US" w:bidi="en-US"/>
    </w:rPr>
  </w:style>
  <w:style w:type="paragraph" w:customStyle="1" w:styleId="PuceNiv2-3CIR">
    <w:name w:val="PuceNiv.2-3CIR"/>
    <w:basedOn w:val="Normal"/>
    <w:rsid w:val="00DB1FE9"/>
    <w:pPr>
      <w:numPr>
        <w:ilvl w:val="1"/>
        <w:numId w:val="22"/>
      </w:numPr>
    </w:pPr>
  </w:style>
  <w:style w:type="character" w:customStyle="1" w:styleId="PuceNiv2-2CIRCar">
    <w:name w:val="PuceNiv.2-2CIR Car"/>
    <w:basedOn w:val="PuceNiv1-4CIRCar"/>
    <w:link w:val="PuceNiv2-2CIR"/>
    <w:rsid w:val="0016485A"/>
    <w:rPr>
      <w:sz w:val="22"/>
      <w:szCs w:val="36"/>
      <w:lang w:eastAsia="en-US" w:bidi="en-US"/>
    </w:rPr>
  </w:style>
  <w:style w:type="paragraph" w:customStyle="1" w:styleId="PuceNiv2-4CIR">
    <w:name w:val="PuceNiv.2-4CIR"/>
    <w:basedOn w:val="PuceNiv1-4CIR"/>
    <w:link w:val="PuceNiv2-4CIRCar"/>
    <w:rsid w:val="00DB1FE9"/>
    <w:pPr>
      <w:numPr>
        <w:numId w:val="0"/>
      </w:numPr>
    </w:pPr>
  </w:style>
  <w:style w:type="paragraph" w:customStyle="1" w:styleId="PuceNiv3-1CIR">
    <w:name w:val="PuceNiv.3-1CIR"/>
    <w:basedOn w:val="Corpsdetexte"/>
    <w:link w:val="PuceNiv3-1CIRCar"/>
    <w:rsid w:val="00DB1FE9"/>
  </w:style>
  <w:style w:type="character" w:customStyle="1" w:styleId="PuceNiv2-4CIRCar">
    <w:name w:val="PuceNiv.2-4CIR Car"/>
    <w:basedOn w:val="PuceNiv1-4CIRCar"/>
    <w:link w:val="PuceNiv2-4CIR"/>
    <w:rsid w:val="00DB1FE9"/>
    <w:rPr>
      <w:sz w:val="22"/>
      <w:szCs w:val="36"/>
      <w:lang w:eastAsia="en-US" w:bidi="en-US"/>
    </w:rPr>
  </w:style>
  <w:style w:type="paragraph" w:customStyle="1" w:styleId="PuceNiv1-5CIR">
    <w:name w:val="PuceNiv.1-5CIR"/>
    <w:next w:val="Corpsdetexte"/>
    <w:link w:val="PuceNiv1-5CIRCar"/>
    <w:rsid w:val="00DB1FE9"/>
    <w:pPr>
      <w:numPr>
        <w:numId w:val="24"/>
      </w:numPr>
    </w:pPr>
    <w:rPr>
      <w:sz w:val="22"/>
      <w:szCs w:val="36"/>
      <w:lang w:eastAsia="en-US" w:bidi="en-US"/>
    </w:rPr>
  </w:style>
  <w:style w:type="character" w:customStyle="1" w:styleId="PuceNiv3-1CIRCar">
    <w:name w:val="PuceNiv.3-1CIR Car"/>
    <w:basedOn w:val="CorpsdetexteCar"/>
    <w:link w:val="PuceNiv3-1CIR"/>
    <w:rsid w:val="00DB1FE9"/>
    <w:rPr>
      <w:sz w:val="22"/>
      <w:szCs w:val="36"/>
      <w:lang w:val="fr-FR" w:eastAsia="en-US" w:bidi="en-US"/>
    </w:rPr>
  </w:style>
  <w:style w:type="character" w:customStyle="1" w:styleId="PuceNiv1-5CIRCar">
    <w:name w:val="PuceNiv.1-5CIR Car"/>
    <w:basedOn w:val="CorpsdetexteCar"/>
    <w:link w:val="PuceNiv1-5CIR"/>
    <w:rsid w:val="00DB1FE9"/>
    <w:rPr>
      <w:sz w:val="22"/>
      <w:szCs w:val="36"/>
      <w:lang w:val="fr-FR" w:eastAsia="en-US" w:bidi="en-US"/>
    </w:rPr>
  </w:style>
  <w:style w:type="character" w:styleId="Textedelespacerserv">
    <w:name w:val="Placeholder Text"/>
    <w:basedOn w:val="Policepardfaut"/>
    <w:uiPriority w:val="99"/>
    <w:semiHidden/>
    <w:rsid w:val="001A5526"/>
    <w:rPr>
      <w:color w:val="808080"/>
    </w:rPr>
  </w:style>
  <w:style w:type="paragraph" w:customStyle="1" w:styleId="Pucealphab10-CIR0">
    <w:name w:val="Puce alphab10-CIR"/>
    <w:basedOn w:val="Normal"/>
    <w:link w:val="Pucealphab10-CIRCar"/>
    <w:rsid w:val="005676C5"/>
    <w:pPr>
      <w:keepLines w:val="0"/>
      <w:autoSpaceDE w:val="0"/>
      <w:autoSpaceDN w:val="0"/>
      <w:adjustRightInd w:val="0"/>
      <w:spacing w:after="60"/>
    </w:pPr>
    <w:rPr>
      <w:rFonts w:cs="ERQQY R+ Arial Narrow"/>
      <w:iCs/>
      <w:sz w:val="20"/>
      <w:szCs w:val="20"/>
      <w:lang w:bidi="ar-SA"/>
    </w:rPr>
  </w:style>
  <w:style w:type="character" w:customStyle="1" w:styleId="Pucealphab10-CIRCar">
    <w:name w:val="Puce alphab10-CIR Car"/>
    <w:basedOn w:val="Policepardfaut"/>
    <w:link w:val="Pucealphab10-CIR0"/>
    <w:rsid w:val="005676C5"/>
    <w:rPr>
      <w:rFonts w:cs="ERQQY R+ Arial Narrow"/>
      <w:iCs/>
      <w:lang w:eastAsia="en-US"/>
    </w:rPr>
  </w:style>
  <w:style w:type="paragraph" w:customStyle="1" w:styleId="Style1">
    <w:name w:val="Style1"/>
    <w:basedOn w:val="Titre6"/>
    <w:link w:val="Style1Car"/>
    <w:rsid w:val="005676C5"/>
    <w:pPr>
      <w:numPr>
        <w:ilvl w:val="0"/>
        <w:numId w:val="0"/>
      </w:numPr>
    </w:pPr>
  </w:style>
  <w:style w:type="character" w:customStyle="1" w:styleId="Style1Car">
    <w:name w:val="Style1 Car"/>
    <w:basedOn w:val="Titre6Car"/>
    <w:link w:val="Style1"/>
    <w:rsid w:val="005676C5"/>
    <w:rPr>
      <w:b/>
      <w:bCs/>
      <w:i/>
      <w:color w:val="7F7F7F"/>
      <w:sz w:val="22"/>
      <w:szCs w:val="36"/>
      <w:lang w:eastAsia="en-US" w:bidi="en-US"/>
    </w:rPr>
  </w:style>
  <w:style w:type="paragraph" w:customStyle="1" w:styleId="StyleCorpsdetexteSansEspAprs-CIR">
    <w:name w:val="Style Corps de texteSansEspAprès-CIR"/>
    <w:basedOn w:val="Corpsdetexte"/>
    <w:rsid w:val="00DB1FE9"/>
    <w:pPr>
      <w:spacing w:after="0"/>
    </w:pPr>
  </w:style>
  <w:style w:type="paragraph" w:customStyle="1" w:styleId="PuceNumro-CIR">
    <w:name w:val="Puce Numéro-CIR"/>
    <w:basedOn w:val="Paragraphedeliste"/>
    <w:link w:val="PuceNumro-CIRCar"/>
    <w:rsid w:val="0016485A"/>
    <w:pPr>
      <w:ind w:left="502" w:hanging="360"/>
    </w:pPr>
  </w:style>
  <w:style w:type="character" w:customStyle="1" w:styleId="PuceNumro-CIRCar">
    <w:name w:val="Puce Numéro-CIR Car"/>
    <w:basedOn w:val="ParagraphedelisteCar"/>
    <w:link w:val="PuceNumro-CIR"/>
    <w:rsid w:val="0016485A"/>
    <w:rPr>
      <w:rFonts w:ascii="Calibri" w:hAnsi="Calibri"/>
      <w:sz w:val="22"/>
      <w:szCs w:val="36"/>
      <w:lang w:val="fr-FR" w:eastAsia="en-US" w:bidi="en-US"/>
    </w:rPr>
  </w:style>
  <w:style w:type="paragraph" w:customStyle="1" w:styleId="PuceNumro2-CIR">
    <w:name w:val="Puce Numéro2-CIR"/>
    <w:basedOn w:val="PuceNumro-CIR"/>
    <w:link w:val="PuceNumro2-CIRCar"/>
    <w:rsid w:val="00DB1FE9"/>
    <w:pPr>
      <w:numPr>
        <w:numId w:val="26"/>
      </w:numPr>
    </w:pPr>
  </w:style>
  <w:style w:type="character" w:customStyle="1" w:styleId="PuceNumro2-CIRCar">
    <w:name w:val="Puce Numéro2-CIR Car"/>
    <w:basedOn w:val="PuceNumro-CIRCar"/>
    <w:link w:val="PuceNumro2-CIR"/>
    <w:rsid w:val="00DB1FE9"/>
    <w:rPr>
      <w:rFonts w:ascii="Calibri" w:hAnsi="Calibri"/>
      <w:sz w:val="22"/>
      <w:szCs w:val="36"/>
      <w:lang w:val="fr-FR" w:eastAsia="en-US" w:bidi="en-US"/>
    </w:rPr>
  </w:style>
  <w:style w:type="paragraph" w:customStyle="1" w:styleId="PuceAlphab10-CIR">
    <w:name w:val="Puce Alphab10-CIR"/>
    <w:basedOn w:val="Normal"/>
    <w:link w:val="PuceAlphab10-CIRCar0"/>
    <w:rsid w:val="00DB1FE9"/>
    <w:pPr>
      <w:keepLines w:val="0"/>
      <w:numPr>
        <w:numId w:val="27"/>
      </w:numPr>
      <w:autoSpaceDE w:val="0"/>
      <w:autoSpaceDN w:val="0"/>
      <w:adjustRightInd w:val="0"/>
      <w:spacing w:after="60"/>
    </w:pPr>
    <w:rPr>
      <w:rFonts w:cs="ERQQY R+ Arial Narrow"/>
      <w:iCs/>
      <w:sz w:val="20"/>
      <w:szCs w:val="20"/>
      <w:lang w:bidi="ar-SA"/>
    </w:rPr>
  </w:style>
  <w:style w:type="character" w:customStyle="1" w:styleId="PuceAlphab10-CIRCar0">
    <w:name w:val="Puce Alphab10-CIR Car"/>
    <w:basedOn w:val="Policepardfaut"/>
    <w:link w:val="PuceAlphab10-CIR"/>
    <w:rsid w:val="00DB1FE9"/>
    <w:rPr>
      <w:rFonts w:cs="ERQQY R+ Arial Narrow"/>
      <w:iCs/>
      <w:lang w:eastAsia="en-US"/>
    </w:rPr>
  </w:style>
  <w:style w:type="paragraph" w:customStyle="1" w:styleId="PuceNumroTableau10-CIR">
    <w:name w:val="Puce NuméroTableau10-CIR"/>
    <w:basedOn w:val="Normal"/>
    <w:link w:val="PuceNumroTableau10-CIRCar"/>
    <w:rsid w:val="00DB1FE9"/>
    <w:pPr>
      <w:keepLines w:val="0"/>
      <w:framePr w:hSpace="141" w:wrap="around" w:vAnchor="text" w:hAnchor="margin" w:xAlign="center" w:y="25"/>
      <w:numPr>
        <w:numId w:val="28"/>
      </w:numPr>
      <w:spacing w:after="0"/>
      <w:jc w:val="center"/>
    </w:pPr>
    <w:rPr>
      <w:sz w:val="20"/>
      <w:szCs w:val="20"/>
    </w:rPr>
  </w:style>
  <w:style w:type="character" w:customStyle="1" w:styleId="PuceNumroTableau10-CIRCar">
    <w:name w:val="Puce NuméroTableau10-CIR Car"/>
    <w:basedOn w:val="Policepardfaut"/>
    <w:link w:val="PuceNumroTableau10-CIR"/>
    <w:rsid w:val="00DB1FE9"/>
    <w:rPr>
      <w:lang w:eastAsia="en-US" w:bidi="en-US"/>
    </w:rPr>
  </w:style>
  <w:style w:type="paragraph" w:customStyle="1" w:styleId="Titre2-CIRCentr">
    <w:name w:val="Titre2-CIR.Centré"/>
    <w:basedOn w:val="Titre2"/>
    <w:link w:val="Titre2-CIRCentrCar"/>
    <w:rsid w:val="002511ED"/>
    <w:pPr>
      <w:spacing w:before="6000"/>
    </w:pPr>
  </w:style>
  <w:style w:type="character" w:customStyle="1" w:styleId="Titre2-CIRCentrCar">
    <w:name w:val="Titre2-CIR.Centré Car"/>
    <w:basedOn w:val="Titre2Car"/>
    <w:link w:val="Titre2-CIRCentr"/>
    <w:rsid w:val="002511ED"/>
    <w:rPr>
      <w:smallCaps/>
      <w:color w:val="FFFFFF"/>
      <w:spacing w:val="20"/>
      <w:sz w:val="28"/>
      <w:szCs w:val="28"/>
      <w:shd w:val="clear" w:color="auto" w:fill="FF0000"/>
      <w:lang w:eastAsia="en-US" w:bidi="en-US"/>
    </w:rPr>
  </w:style>
  <w:style w:type="paragraph" w:customStyle="1" w:styleId="Puce3-Niveau1-CIR">
    <w:name w:val="Puce3-Niveau1-CIR"/>
    <w:next w:val="Corpsdetexte"/>
    <w:link w:val="Puce3-Niveau1-CIRCar"/>
    <w:rsid w:val="00753E6C"/>
    <w:pPr>
      <w:keepLines/>
      <w:spacing w:after="60"/>
      <w:ind w:left="720" w:hanging="360"/>
      <w:jc w:val="both"/>
    </w:pPr>
    <w:rPr>
      <w:sz w:val="22"/>
      <w:szCs w:val="36"/>
      <w:lang w:eastAsia="en-US" w:bidi="en-US"/>
    </w:rPr>
  </w:style>
  <w:style w:type="character" w:customStyle="1" w:styleId="Puce3-Niveau1-CIRCar">
    <w:name w:val="Puce3-Niveau1-CIR Car"/>
    <w:basedOn w:val="Policepardfaut"/>
    <w:link w:val="Puce3-Niveau1-CIR"/>
    <w:rsid w:val="00753E6C"/>
    <w:rPr>
      <w:sz w:val="22"/>
      <w:szCs w:val="36"/>
      <w:lang w:eastAsia="en-US" w:bidi="en-US"/>
    </w:rPr>
  </w:style>
  <w:style w:type="paragraph" w:customStyle="1" w:styleId="PuceNiv3CIR">
    <w:name w:val="PuceNiv.3CIR"/>
    <w:basedOn w:val="Corpsdetexte"/>
    <w:next w:val="Corpsdetexte"/>
    <w:link w:val="PuceNiv3CIRCar"/>
    <w:qFormat/>
    <w:rsid w:val="0016485A"/>
    <w:pPr>
      <w:numPr>
        <w:ilvl w:val="2"/>
        <w:numId w:val="25"/>
      </w:numPr>
      <w:ind w:left="1560" w:hanging="426"/>
      <w:contextualSpacing/>
    </w:pPr>
  </w:style>
  <w:style w:type="character" w:customStyle="1" w:styleId="PuceNiv3CIRCar">
    <w:name w:val="PuceNiv.3CIR Car"/>
    <w:basedOn w:val="CorpsdetexteCar"/>
    <w:link w:val="PuceNiv3CIR"/>
    <w:rsid w:val="0016485A"/>
    <w:rPr>
      <w:sz w:val="22"/>
      <w:szCs w:val="36"/>
      <w:lang w:eastAsia="en-US" w:bidi="en-US"/>
    </w:rPr>
  </w:style>
  <w:style w:type="paragraph" w:customStyle="1" w:styleId="Stylebordureinf-CIR">
    <w:name w:val="Style bordure inf-CIR"/>
    <w:next w:val="Corpsdetexte"/>
    <w:link w:val="Stylebordureinf-CIRCar"/>
    <w:qFormat/>
    <w:rsid w:val="0016485A"/>
    <w:pPr>
      <w:pBdr>
        <w:bottom w:val="single" w:sz="8" w:space="1" w:color="423427"/>
      </w:pBdr>
      <w:spacing w:before="240"/>
    </w:pPr>
    <w:rPr>
      <w:b/>
      <w:bCs/>
      <w:i/>
      <w:color w:val="423427"/>
      <w:spacing w:val="20"/>
      <w:sz w:val="22"/>
      <w:szCs w:val="16"/>
      <w:lang w:eastAsia="en-US" w:bidi="en-US"/>
    </w:rPr>
  </w:style>
  <w:style w:type="character" w:customStyle="1" w:styleId="Stylebordureinf-CIRCar">
    <w:name w:val="Style bordure inf-CIR Car"/>
    <w:basedOn w:val="Titre7Car"/>
    <w:link w:val="Stylebordureinf-CIR"/>
    <w:rsid w:val="0016485A"/>
    <w:rPr>
      <w:b/>
      <w:bCs/>
      <w:i/>
      <w:color w:val="423427"/>
      <w:spacing w:val="20"/>
      <w:sz w:val="22"/>
      <w:szCs w:val="16"/>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5328">
      <w:bodyDiv w:val="1"/>
      <w:marLeft w:val="0"/>
      <w:marRight w:val="0"/>
      <w:marTop w:val="0"/>
      <w:marBottom w:val="0"/>
      <w:divBdr>
        <w:top w:val="none" w:sz="0" w:space="0" w:color="auto"/>
        <w:left w:val="none" w:sz="0" w:space="0" w:color="auto"/>
        <w:bottom w:val="none" w:sz="0" w:space="0" w:color="auto"/>
        <w:right w:val="none" w:sz="0" w:space="0" w:color="auto"/>
      </w:divBdr>
    </w:div>
    <w:div w:id="7996470">
      <w:bodyDiv w:val="1"/>
      <w:marLeft w:val="0"/>
      <w:marRight w:val="0"/>
      <w:marTop w:val="0"/>
      <w:marBottom w:val="0"/>
      <w:divBdr>
        <w:top w:val="none" w:sz="0" w:space="0" w:color="auto"/>
        <w:left w:val="none" w:sz="0" w:space="0" w:color="auto"/>
        <w:bottom w:val="none" w:sz="0" w:space="0" w:color="auto"/>
        <w:right w:val="none" w:sz="0" w:space="0" w:color="auto"/>
      </w:divBdr>
    </w:div>
    <w:div w:id="20517642">
      <w:bodyDiv w:val="1"/>
      <w:marLeft w:val="0"/>
      <w:marRight w:val="0"/>
      <w:marTop w:val="0"/>
      <w:marBottom w:val="0"/>
      <w:divBdr>
        <w:top w:val="none" w:sz="0" w:space="0" w:color="auto"/>
        <w:left w:val="none" w:sz="0" w:space="0" w:color="auto"/>
        <w:bottom w:val="none" w:sz="0" w:space="0" w:color="auto"/>
        <w:right w:val="none" w:sz="0" w:space="0" w:color="auto"/>
      </w:divBdr>
    </w:div>
    <w:div w:id="29232229">
      <w:bodyDiv w:val="1"/>
      <w:marLeft w:val="0"/>
      <w:marRight w:val="0"/>
      <w:marTop w:val="0"/>
      <w:marBottom w:val="0"/>
      <w:divBdr>
        <w:top w:val="none" w:sz="0" w:space="0" w:color="auto"/>
        <w:left w:val="none" w:sz="0" w:space="0" w:color="auto"/>
        <w:bottom w:val="none" w:sz="0" w:space="0" w:color="auto"/>
        <w:right w:val="none" w:sz="0" w:space="0" w:color="auto"/>
      </w:divBdr>
    </w:div>
    <w:div w:id="61876923">
      <w:bodyDiv w:val="1"/>
      <w:marLeft w:val="0"/>
      <w:marRight w:val="0"/>
      <w:marTop w:val="0"/>
      <w:marBottom w:val="0"/>
      <w:divBdr>
        <w:top w:val="none" w:sz="0" w:space="0" w:color="auto"/>
        <w:left w:val="none" w:sz="0" w:space="0" w:color="auto"/>
        <w:bottom w:val="none" w:sz="0" w:space="0" w:color="auto"/>
        <w:right w:val="none" w:sz="0" w:space="0" w:color="auto"/>
      </w:divBdr>
    </w:div>
    <w:div w:id="101385093">
      <w:bodyDiv w:val="1"/>
      <w:marLeft w:val="0"/>
      <w:marRight w:val="0"/>
      <w:marTop w:val="0"/>
      <w:marBottom w:val="0"/>
      <w:divBdr>
        <w:top w:val="none" w:sz="0" w:space="0" w:color="auto"/>
        <w:left w:val="none" w:sz="0" w:space="0" w:color="auto"/>
        <w:bottom w:val="none" w:sz="0" w:space="0" w:color="auto"/>
        <w:right w:val="none" w:sz="0" w:space="0" w:color="auto"/>
      </w:divBdr>
    </w:div>
    <w:div w:id="109789629">
      <w:bodyDiv w:val="1"/>
      <w:marLeft w:val="0"/>
      <w:marRight w:val="0"/>
      <w:marTop w:val="0"/>
      <w:marBottom w:val="0"/>
      <w:divBdr>
        <w:top w:val="none" w:sz="0" w:space="0" w:color="auto"/>
        <w:left w:val="none" w:sz="0" w:space="0" w:color="auto"/>
        <w:bottom w:val="none" w:sz="0" w:space="0" w:color="auto"/>
        <w:right w:val="none" w:sz="0" w:space="0" w:color="auto"/>
      </w:divBdr>
    </w:div>
    <w:div w:id="133256914">
      <w:bodyDiv w:val="1"/>
      <w:marLeft w:val="0"/>
      <w:marRight w:val="0"/>
      <w:marTop w:val="0"/>
      <w:marBottom w:val="0"/>
      <w:divBdr>
        <w:top w:val="none" w:sz="0" w:space="0" w:color="auto"/>
        <w:left w:val="none" w:sz="0" w:space="0" w:color="auto"/>
        <w:bottom w:val="none" w:sz="0" w:space="0" w:color="auto"/>
        <w:right w:val="none" w:sz="0" w:space="0" w:color="auto"/>
      </w:divBdr>
    </w:div>
    <w:div w:id="136536307">
      <w:bodyDiv w:val="1"/>
      <w:marLeft w:val="0"/>
      <w:marRight w:val="0"/>
      <w:marTop w:val="0"/>
      <w:marBottom w:val="0"/>
      <w:divBdr>
        <w:top w:val="none" w:sz="0" w:space="0" w:color="auto"/>
        <w:left w:val="none" w:sz="0" w:space="0" w:color="auto"/>
        <w:bottom w:val="none" w:sz="0" w:space="0" w:color="auto"/>
        <w:right w:val="none" w:sz="0" w:space="0" w:color="auto"/>
      </w:divBdr>
    </w:div>
    <w:div w:id="162400047">
      <w:bodyDiv w:val="1"/>
      <w:marLeft w:val="0"/>
      <w:marRight w:val="0"/>
      <w:marTop w:val="0"/>
      <w:marBottom w:val="0"/>
      <w:divBdr>
        <w:top w:val="none" w:sz="0" w:space="0" w:color="auto"/>
        <w:left w:val="none" w:sz="0" w:space="0" w:color="auto"/>
        <w:bottom w:val="none" w:sz="0" w:space="0" w:color="auto"/>
        <w:right w:val="none" w:sz="0" w:space="0" w:color="auto"/>
      </w:divBdr>
      <w:divsChild>
        <w:div w:id="611745107">
          <w:marLeft w:val="0"/>
          <w:marRight w:val="0"/>
          <w:marTop w:val="0"/>
          <w:marBottom w:val="0"/>
          <w:divBdr>
            <w:top w:val="none" w:sz="0" w:space="0" w:color="auto"/>
            <w:left w:val="none" w:sz="0" w:space="0" w:color="auto"/>
            <w:bottom w:val="none" w:sz="0" w:space="0" w:color="auto"/>
            <w:right w:val="none" w:sz="0" w:space="0" w:color="auto"/>
          </w:divBdr>
          <w:divsChild>
            <w:div w:id="664674194">
              <w:marLeft w:val="0"/>
              <w:marRight w:val="0"/>
              <w:marTop w:val="0"/>
              <w:marBottom w:val="0"/>
              <w:divBdr>
                <w:top w:val="none" w:sz="0" w:space="0" w:color="auto"/>
                <w:left w:val="none" w:sz="0" w:space="0" w:color="auto"/>
                <w:bottom w:val="none" w:sz="0" w:space="0" w:color="auto"/>
                <w:right w:val="none" w:sz="0" w:space="0" w:color="auto"/>
              </w:divBdr>
              <w:divsChild>
                <w:div w:id="28840358">
                  <w:marLeft w:val="2928"/>
                  <w:marRight w:val="0"/>
                  <w:marTop w:val="720"/>
                  <w:marBottom w:val="0"/>
                  <w:divBdr>
                    <w:top w:val="none" w:sz="0" w:space="0" w:color="auto"/>
                    <w:left w:val="none" w:sz="0" w:space="0" w:color="auto"/>
                    <w:bottom w:val="none" w:sz="0" w:space="0" w:color="auto"/>
                    <w:right w:val="none" w:sz="0" w:space="0" w:color="auto"/>
                  </w:divBdr>
                  <w:divsChild>
                    <w:div w:id="50995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96863">
      <w:bodyDiv w:val="1"/>
      <w:marLeft w:val="0"/>
      <w:marRight w:val="0"/>
      <w:marTop w:val="0"/>
      <w:marBottom w:val="0"/>
      <w:divBdr>
        <w:top w:val="none" w:sz="0" w:space="0" w:color="auto"/>
        <w:left w:val="none" w:sz="0" w:space="0" w:color="auto"/>
        <w:bottom w:val="none" w:sz="0" w:space="0" w:color="auto"/>
        <w:right w:val="none" w:sz="0" w:space="0" w:color="auto"/>
      </w:divBdr>
    </w:div>
    <w:div w:id="167254805">
      <w:bodyDiv w:val="1"/>
      <w:marLeft w:val="0"/>
      <w:marRight w:val="0"/>
      <w:marTop w:val="0"/>
      <w:marBottom w:val="0"/>
      <w:divBdr>
        <w:top w:val="none" w:sz="0" w:space="0" w:color="auto"/>
        <w:left w:val="none" w:sz="0" w:space="0" w:color="auto"/>
        <w:bottom w:val="none" w:sz="0" w:space="0" w:color="auto"/>
        <w:right w:val="none" w:sz="0" w:space="0" w:color="auto"/>
      </w:divBdr>
    </w:div>
    <w:div w:id="188683517">
      <w:bodyDiv w:val="1"/>
      <w:marLeft w:val="0"/>
      <w:marRight w:val="0"/>
      <w:marTop w:val="0"/>
      <w:marBottom w:val="0"/>
      <w:divBdr>
        <w:top w:val="none" w:sz="0" w:space="0" w:color="auto"/>
        <w:left w:val="none" w:sz="0" w:space="0" w:color="auto"/>
        <w:bottom w:val="none" w:sz="0" w:space="0" w:color="auto"/>
        <w:right w:val="none" w:sz="0" w:space="0" w:color="auto"/>
      </w:divBdr>
      <w:divsChild>
        <w:div w:id="1134911572">
          <w:marLeft w:val="0"/>
          <w:marRight w:val="0"/>
          <w:marTop w:val="0"/>
          <w:marBottom w:val="0"/>
          <w:divBdr>
            <w:top w:val="none" w:sz="0" w:space="0" w:color="auto"/>
            <w:left w:val="none" w:sz="0" w:space="0" w:color="auto"/>
            <w:bottom w:val="none" w:sz="0" w:space="0" w:color="auto"/>
            <w:right w:val="none" w:sz="0" w:space="0" w:color="auto"/>
          </w:divBdr>
          <w:divsChild>
            <w:div w:id="1368750113">
              <w:marLeft w:val="0"/>
              <w:marRight w:val="0"/>
              <w:marTop w:val="0"/>
              <w:marBottom w:val="0"/>
              <w:divBdr>
                <w:top w:val="none" w:sz="0" w:space="0" w:color="auto"/>
                <w:left w:val="none" w:sz="0" w:space="0" w:color="auto"/>
                <w:bottom w:val="none" w:sz="0" w:space="0" w:color="auto"/>
                <w:right w:val="none" w:sz="0" w:space="0" w:color="auto"/>
              </w:divBdr>
              <w:divsChild>
                <w:div w:id="1454205251">
                  <w:marLeft w:val="2928"/>
                  <w:marRight w:val="0"/>
                  <w:marTop w:val="720"/>
                  <w:marBottom w:val="0"/>
                  <w:divBdr>
                    <w:top w:val="none" w:sz="0" w:space="0" w:color="auto"/>
                    <w:left w:val="none" w:sz="0" w:space="0" w:color="auto"/>
                    <w:bottom w:val="none" w:sz="0" w:space="0" w:color="auto"/>
                    <w:right w:val="none" w:sz="0" w:space="0" w:color="auto"/>
                  </w:divBdr>
                  <w:divsChild>
                    <w:div w:id="208556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05528">
      <w:bodyDiv w:val="1"/>
      <w:marLeft w:val="0"/>
      <w:marRight w:val="0"/>
      <w:marTop w:val="0"/>
      <w:marBottom w:val="0"/>
      <w:divBdr>
        <w:top w:val="none" w:sz="0" w:space="0" w:color="auto"/>
        <w:left w:val="none" w:sz="0" w:space="0" w:color="auto"/>
        <w:bottom w:val="none" w:sz="0" w:space="0" w:color="auto"/>
        <w:right w:val="none" w:sz="0" w:space="0" w:color="auto"/>
      </w:divBdr>
    </w:div>
    <w:div w:id="200482549">
      <w:bodyDiv w:val="1"/>
      <w:marLeft w:val="0"/>
      <w:marRight w:val="0"/>
      <w:marTop w:val="0"/>
      <w:marBottom w:val="0"/>
      <w:divBdr>
        <w:top w:val="none" w:sz="0" w:space="0" w:color="auto"/>
        <w:left w:val="none" w:sz="0" w:space="0" w:color="auto"/>
        <w:bottom w:val="none" w:sz="0" w:space="0" w:color="auto"/>
        <w:right w:val="none" w:sz="0" w:space="0" w:color="auto"/>
      </w:divBdr>
      <w:divsChild>
        <w:div w:id="753278334">
          <w:marLeft w:val="0"/>
          <w:marRight w:val="0"/>
          <w:marTop w:val="0"/>
          <w:marBottom w:val="0"/>
          <w:divBdr>
            <w:top w:val="none" w:sz="0" w:space="0" w:color="auto"/>
            <w:left w:val="none" w:sz="0" w:space="0" w:color="auto"/>
            <w:bottom w:val="none" w:sz="0" w:space="0" w:color="auto"/>
            <w:right w:val="none" w:sz="0" w:space="0" w:color="auto"/>
          </w:divBdr>
          <w:divsChild>
            <w:div w:id="1705444297">
              <w:marLeft w:val="0"/>
              <w:marRight w:val="0"/>
              <w:marTop w:val="0"/>
              <w:marBottom w:val="0"/>
              <w:divBdr>
                <w:top w:val="none" w:sz="0" w:space="0" w:color="auto"/>
                <w:left w:val="none" w:sz="0" w:space="0" w:color="auto"/>
                <w:bottom w:val="none" w:sz="0" w:space="0" w:color="auto"/>
                <w:right w:val="none" w:sz="0" w:space="0" w:color="auto"/>
              </w:divBdr>
              <w:divsChild>
                <w:div w:id="752434039">
                  <w:marLeft w:val="2928"/>
                  <w:marRight w:val="0"/>
                  <w:marTop w:val="720"/>
                  <w:marBottom w:val="0"/>
                  <w:divBdr>
                    <w:top w:val="none" w:sz="0" w:space="0" w:color="auto"/>
                    <w:left w:val="none" w:sz="0" w:space="0" w:color="auto"/>
                    <w:bottom w:val="none" w:sz="0" w:space="0" w:color="auto"/>
                    <w:right w:val="none" w:sz="0" w:space="0" w:color="auto"/>
                  </w:divBdr>
                  <w:divsChild>
                    <w:div w:id="33707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05132">
      <w:bodyDiv w:val="1"/>
      <w:marLeft w:val="0"/>
      <w:marRight w:val="0"/>
      <w:marTop w:val="0"/>
      <w:marBottom w:val="0"/>
      <w:divBdr>
        <w:top w:val="none" w:sz="0" w:space="0" w:color="auto"/>
        <w:left w:val="none" w:sz="0" w:space="0" w:color="auto"/>
        <w:bottom w:val="none" w:sz="0" w:space="0" w:color="auto"/>
        <w:right w:val="none" w:sz="0" w:space="0" w:color="auto"/>
      </w:divBdr>
    </w:div>
    <w:div w:id="208539170">
      <w:bodyDiv w:val="1"/>
      <w:marLeft w:val="0"/>
      <w:marRight w:val="0"/>
      <w:marTop w:val="0"/>
      <w:marBottom w:val="0"/>
      <w:divBdr>
        <w:top w:val="none" w:sz="0" w:space="0" w:color="auto"/>
        <w:left w:val="none" w:sz="0" w:space="0" w:color="auto"/>
        <w:bottom w:val="none" w:sz="0" w:space="0" w:color="auto"/>
        <w:right w:val="none" w:sz="0" w:space="0" w:color="auto"/>
      </w:divBdr>
    </w:div>
    <w:div w:id="219678483">
      <w:bodyDiv w:val="1"/>
      <w:marLeft w:val="0"/>
      <w:marRight w:val="0"/>
      <w:marTop w:val="0"/>
      <w:marBottom w:val="0"/>
      <w:divBdr>
        <w:top w:val="none" w:sz="0" w:space="0" w:color="auto"/>
        <w:left w:val="none" w:sz="0" w:space="0" w:color="auto"/>
        <w:bottom w:val="none" w:sz="0" w:space="0" w:color="auto"/>
        <w:right w:val="none" w:sz="0" w:space="0" w:color="auto"/>
      </w:divBdr>
      <w:divsChild>
        <w:div w:id="1225798586">
          <w:marLeft w:val="0"/>
          <w:marRight w:val="0"/>
          <w:marTop w:val="0"/>
          <w:marBottom w:val="0"/>
          <w:divBdr>
            <w:top w:val="none" w:sz="0" w:space="0" w:color="auto"/>
            <w:left w:val="none" w:sz="0" w:space="0" w:color="auto"/>
            <w:bottom w:val="none" w:sz="0" w:space="0" w:color="auto"/>
            <w:right w:val="none" w:sz="0" w:space="0" w:color="auto"/>
          </w:divBdr>
          <w:divsChild>
            <w:div w:id="1144421557">
              <w:marLeft w:val="0"/>
              <w:marRight w:val="0"/>
              <w:marTop w:val="0"/>
              <w:marBottom w:val="0"/>
              <w:divBdr>
                <w:top w:val="none" w:sz="0" w:space="0" w:color="auto"/>
                <w:left w:val="none" w:sz="0" w:space="0" w:color="auto"/>
                <w:bottom w:val="none" w:sz="0" w:space="0" w:color="auto"/>
                <w:right w:val="none" w:sz="0" w:space="0" w:color="auto"/>
              </w:divBdr>
              <w:divsChild>
                <w:div w:id="222831403">
                  <w:marLeft w:val="2928"/>
                  <w:marRight w:val="0"/>
                  <w:marTop w:val="720"/>
                  <w:marBottom w:val="0"/>
                  <w:divBdr>
                    <w:top w:val="none" w:sz="0" w:space="0" w:color="auto"/>
                    <w:left w:val="none" w:sz="0" w:space="0" w:color="auto"/>
                    <w:bottom w:val="none" w:sz="0" w:space="0" w:color="auto"/>
                    <w:right w:val="none" w:sz="0" w:space="0" w:color="auto"/>
                  </w:divBdr>
                  <w:divsChild>
                    <w:div w:id="114527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949632">
      <w:bodyDiv w:val="1"/>
      <w:marLeft w:val="0"/>
      <w:marRight w:val="0"/>
      <w:marTop w:val="0"/>
      <w:marBottom w:val="0"/>
      <w:divBdr>
        <w:top w:val="none" w:sz="0" w:space="0" w:color="auto"/>
        <w:left w:val="none" w:sz="0" w:space="0" w:color="auto"/>
        <w:bottom w:val="none" w:sz="0" w:space="0" w:color="auto"/>
        <w:right w:val="none" w:sz="0" w:space="0" w:color="auto"/>
      </w:divBdr>
    </w:div>
    <w:div w:id="224069246">
      <w:bodyDiv w:val="1"/>
      <w:marLeft w:val="0"/>
      <w:marRight w:val="0"/>
      <w:marTop w:val="0"/>
      <w:marBottom w:val="0"/>
      <w:divBdr>
        <w:top w:val="none" w:sz="0" w:space="0" w:color="auto"/>
        <w:left w:val="none" w:sz="0" w:space="0" w:color="auto"/>
        <w:bottom w:val="none" w:sz="0" w:space="0" w:color="auto"/>
        <w:right w:val="none" w:sz="0" w:space="0" w:color="auto"/>
      </w:divBdr>
    </w:div>
    <w:div w:id="228809484">
      <w:bodyDiv w:val="1"/>
      <w:marLeft w:val="0"/>
      <w:marRight w:val="0"/>
      <w:marTop w:val="0"/>
      <w:marBottom w:val="0"/>
      <w:divBdr>
        <w:top w:val="none" w:sz="0" w:space="0" w:color="auto"/>
        <w:left w:val="none" w:sz="0" w:space="0" w:color="auto"/>
        <w:bottom w:val="none" w:sz="0" w:space="0" w:color="auto"/>
        <w:right w:val="none" w:sz="0" w:space="0" w:color="auto"/>
      </w:divBdr>
      <w:divsChild>
        <w:div w:id="1793284900">
          <w:marLeft w:val="0"/>
          <w:marRight w:val="0"/>
          <w:marTop w:val="0"/>
          <w:marBottom w:val="0"/>
          <w:divBdr>
            <w:top w:val="none" w:sz="0" w:space="0" w:color="auto"/>
            <w:left w:val="none" w:sz="0" w:space="0" w:color="auto"/>
            <w:bottom w:val="none" w:sz="0" w:space="0" w:color="auto"/>
            <w:right w:val="none" w:sz="0" w:space="0" w:color="auto"/>
          </w:divBdr>
          <w:divsChild>
            <w:div w:id="230966610">
              <w:marLeft w:val="0"/>
              <w:marRight w:val="0"/>
              <w:marTop w:val="0"/>
              <w:marBottom w:val="0"/>
              <w:divBdr>
                <w:top w:val="none" w:sz="0" w:space="0" w:color="auto"/>
                <w:left w:val="none" w:sz="0" w:space="0" w:color="auto"/>
                <w:bottom w:val="none" w:sz="0" w:space="0" w:color="auto"/>
                <w:right w:val="none" w:sz="0" w:space="0" w:color="auto"/>
              </w:divBdr>
              <w:divsChild>
                <w:div w:id="1858540042">
                  <w:marLeft w:val="2928"/>
                  <w:marRight w:val="0"/>
                  <w:marTop w:val="720"/>
                  <w:marBottom w:val="0"/>
                  <w:divBdr>
                    <w:top w:val="none" w:sz="0" w:space="0" w:color="auto"/>
                    <w:left w:val="none" w:sz="0" w:space="0" w:color="auto"/>
                    <w:bottom w:val="none" w:sz="0" w:space="0" w:color="auto"/>
                    <w:right w:val="none" w:sz="0" w:space="0" w:color="auto"/>
                  </w:divBdr>
                  <w:divsChild>
                    <w:div w:id="88206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243867">
      <w:bodyDiv w:val="1"/>
      <w:marLeft w:val="0"/>
      <w:marRight w:val="0"/>
      <w:marTop w:val="0"/>
      <w:marBottom w:val="0"/>
      <w:divBdr>
        <w:top w:val="none" w:sz="0" w:space="0" w:color="auto"/>
        <w:left w:val="none" w:sz="0" w:space="0" w:color="auto"/>
        <w:bottom w:val="none" w:sz="0" w:space="0" w:color="auto"/>
        <w:right w:val="none" w:sz="0" w:space="0" w:color="auto"/>
      </w:divBdr>
    </w:div>
    <w:div w:id="239097353">
      <w:bodyDiv w:val="1"/>
      <w:marLeft w:val="0"/>
      <w:marRight w:val="0"/>
      <w:marTop w:val="0"/>
      <w:marBottom w:val="0"/>
      <w:divBdr>
        <w:top w:val="none" w:sz="0" w:space="0" w:color="auto"/>
        <w:left w:val="none" w:sz="0" w:space="0" w:color="auto"/>
        <w:bottom w:val="none" w:sz="0" w:space="0" w:color="auto"/>
        <w:right w:val="none" w:sz="0" w:space="0" w:color="auto"/>
      </w:divBdr>
    </w:div>
    <w:div w:id="244144926">
      <w:bodyDiv w:val="1"/>
      <w:marLeft w:val="0"/>
      <w:marRight w:val="0"/>
      <w:marTop w:val="0"/>
      <w:marBottom w:val="0"/>
      <w:divBdr>
        <w:top w:val="none" w:sz="0" w:space="0" w:color="auto"/>
        <w:left w:val="none" w:sz="0" w:space="0" w:color="auto"/>
        <w:bottom w:val="none" w:sz="0" w:space="0" w:color="auto"/>
        <w:right w:val="none" w:sz="0" w:space="0" w:color="auto"/>
      </w:divBdr>
    </w:div>
    <w:div w:id="252205702">
      <w:bodyDiv w:val="1"/>
      <w:marLeft w:val="0"/>
      <w:marRight w:val="0"/>
      <w:marTop w:val="0"/>
      <w:marBottom w:val="0"/>
      <w:divBdr>
        <w:top w:val="none" w:sz="0" w:space="0" w:color="auto"/>
        <w:left w:val="none" w:sz="0" w:space="0" w:color="auto"/>
        <w:bottom w:val="none" w:sz="0" w:space="0" w:color="auto"/>
        <w:right w:val="none" w:sz="0" w:space="0" w:color="auto"/>
      </w:divBdr>
    </w:div>
    <w:div w:id="257449666">
      <w:bodyDiv w:val="1"/>
      <w:marLeft w:val="0"/>
      <w:marRight w:val="0"/>
      <w:marTop w:val="0"/>
      <w:marBottom w:val="0"/>
      <w:divBdr>
        <w:top w:val="none" w:sz="0" w:space="0" w:color="auto"/>
        <w:left w:val="none" w:sz="0" w:space="0" w:color="auto"/>
        <w:bottom w:val="none" w:sz="0" w:space="0" w:color="auto"/>
        <w:right w:val="none" w:sz="0" w:space="0" w:color="auto"/>
      </w:divBdr>
    </w:div>
    <w:div w:id="257905474">
      <w:bodyDiv w:val="1"/>
      <w:marLeft w:val="0"/>
      <w:marRight w:val="0"/>
      <w:marTop w:val="0"/>
      <w:marBottom w:val="0"/>
      <w:divBdr>
        <w:top w:val="none" w:sz="0" w:space="0" w:color="auto"/>
        <w:left w:val="none" w:sz="0" w:space="0" w:color="auto"/>
        <w:bottom w:val="none" w:sz="0" w:space="0" w:color="auto"/>
        <w:right w:val="none" w:sz="0" w:space="0" w:color="auto"/>
      </w:divBdr>
    </w:div>
    <w:div w:id="282925845">
      <w:bodyDiv w:val="1"/>
      <w:marLeft w:val="0"/>
      <w:marRight w:val="0"/>
      <w:marTop w:val="0"/>
      <w:marBottom w:val="0"/>
      <w:divBdr>
        <w:top w:val="none" w:sz="0" w:space="0" w:color="auto"/>
        <w:left w:val="none" w:sz="0" w:space="0" w:color="auto"/>
        <w:bottom w:val="none" w:sz="0" w:space="0" w:color="auto"/>
        <w:right w:val="none" w:sz="0" w:space="0" w:color="auto"/>
      </w:divBdr>
    </w:div>
    <w:div w:id="286472701">
      <w:bodyDiv w:val="1"/>
      <w:marLeft w:val="0"/>
      <w:marRight w:val="0"/>
      <w:marTop w:val="0"/>
      <w:marBottom w:val="0"/>
      <w:divBdr>
        <w:top w:val="none" w:sz="0" w:space="0" w:color="auto"/>
        <w:left w:val="none" w:sz="0" w:space="0" w:color="auto"/>
        <w:bottom w:val="none" w:sz="0" w:space="0" w:color="auto"/>
        <w:right w:val="none" w:sz="0" w:space="0" w:color="auto"/>
      </w:divBdr>
    </w:div>
    <w:div w:id="299192376">
      <w:bodyDiv w:val="1"/>
      <w:marLeft w:val="0"/>
      <w:marRight w:val="0"/>
      <w:marTop w:val="0"/>
      <w:marBottom w:val="0"/>
      <w:divBdr>
        <w:top w:val="none" w:sz="0" w:space="0" w:color="auto"/>
        <w:left w:val="none" w:sz="0" w:space="0" w:color="auto"/>
        <w:bottom w:val="none" w:sz="0" w:space="0" w:color="auto"/>
        <w:right w:val="none" w:sz="0" w:space="0" w:color="auto"/>
      </w:divBdr>
    </w:div>
    <w:div w:id="304624646">
      <w:bodyDiv w:val="1"/>
      <w:marLeft w:val="0"/>
      <w:marRight w:val="0"/>
      <w:marTop w:val="0"/>
      <w:marBottom w:val="0"/>
      <w:divBdr>
        <w:top w:val="none" w:sz="0" w:space="0" w:color="auto"/>
        <w:left w:val="none" w:sz="0" w:space="0" w:color="auto"/>
        <w:bottom w:val="none" w:sz="0" w:space="0" w:color="auto"/>
        <w:right w:val="none" w:sz="0" w:space="0" w:color="auto"/>
      </w:divBdr>
    </w:div>
    <w:div w:id="305668384">
      <w:bodyDiv w:val="1"/>
      <w:marLeft w:val="0"/>
      <w:marRight w:val="0"/>
      <w:marTop w:val="0"/>
      <w:marBottom w:val="0"/>
      <w:divBdr>
        <w:top w:val="none" w:sz="0" w:space="0" w:color="auto"/>
        <w:left w:val="none" w:sz="0" w:space="0" w:color="auto"/>
        <w:bottom w:val="none" w:sz="0" w:space="0" w:color="auto"/>
        <w:right w:val="none" w:sz="0" w:space="0" w:color="auto"/>
      </w:divBdr>
    </w:div>
    <w:div w:id="308247996">
      <w:bodyDiv w:val="1"/>
      <w:marLeft w:val="0"/>
      <w:marRight w:val="0"/>
      <w:marTop w:val="0"/>
      <w:marBottom w:val="0"/>
      <w:divBdr>
        <w:top w:val="none" w:sz="0" w:space="0" w:color="auto"/>
        <w:left w:val="none" w:sz="0" w:space="0" w:color="auto"/>
        <w:bottom w:val="none" w:sz="0" w:space="0" w:color="auto"/>
        <w:right w:val="none" w:sz="0" w:space="0" w:color="auto"/>
      </w:divBdr>
    </w:div>
    <w:div w:id="309359904">
      <w:bodyDiv w:val="1"/>
      <w:marLeft w:val="0"/>
      <w:marRight w:val="0"/>
      <w:marTop w:val="0"/>
      <w:marBottom w:val="0"/>
      <w:divBdr>
        <w:top w:val="none" w:sz="0" w:space="0" w:color="auto"/>
        <w:left w:val="none" w:sz="0" w:space="0" w:color="auto"/>
        <w:bottom w:val="none" w:sz="0" w:space="0" w:color="auto"/>
        <w:right w:val="none" w:sz="0" w:space="0" w:color="auto"/>
      </w:divBdr>
    </w:div>
    <w:div w:id="327565120">
      <w:bodyDiv w:val="1"/>
      <w:marLeft w:val="0"/>
      <w:marRight w:val="0"/>
      <w:marTop w:val="0"/>
      <w:marBottom w:val="0"/>
      <w:divBdr>
        <w:top w:val="none" w:sz="0" w:space="0" w:color="auto"/>
        <w:left w:val="none" w:sz="0" w:space="0" w:color="auto"/>
        <w:bottom w:val="none" w:sz="0" w:space="0" w:color="auto"/>
        <w:right w:val="none" w:sz="0" w:space="0" w:color="auto"/>
      </w:divBdr>
    </w:div>
    <w:div w:id="328800557">
      <w:bodyDiv w:val="1"/>
      <w:marLeft w:val="0"/>
      <w:marRight w:val="0"/>
      <w:marTop w:val="0"/>
      <w:marBottom w:val="0"/>
      <w:divBdr>
        <w:top w:val="none" w:sz="0" w:space="0" w:color="auto"/>
        <w:left w:val="none" w:sz="0" w:space="0" w:color="auto"/>
        <w:bottom w:val="none" w:sz="0" w:space="0" w:color="auto"/>
        <w:right w:val="none" w:sz="0" w:space="0" w:color="auto"/>
      </w:divBdr>
    </w:div>
    <w:div w:id="338317254">
      <w:bodyDiv w:val="1"/>
      <w:marLeft w:val="0"/>
      <w:marRight w:val="0"/>
      <w:marTop w:val="0"/>
      <w:marBottom w:val="0"/>
      <w:divBdr>
        <w:top w:val="none" w:sz="0" w:space="0" w:color="auto"/>
        <w:left w:val="none" w:sz="0" w:space="0" w:color="auto"/>
        <w:bottom w:val="none" w:sz="0" w:space="0" w:color="auto"/>
        <w:right w:val="none" w:sz="0" w:space="0" w:color="auto"/>
      </w:divBdr>
    </w:div>
    <w:div w:id="347756312">
      <w:bodyDiv w:val="1"/>
      <w:marLeft w:val="0"/>
      <w:marRight w:val="0"/>
      <w:marTop w:val="0"/>
      <w:marBottom w:val="0"/>
      <w:divBdr>
        <w:top w:val="none" w:sz="0" w:space="0" w:color="auto"/>
        <w:left w:val="none" w:sz="0" w:space="0" w:color="auto"/>
        <w:bottom w:val="none" w:sz="0" w:space="0" w:color="auto"/>
        <w:right w:val="none" w:sz="0" w:space="0" w:color="auto"/>
      </w:divBdr>
      <w:divsChild>
        <w:div w:id="706099815">
          <w:marLeft w:val="0"/>
          <w:marRight w:val="0"/>
          <w:marTop w:val="0"/>
          <w:marBottom w:val="0"/>
          <w:divBdr>
            <w:top w:val="none" w:sz="0" w:space="0" w:color="auto"/>
            <w:left w:val="none" w:sz="0" w:space="0" w:color="auto"/>
            <w:bottom w:val="none" w:sz="0" w:space="0" w:color="auto"/>
            <w:right w:val="none" w:sz="0" w:space="0" w:color="auto"/>
          </w:divBdr>
          <w:divsChild>
            <w:div w:id="1293512055">
              <w:marLeft w:val="0"/>
              <w:marRight w:val="0"/>
              <w:marTop w:val="0"/>
              <w:marBottom w:val="0"/>
              <w:divBdr>
                <w:top w:val="none" w:sz="0" w:space="0" w:color="auto"/>
                <w:left w:val="none" w:sz="0" w:space="0" w:color="auto"/>
                <w:bottom w:val="none" w:sz="0" w:space="0" w:color="auto"/>
                <w:right w:val="none" w:sz="0" w:space="0" w:color="auto"/>
              </w:divBdr>
              <w:divsChild>
                <w:div w:id="333269736">
                  <w:marLeft w:val="2928"/>
                  <w:marRight w:val="0"/>
                  <w:marTop w:val="720"/>
                  <w:marBottom w:val="0"/>
                  <w:divBdr>
                    <w:top w:val="none" w:sz="0" w:space="0" w:color="auto"/>
                    <w:left w:val="none" w:sz="0" w:space="0" w:color="auto"/>
                    <w:bottom w:val="none" w:sz="0" w:space="0" w:color="auto"/>
                    <w:right w:val="none" w:sz="0" w:space="0" w:color="auto"/>
                  </w:divBdr>
                  <w:divsChild>
                    <w:div w:id="99302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184667">
      <w:bodyDiv w:val="1"/>
      <w:marLeft w:val="0"/>
      <w:marRight w:val="0"/>
      <w:marTop w:val="0"/>
      <w:marBottom w:val="0"/>
      <w:divBdr>
        <w:top w:val="none" w:sz="0" w:space="0" w:color="auto"/>
        <w:left w:val="none" w:sz="0" w:space="0" w:color="auto"/>
        <w:bottom w:val="none" w:sz="0" w:space="0" w:color="auto"/>
        <w:right w:val="none" w:sz="0" w:space="0" w:color="auto"/>
      </w:divBdr>
    </w:div>
    <w:div w:id="350843146">
      <w:bodyDiv w:val="1"/>
      <w:marLeft w:val="0"/>
      <w:marRight w:val="0"/>
      <w:marTop w:val="0"/>
      <w:marBottom w:val="0"/>
      <w:divBdr>
        <w:top w:val="none" w:sz="0" w:space="0" w:color="auto"/>
        <w:left w:val="none" w:sz="0" w:space="0" w:color="auto"/>
        <w:bottom w:val="none" w:sz="0" w:space="0" w:color="auto"/>
        <w:right w:val="none" w:sz="0" w:space="0" w:color="auto"/>
      </w:divBdr>
    </w:div>
    <w:div w:id="353699281">
      <w:bodyDiv w:val="1"/>
      <w:marLeft w:val="0"/>
      <w:marRight w:val="0"/>
      <w:marTop w:val="0"/>
      <w:marBottom w:val="0"/>
      <w:divBdr>
        <w:top w:val="none" w:sz="0" w:space="0" w:color="auto"/>
        <w:left w:val="none" w:sz="0" w:space="0" w:color="auto"/>
        <w:bottom w:val="none" w:sz="0" w:space="0" w:color="auto"/>
        <w:right w:val="none" w:sz="0" w:space="0" w:color="auto"/>
      </w:divBdr>
    </w:div>
    <w:div w:id="361438019">
      <w:bodyDiv w:val="1"/>
      <w:marLeft w:val="0"/>
      <w:marRight w:val="0"/>
      <w:marTop w:val="0"/>
      <w:marBottom w:val="0"/>
      <w:divBdr>
        <w:top w:val="none" w:sz="0" w:space="0" w:color="auto"/>
        <w:left w:val="none" w:sz="0" w:space="0" w:color="auto"/>
        <w:bottom w:val="none" w:sz="0" w:space="0" w:color="auto"/>
        <w:right w:val="none" w:sz="0" w:space="0" w:color="auto"/>
      </w:divBdr>
    </w:div>
    <w:div w:id="374355310">
      <w:bodyDiv w:val="1"/>
      <w:marLeft w:val="0"/>
      <w:marRight w:val="0"/>
      <w:marTop w:val="0"/>
      <w:marBottom w:val="0"/>
      <w:divBdr>
        <w:top w:val="none" w:sz="0" w:space="0" w:color="auto"/>
        <w:left w:val="none" w:sz="0" w:space="0" w:color="auto"/>
        <w:bottom w:val="none" w:sz="0" w:space="0" w:color="auto"/>
        <w:right w:val="none" w:sz="0" w:space="0" w:color="auto"/>
      </w:divBdr>
    </w:div>
    <w:div w:id="380831844">
      <w:bodyDiv w:val="1"/>
      <w:marLeft w:val="0"/>
      <w:marRight w:val="0"/>
      <w:marTop w:val="0"/>
      <w:marBottom w:val="0"/>
      <w:divBdr>
        <w:top w:val="none" w:sz="0" w:space="0" w:color="auto"/>
        <w:left w:val="none" w:sz="0" w:space="0" w:color="auto"/>
        <w:bottom w:val="none" w:sz="0" w:space="0" w:color="auto"/>
        <w:right w:val="none" w:sz="0" w:space="0" w:color="auto"/>
      </w:divBdr>
    </w:div>
    <w:div w:id="505629114">
      <w:bodyDiv w:val="1"/>
      <w:marLeft w:val="0"/>
      <w:marRight w:val="0"/>
      <w:marTop w:val="0"/>
      <w:marBottom w:val="0"/>
      <w:divBdr>
        <w:top w:val="none" w:sz="0" w:space="0" w:color="auto"/>
        <w:left w:val="none" w:sz="0" w:space="0" w:color="auto"/>
        <w:bottom w:val="none" w:sz="0" w:space="0" w:color="auto"/>
        <w:right w:val="none" w:sz="0" w:space="0" w:color="auto"/>
      </w:divBdr>
    </w:div>
    <w:div w:id="511577933">
      <w:bodyDiv w:val="1"/>
      <w:marLeft w:val="0"/>
      <w:marRight w:val="0"/>
      <w:marTop w:val="0"/>
      <w:marBottom w:val="0"/>
      <w:divBdr>
        <w:top w:val="none" w:sz="0" w:space="0" w:color="auto"/>
        <w:left w:val="none" w:sz="0" w:space="0" w:color="auto"/>
        <w:bottom w:val="none" w:sz="0" w:space="0" w:color="auto"/>
        <w:right w:val="none" w:sz="0" w:space="0" w:color="auto"/>
      </w:divBdr>
    </w:div>
    <w:div w:id="512915092">
      <w:bodyDiv w:val="1"/>
      <w:marLeft w:val="0"/>
      <w:marRight w:val="0"/>
      <w:marTop w:val="0"/>
      <w:marBottom w:val="0"/>
      <w:divBdr>
        <w:top w:val="none" w:sz="0" w:space="0" w:color="auto"/>
        <w:left w:val="none" w:sz="0" w:space="0" w:color="auto"/>
        <w:bottom w:val="none" w:sz="0" w:space="0" w:color="auto"/>
        <w:right w:val="none" w:sz="0" w:space="0" w:color="auto"/>
      </w:divBdr>
    </w:div>
    <w:div w:id="518390914">
      <w:bodyDiv w:val="1"/>
      <w:marLeft w:val="0"/>
      <w:marRight w:val="0"/>
      <w:marTop w:val="0"/>
      <w:marBottom w:val="0"/>
      <w:divBdr>
        <w:top w:val="none" w:sz="0" w:space="0" w:color="auto"/>
        <w:left w:val="none" w:sz="0" w:space="0" w:color="auto"/>
        <w:bottom w:val="none" w:sz="0" w:space="0" w:color="auto"/>
        <w:right w:val="none" w:sz="0" w:space="0" w:color="auto"/>
      </w:divBdr>
    </w:div>
    <w:div w:id="539633840">
      <w:bodyDiv w:val="1"/>
      <w:marLeft w:val="0"/>
      <w:marRight w:val="0"/>
      <w:marTop w:val="0"/>
      <w:marBottom w:val="0"/>
      <w:divBdr>
        <w:top w:val="none" w:sz="0" w:space="0" w:color="auto"/>
        <w:left w:val="none" w:sz="0" w:space="0" w:color="auto"/>
        <w:bottom w:val="none" w:sz="0" w:space="0" w:color="auto"/>
        <w:right w:val="none" w:sz="0" w:space="0" w:color="auto"/>
      </w:divBdr>
      <w:divsChild>
        <w:div w:id="1355107287">
          <w:marLeft w:val="0"/>
          <w:marRight w:val="0"/>
          <w:marTop w:val="0"/>
          <w:marBottom w:val="0"/>
          <w:divBdr>
            <w:top w:val="none" w:sz="0" w:space="0" w:color="auto"/>
            <w:left w:val="none" w:sz="0" w:space="0" w:color="auto"/>
            <w:bottom w:val="none" w:sz="0" w:space="0" w:color="auto"/>
            <w:right w:val="none" w:sz="0" w:space="0" w:color="auto"/>
          </w:divBdr>
          <w:divsChild>
            <w:div w:id="247544935">
              <w:marLeft w:val="0"/>
              <w:marRight w:val="0"/>
              <w:marTop w:val="0"/>
              <w:marBottom w:val="0"/>
              <w:divBdr>
                <w:top w:val="none" w:sz="0" w:space="0" w:color="auto"/>
                <w:left w:val="none" w:sz="0" w:space="0" w:color="auto"/>
                <w:bottom w:val="none" w:sz="0" w:space="0" w:color="auto"/>
                <w:right w:val="none" w:sz="0" w:space="0" w:color="auto"/>
              </w:divBdr>
              <w:divsChild>
                <w:div w:id="2102215825">
                  <w:marLeft w:val="0"/>
                  <w:marRight w:val="180"/>
                  <w:marTop w:val="0"/>
                  <w:marBottom w:val="0"/>
                  <w:divBdr>
                    <w:top w:val="none" w:sz="0" w:space="0" w:color="auto"/>
                    <w:left w:val="none" w:sz="0" w:space="0" w:color="auto"/>
                    <w:bottom w:val="none" w:sz="0" w:space="0" w:color="auto"/>
                    <w:right w:val="none" w:sz="0" w:space="0" w:color="auto"/>
                  </w:divBdr>
                  <w:divsChild>
                    <w:div w:id="59883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121732">
      <w:bodyDiv w:val="1"/>
      <w:marLeft w:val="0"/>
      <w:marRight w:val="0"/>
      <w:marTop w:val="0"/>
      <w:marBottom w:val="0"/>
      <w:divBdr>
        <w:top w:val="none" w:sz="0" w:space="0" w:color="auto"/>
        <w:left w:val="none" w:sz="0" w:space="0" w:color="auto"/>
        <w:bottom w:val="none" w:sz="0" w:space="0" w:color="auto"/>
        <w:right w:val="none" w:sz="0" w:space="0" w:color="auto"/>
      </w:divBdr>
    </w:div>
    <w:div w:id="554700541">
      <w:bodyDiv w:val="1"/>
      <w:marLeft w:val="0"/>
      <w:marRight w:val="0"/>
      <w:marTop w:val="0"/>
      <w:marBottom w:val="0"/>
      <w:divBdr>
        <w:top w:val="none" w:sz="0" w:space="0" w:color="auto"/>
        <w:left w:val="none" w:sz="0" w:space="0" w:color="auto"/>
        <w:bottom w:val="none" w:sz="0" w:space="0" w:color="auto"/>
        <w:right w:val="none" w:sz="0" w:space="0" w:color="auto"/>
      </w:divBdr>
      <w:divsChild>
        <w:div w:id="564536887">
          <w:marLeft w:val="0"/>
          <w:marRight w:val="0"/>
          <w:marTop w:val="0"/>
          <w:marBottom w:val="0"/>
          <w:divBdr>
            <w:top w:val="none" w:sz="0" w:space="0" w:color="auto"/>
            <w:left w:val="none" w:sz="0" w:space="0" w:color="auto"/>
            <w:bottom w:val="none" w:sz="0" w:space="0" w:color="auto"/>
            <w:right w:val="none" w:sz="0" w:space="0" w:color="auto"/>
          </w:divBdr>
          <w:divsChild>
            <w:div w:id="1442869977">
              <w:marLeft w:val="0"/>
              <w:marRight w:val="0"/>
              <w:marTop w:val="0"/>
              <w:marBottom w:val="0"/>
              <w:divBdr>
                <w:top w:val="none" w:sz="0" w:space="0" w:color="auto"/>
                <w:left w:val="none" w:sz="0" w:space="0" w:color="auto"/>
                <w:bottom w:val="none" w:sz="0" w:space="0" w:color="auto"/>
                <w:right w:val="none" w:sz="0" w:space="0" w:color="auto"/>
              </w:divBdr>
              <w:divsChild>
                <w:div w:id="346561617">
                  <w:marLeft w:val="2928"/>
                  <w:marRight w:val="0"/>
                  <w:marTop w:val="720"/>
                  <w:marBottom w:val="0"/>
                  <w:divBdr>
                    <w:top w:val="none" w:sz="0" w:space="0" w:color="auto"/>
                    <w:left w:val="none" w:sz="0" w:space="0" w:color="auto"/>
                    <w:bottom w:val="none" w:sz="0" w:space="0" w:color="auto"/>
                    <w:right w:val="none" w:sz="0" w:space="0" w:color="auto"/>
                  </w:divBdr>
                  <w:divsChild>
                    <w:div w:id="126257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286724">
      <w:bodyDiv w:val="1"/>
      <w:marLeft w:val="0"/>
      <w:marRight w:val="0"/>
      <w:marTop w:val="0"/>
      <w:marBottom w:val="0"/>
      <w:divBdr>
        <w:top w:val="none" w:sz="0" w:space="0" w:color="auto"/>
        <w:left w:val="none" w:sz="0" w:space="0" w:color="auto"/>
        <w:bottom w:val="none" w:sz="0" w:space="0" w:color="auto"/>
        <w:right w:val="none" w:sz="0" w:space="0" w:color="auto"/>
      </w:divBdr>
      <w:divsChild>
        <w:div w:id="522324937">
          <w:marLeft w:val="0"/>
          <w:marRight w:val="0"/>
          <w:marTop w:val="0"/>
          <w:marBottom w:val="0"/>
          <w:divBdr>
            <w:top w:val="none" w:sz="0" w:space="0" w:color="auto"/>
            <w:left w:val="none" w:sz="0" w:space="0" w:color="auto"/>
            <w:bottom w:val="none" w:sz="0" w:space="0" w:color="auto"/>
            <w:right w:val="none" w:sz="0" w:space="0" w:color="auto"/>
          </w:divBdr>
          <w:divsChild>
            <w:div w:id="659161509">
              <w:marLeft w:val="0"/>
              <w:marRight w:val="0"/>
              <w:marTop w:val="0"/>
              <w:marBottom w:val="0"/>
              <w:divBdr>
                <w:top w:val="none" w:sz="0" w:space="0" w:color="auto"/>
                <w:left w:val="none" w:sz="0" w:space="0" w:color="auto"/>
                <w:bottom w:val="none" w:sz="0" w:space="0" w:color="auto"/>
                <w:right w:val="none" w:sz="0" w:space="0" w:color="auto"/>
              </w:divBdr>
              <w:divsChild>
                <w:div w:id="598023718">
                  <w:marLeft w:val="0"/>
                  <w:marRight w:val="0"/>
                  <w:marTop w:val="0"/>
                  <w:marBottom w:val="0"/>
                  <w:divBdr>
                    <w:top w:val="none" w:sz="0" w:space="0" w:color="auto"/>
                    <w:left w:val="none" w:sz="0" w:space="0" w:color="auto"/>
                    <w:bottom w:val="none" w:sz="0" w:space="0" w:color="auto"/>
                    <w:right w:val="none" w:sz="0" w:space="0" w:color="auto"/>
                  </w:divBdr>
                  <w:divsChild>
                    <w:div w:id="1669209511">
                      <w:marLeft w:val="0"/>
                      <w:marRight w:val="0"/>
                      <w:marTop w:val="0"/>
                      <w:marBottom w:val="0"/>
                      <w:divBdr>
                        <w:top w:val="none" w:sz="0" w:space="0" w:color="auto"/>
                        <w:left w:val="none" w:sz="0" w:space="0" w:color="auto"/>
                        <w:bottom w:val="none" w:sz="0" w:space="0" w:color="auto"/>
                        <w:right w:val="none" w:sz="0" w:space="0" w:color="auto"/>
                      </w:divBdr>
                      <w:divsChild>
                        <w:div w:id="203257316">
                          <w:marLeft w:val="0"/>
                          <w:marRight w:val="0"/>
                          <w:marTop w:val="0"/>
                          <w:marBottom w:val="0"/>
                          <w:divBdr>
                            <w:top w:val="none" w:sz="0" w:space="0" w:color="auto"/>
                            <w:left w:val="none" w:sz="0" w:space="0" w:color="auto"/>
                            <w:bottom w:val="none" w:sz="0" w:space="0" w:color="auto"/>
                            <w:right w:val="none" w:sz="0" w:space="0" w:color="auto"/>
                          </w:divBdr>
                          <w:divsChild>
                            <w:div w:id="402414845">
                              <w:marLeft w:val="0"/>
                              <w:marRight w:val="0"/>
                              <w:marTop w:val="0"/>
                              <w:marBottom w:val="0"/>
                              <w:divBdr>
                                <w:top w:val="none" w:sz="0" w:space="0" w:color="auto"/>
                                <w:left w:val="none" w:sz="0" w:space="0" w:color="auto"/>
                                <w:bottom w:val="none" w:sz="0" w:space="0" w:color="auto"/>
                                <w:right w:val="none" w:sz="0" w:space="0" w:color="auto"/>
                              </w:divBdr>
                              <w:divsChild>
                                <w:div w:id="698362673">
                                  <w:marLeft w:val="0"/>
                                  <w:marRight w:val="0"/>
                                  <w:marTop w:val="0"/>
                                  <w:marBottom w:val="0"/>
                                  <w:divBdr>
                                    <w:top w:val="none" w:sz="0" w:space="0" w:color="auto"/>
                                    <w:left w:val="none" w:sz="0" w:space="0" w:color="auto"/>
                                    <w:bottom w:val="none" w:sz="0" w:space="0" w:color="auto"/>
                                    <w:right w:val="none" w:sz="0" w:space="0" w:color="auto"/>
                                  </w:divBdr>
                                </w:div>
                                <w:div w:id="958949502">
                                  <w:marLeft w:val="0"/>
                                  <w:marRight w:val="0"/>
                                  <w:marTop w:val="0"/>
                                  <w:marBottom w:val="0"/>
                                  <w:divBdr>
                                    <w:top w:val="none" w:sz="0" w:space="0" w:color="auto"/>
                                    <w:left w:val="none" w:sz="0" w:space="0" w:color="auto"/>
                                    <w:bottom w:val="none" w:sz="0" w:space="0" w:color="auto"/>
                                    <w:right w:val="none" w:sz="0" w:space="0" w:color="auto"/>
                                  </w:divBdr>
                                </w:div>
                                <w:div w:id="1060441724">
                                  <w:marLeft w:val="0"/>
                                  <w:marRight w:val="0"/>
                                  <w:marTop w:val="0"/>
                                  <w:marBottom w:val="0"/>
                                  <w:divBdr>
                                    <w:top w:val="none" w:sz="0" w:space="0" w:color="auto"/>
                                    <w:left w:val="none" w:sz="0" w:space="0" w:color="auto"/>
                                    <w:bottom w:val="none" w:sz="0" w:space="0" w:color="auto"/>
                                    <w:right w:val="none" w:sz="0" w:space="0" w:color="auto"/>
                                  </w:divBdr>
                                </w:div>
                                <w:div w:id="1263801291">
                                  <w:marLeft w:val="0"/>
                                  <w:marRight w:val="0"/>
                                  <w:marTop w:val="0"/>
                                  <w:marBottom w:val="0"/>
                                  <w:divBdr>
                                    <w:top w:val="none" w:sz="0" w:space="0" w:color="auto"/>
                                    <w:left w:val="none" w:sz="0" w:space="0" w:color="auto"/>
                                    <w:bottom w:val="none" w:sz="0" w:space="0" w:color="auto"/>
                                    <w:right w:val="none" w:sz="0" w:space="0" w:color="auto"/>
                                  </w:divBdr>
                                </w:div>
                                <w:div w:id="151757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5263232">
      <w:bodyDiv w:val="1"/>
      <w:marLeft w:val="0"/>
      <w:marRight w:val="0"/>
      <w:marTop w:val="0"/>
      <w:marBottom w:val="0"/>
      <w:divBdr>
        <w:top w:val="none" w:sz="0" w:space="0" w:color="auto"/>
        <w:left w:val="none" w:sz="0" w:space="0" w:color="auto"/>
        <w:bottom w:val="none" w:sz="0" w:space="0" w:color="auto"/>
        <w:right w:val="none" w:sz="0" w:space="0" w:color="auto"/>
      </w:divBdr>
    </w:div>
    <w:div w:id="605579126">
      <w:bodyDiv w:val="1"/>
      <w:marLeft w:val="0"/>
      <w:marRight w:val="0"/>
      <w:marTop w:val="0"/>
      <w:marBottom w:val="0"/>
      <w:divBdr>
        <w:top w:val="none" w:sz="0" w:space="0" w:color="auto"/>
        <w:left w:val="none" w:sz="0" w:space="0" w:color="auto"/>
        <w:bottom w:val="none" w:sz="0" w:space="0" w:color="auto"/>
        <w:right w:val="none" w:sz="0" w:space="0" w:color="auto"/>
      </w:divBdr>
    </w:div>
    <w:div w:id="605775829">
      <w:bodyDiv w:val="1"/>
      <w:marLeft w:val="0"/>
      <w:marRight w:val="0"/>
      <w:marTop w:val="0"/>
      <w:marBottom w:val="0"/>
      <w:divBdr>
        <w:top w:val="none" w:sz="0" w:space="0" w:color="auto"/>
        <w:left w:val="none" w:sz="0" w:space="0" w:color="auto"/>
        <w:bottom w:val="none" w:sz="0" w:space="0" w:color="auto"/>
        <w:right w:val="none" w:sz="0" w:space="0" w:color="auto"/>
      </w:divBdr>
    </w:div>
    <w:div w:id="607081664">
      <w:bodyDiv w:val="1"/>
      <w:marLeft w:val="0"/>
      <w:marRight w:val="0"/>
      <w:marTop w:val="0"/>
      <w:marBottom w:val="0"/>
      <w:divBdr>
        <w:top w:val="none" w:sz="0" w:space="0" w:color="auto"/>
        <w:left w:val="none" w:sz="0" w:space="0" w:color="auto"/>
        <w:bottom w:val="none" w:sz="0" w:space="0" w:color="auto"/>
        <w:right w:val="none" w:sz="0" w:space="0" w:color="auto"/>
      </w:divBdr>
    </w:div>
    <w:div w:id="610402615">
      <w:bodyDiv w:val="1"/>
      <w:marLeft w:val="0"/>
      <w:marRight w:val="0"/>
      <w:marTop w:val="0"/>
      <w:marBottom w:val="0"/>
      <w:divBdr>
        <w:top w:val="none" w:sz="0" w:space="0" w:color="auto"/>
        <w:left w:val="none" w:sz="0" w:space="0" w:color="auto"/>
        <w:bottom w:val="none" w:sz="0" w:space="0" w:color="auto"/>
        <w:right w:val="none" w:sz="0" w:space="0" w:color="auto"/>
      </w:divBdr>
    </w:div>
    <w:div w:id="624892628">
      <w:bodyDiv w:val="1"/>
      <w:marLeft w:val="0"/>
      <w:marRight w:val="0"/>
      <w:marTop w:val="0"/>
      <w:marBottom w:val="0"/>
      <w:divBdr>
        <w:top w:val="none" w:sz="0" w:space="0" w:color="auto"/>
        <w:left w:val="none" w:sz="0" w:space="0" w:color="auto"/>
        <w:bottom w:val="none" w:sz="0" w:space="0" w:color="auto"/>
        <w:right w:val="none" w:sz="0" w:space="0" w:color="auto"/>
      </w:divBdr>
    </w:div>
    <w:div w:id="640959497">
      <w:bodyDiv w:val="1"/>
      <w:marLeft w:val="0"/>
      <w:marRight w:val="0"/>
      <w:marTop w:val="0"/>
      <w:marBottom w:val="0"/>
      <w:divBdr>
        <w:top w:val="none" w:sz="0" w:space="0" w:color="auto"/>
        <w:left w:val="none" w:sz="0" w:space="0" w:color="auto"/>
        <w:bottom w:val="none" w:sz="0" w:space="0" w:color="auto"/>
        <w:right w:val="none" w:sz="0" w:space="0" w:color="auto"/>
      </w:divBdr>
    </w:div>
    <w:div w:id="653294535">
      <w:bodyDiv w:val="1"/>
      <w:marLeft w:val="0"/>
      <w:marRight w:val="0"/>
      <w:marTop w:val="0"/>
      <w:marBottom w:val="0"/>
      <w:divBdr>
        <w:top w:val="none" w:sz="0" w:space="0" w:color="auto"/>
        <w:left w:val="none" w:sz="0" w:space="0" w:color="auto"/>
        <w:bottom w:val="none" w:sz="0" w:space="0" w:color="auto"/>
        <w:right w:val="none" w:sz="0" w:space="0" w:color="auto"/>
      </w:divBdr>
    </w:div>
    <w:div w:id="658269634">
      <w:bodyDiv w:val="1"/>
      <w:marLeft w:val="0"/>
      <w:marRight w:val="0"/>
      <w:marTop w:val="0"/>
      <w:marBottom w:val="0"/>
      <w:divBdr>
        <w:top w:val="none" w:sz="0" w:space="0" w:color="auto"/>
        <w:left w:val="none" w:sz="0" w:space="0" w:color="auto"/>
        <w:bottom w:val="none" w:sz="0" w:space="0" w:color="auto"/>
        <w:right w:val="none" w:sz="0" w:space="0" w:color="auto"/>
      </w:divBdr>
    </w:div>
    <w:div w:id="676348195">
      <w:bodyDiv w:val="1"/>
      <w:marLeft w:val="0"/>
      <w:marRight w:val="0"/>
      <w:marTop w:val="0"/>
      <w:marBottom w:val="0"/>
      <w:divBdr>
        <w:top w:val="none" w:sz="0" w:space="0" w:color="auto"/>
        <w:left w:val="none" w:sz="0" w:space="0" w:color="auto"/>
        <w:bottom w:val="none" w:sz="0" w:space="0" w:color="auto"/>
        <w:right w:val="none" w:sz="0" w:space="0" w:color="auto"/>
      </w:divBdr>
    </w:div>
    <w:div w:id="686954219">
      <w:bodyDiv w:val="1"/>
      <w:marLeft w:val="0"/>
      <w:marRight w:val="0"/>
      <w:marTop w:val="0"/>
      <w:marBottom w:val="0"/>
      <w:divBdr>
        <w:top w:val="none" w:sz="0" w:space="0" w:color="auto"/>
        <w:left w:val="none" w:sz="0" w:space="0" w:color="auto"/>
        <w:bottom w:val="none" w:sz="0" w:space="0" w:color="auto"/>
        <w:right w:val="none" w:sz="0" w:space="0" w:color="auto"/>
      </w:divBdr>
    </w:div>
    <w:div w:id="701593543">
      <w:bodyDiv w:val="1"/>
      <w:marLeft w:val="750"/>
      <w:marRight w:val="0"/>
      <w:marTop w:val="0"/>
      <w:marBottom w:val="0"/>
      <w:divBdr>
        <w:top w:val="none" w:sz="0" w:space="0" w:color="auto"/>
        <w:left w:val="none" w:sz="0" w:space="0" w:color="auto"/>
        <w:bottom w:val="none" w:sz="0" w:space="0" w:color="auto"/>
        <w:right w:val="none" w:sz="0" w:space="0" w:color="auto"/>
      </w:divBdr>
    </w:div>
    <w:div w:id="723066065">
      <w:bodyDiv w:val="1"/>
      <w:marLeft w:val="0"/>
      <w:marRight w:val="0"/>
      <w:marTop w:val="0"/>
      <w:marBottom w:val="0"/>
      <w:divBdr>
        <w:top w:val="none" w:sz="0" w:space="0" w:color="auto"/>
        <w:left w:val="none" w:sz="0" w:space="0" w:color="auto"/>
        <w:bottom w:val="none" w:sz="0" w:space="0" w:color="auto"/>
        <w:right w:val="none" w:sz="0" w:space="0" w:color="auto"/>
      </w:divBdr>
    </w:div>
    <w:div w:id="763694586">
      <w:bodyDiv w:val="1"/>
      <w:marLeft w:val="0"/>
      <w:marRight w:val="0"/>
      <w:marTop w:val="0"/>
      <w:marBottom w:val="0"/>
      <w:divBdr>
        <w:top w:val="none" w:sz="0" w:space="0" w:color="auto"/>
        <w:left w:val="none" w:sz="0" w:space="0" w:color="auto"/>
        <w:bottom w:val="none" w:sz="0" w:space="0" w:color="auto"/>
        <w:right w:val="none" w:sz="0" w:space="0" w:color="auto"/>
      </w:divBdr>
    </w:div>
    <w:div w:id="764155693">
      <w:bodyDiv w:val="1"/>
      <w:marLeft w:val="0"/>
      <w:marRight w:val="0"/>
      <w:marTop w:val="0"/>
      <w:marBottom w:val="0"/>
      <w:divBdr>
        <w:top w:val="none" w:sz="0" w:space="0" w:color="auto"/>
        <w:left w:val="none" w:sz="0" w:space="0" w:color="auto"/>
        <w:bottom w:val="none" w:sz="0" w:space="0" w:color="auto"/>
        <w:right w:val="none" w:sz="0" w:space="0" w:color="auto"/>
      </w:divBdr>
    </w:div>
    <w:div w:id="777993608">
      <w:bodyDiv w:val="1"/>
      <w:marLeft w:val="0"/>
      <w:marRight w:val="0"/>
      <w:marTop w:val="0"/>
      <w:marBottom w:val="0"/>
      <w:divBdr>
        <w:top w:val="none" w:sz="0" w:space="0" w:color="auto"/>
        <w:left w:val="none" w:sz="0" w:space="0" w:color="auto"/>
        <w:bottom w:val="none" w:sz="0" w:space="0" w:color="auto"/>
        <w:right w:val="none" w:sz="0" w:space="0" w:color="auto"/>
      </w:divBdr>
    </w:div>
    <w:div w:id="787509773">
      <w:bodyDiv w:val="1"/>
      <w:marLeft w:val="0"/>
      <w:marRight w:val="0"/>
      <w:marTop w:val="0"/>
      <w:marBottom w:val="0"/>
      <w:divBdr>
        <w:top w:val="none" w:sz="0" w:space="0" w:color="auto"/>
        <w:left w:val="none" w:sz="0" w:space="0" w:color="auto"/>
        <w:bottom w:val="none" w:sz="0" w:space="0" w:color="auto"/>
        <w:right w:val="none" w:sz="0" w:space="0" w:color="auto"/>
      </w:divBdr>
    </w:div>
    <w:div w:id="804929964">
      <w:bodyDiv w:val="1"/>
      <w:marLeft w:val="0"/>
      <w:marRight w:val="0"/>
      <w:marTop w:val="0"/>
      <w:marBottom w:val="0"/>
      <w:divBdr>
        <w:top w:val="none" w:sz="0" w:space="0" w:color="auto"/>
        <w:left w:val="none" w:sz="0" w:space="0" w:color="auto"/>
        <w:bottom w:val="none" w:sz="0" w:space="0" w:color="auto"/>
        <w:right w:val="none" w:sz="0" w:space="0" w:color="auto"/>
      </w:divBdr>
    </w:div>
    <w:div w:id="815802997">
      <w:bodyDiv w:val="1"/>
      <w:marLeft w:val="0"/>
      <w:marRight w:val="0"/>
      <w:marTop w:val="0"/>
      <w:marBottom w:val="0"/>
      <w:divBdr>
        <w:top w:val="none" w:sz="0" w:space="0" w:color="auto"/>
        <w:left w:val="none" w:sz="0" w:space="0" w:color="auto"/>
        <w:bottom w:val="none" w:sz="0" w:space="0" w:color="auto"/>
        <w:right w:val="none" w:sz="0" w:space="0" w:color="auto"/>
      </w:divBdr>
      <w:divsChild>
        <w:div w:id="11810774">
          <w:marLeft w:val="0"/>
          <w:marRight w:val="0"/>
          <w:marTop w:val="0"/>
          <w:marBottom w:val="0"/>
          <w:divBdr>
            <w:top w:val="none" w:sz="0" w:space="0" w:color="auto"/>
            <w:left w:val="none" w:sz="0" w:space="0" w:color="auto"/>
            <w:bottom w:val="none" w:sz="0" w:space="0" w:color="auto"/>
            <w:right w:val="none" w:sz="0" w:space="0" w:color="auto"/>
          </w:divBdr>
          <w:divsChild>
            <w:div w:id="1455254202">
              <w:marLeft w:val="0"/>
              <w:marRight w:val="0"/>
              <w:marTop w:val="0"/>
              <w:marBottom w:val="0"/>
              <w:divBdr>
                <w:top w:val="none" w:sz="0" w:space="0" w:color="auto"/>
                <w:left w:val="none" w:sz="0" w:space="0" w:color="auto"/>
                <w:bottom w:val="none" w:sz="0" w:space="0" w:color="auto"/>
                <w:right w:val="none" w:sz="0" w:space="0" w:color="auto"/>
              </w:divBdr>
              <w:divsChild>
                <w:div w:id="699739912">
                  <w:marLeft w:val="0"/>
                  <w:marRight w:val="0"/>
                  <w:marTop w:val="0"/>
                  <w:marBottom w:val="0"/>
                  <w:divBdr>
                    <w:top w:val="none" w:sz="0" w:space="0" w:color="auto"/>
                    <w:left w:val="none" w:sz="0" w:space="0" w:color="auto"/>
                    <w:bottom w:val="none" w:sz="0" w:space="0" w:color="auto"/>
                    <w:right w:val="none" w:sz="0" w:space="0" w:color="auto"/>
                  </w:divBdr>
                  <w:divsChild>
                    <w:div w:id="29110393">
                      <w:marLeft w:val="0"/>
                      <w:marRight w:val="0"/>
                      <w:marTop w:val="0"/>
                      <w:marBottom w:val="0"/>
                      <w:divBdr>
                        <w:top w:val="none" w:sz="0" w:space="0" w:color="auto"/>
                        <w:left w:val="none" w:sz="0" w:space="0" w:color="auto"/>
                        <w:bottom w:val="none" w:sz="0" w:space="0" w:color="auto"/>
                        <w:right w:val="none" w:sz="0" w:space="0" w:color="auto"/>
                      </w:divBdr>
                      <w:divsChild>
                        <w:div w:id="1829708138">
                          <w:marLeft w:val="0"/>
                          <w:marRight w:val="0"/>
                          <w:marTop w:val="0"/>
                          <w:marBottom w:val="0"/>
                          <w:divBdr>
                            <w:top w:val="none" w:sz="0" w:space="0" w:color="auto"/>
                            <w:left w:val="none" w:sz="0" w:space="0" w:color="auto"/>
                            <w:bottom w:val="none" w:sz="0" w:space="0" w:color="auto"/>
                            <w:right w:val="none" w:sz="0" w:space="0" w:color="auto"/>
                          </w:divBdr>
                          <w:divsChild>
                            <w:div w:id="1462461386">
                              <w:marLeft w:val="0"/>
                              <w:marRight w:val="0"/>
                              <w:marTop w:val="0"/>
                              <w:marBottom w:val="0"/>
                              <w:divBdr>
                                <w:top w:val="none" w:sz="0" w:space="0" w:color="auto"/>
                                <w:left w:val="none" w:sz="0" w:space="0" w:color="auto"/>
                                <w:bottom w:val="none" w:sz="0" w:space="0" w:color="auto"/>
                                <w:right w:val="none" w:sz="0" w:space="0" w:color="auto"/>
                              </w:divBdr>
                              <w:divsChild>
                                <w:div w:id="842282794">
                                  <w:marLeft w:val="0"/>
                                  <w:marRight w:val="0"/>
                                  <w:marTop w:val="0"/>
                                  <w:marBottom w:val="0"/>
                                  <w:divBdr>
                                    <w:top w:val="none" w:sz="0" w:space="0" w:color="auto"/>
                                    <w:left w:val="none" w:sz="0" w:space="0" w:color="auto"/>
                                    <w:bottom w:val="none" w:sz="0" w:space="0" w:color="auto"/>
                                    <w:right w:val="none" w:sz="0" w:space="0" w:color="auto"/>
                                  </w:divBdr>
                                </w:div>
                                <w:div w:id="1672752740">
                                  <w:marLeft w:val="0"/>
                                  <w:marRight w:val="0"/>
                                  <w:marTop w:val="0"/>
                                  <w:marBottom w:val="0"/>
                                  <w:divBdr>
                                    <w:top w:val="none" w:sz="0" w:space="0" w:color="auto"/>
                                    <w:left w:val="none" w:sz="0" w:space="0" w:color="auto"/>
                                    <w:bottom w:val="none" w:sz="0" w:space="0" w:color="auto"/>
                                    <w:right w:val="none" w:sz="0" w:space="0" w:color="auto"/>
                                  </w:divBdr>
                                </w:div>
                                <w:div w:id="199297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3951629">
      <w:bodyDiv w:val="1"/>
      <w:marLeft w:val="0"/>
      <w:marRight w:val="0"/>
      <w:marTop w:val="0"/>
      <w:marBottom w:val="0"/>
      <w:divBdr>
        <w:top w:val="none" w:sz="0" w:space="0" w:color="auto"/>
        <w:left w:val="none" w:sz="0" w:space="0" w:color="auto"/>
        <w:bottom w:val="none" w:sz="0" w:space="0" w:color="auto"/>
        <w:right w:val="none" w:sz="0" w:space="0" w:color="auto"/>
      </w:divBdr>
    </w:div>
    <w:div w:id="838546691">
      <w:bodyDiv w:val="1"/>
      <w:marLeft w:val="0"/>
      <w:marRight w:val="0"/>
      <w:marTop w:val="0"/>
      <w:marBottom w:val="0"/>
      <w:divBdr>
        <w:top w:val="none" w:sz="0" w:space="0" w:color="auto"/>
        <w:left w:val="none" w:sz="0" w:space="0" w:color="auto"/>
        <w:bottom w:val="none" w:sz="0" w:space="0" w:color="auto"/>
        <w:right w:val="none" w:sz="0" w:space="0" w:color="auto"/>
      </w:divBdr>
    </w:div>
    <w:div w:id="845943826">
      <w:bodyDiv w:val="1"/>
      <w:marLeft w:val="0"/>
      <w:marRight w:val="0"/>
      <w:marTop w:val="0"/>
      <w:marBottom w:val="0"/>
      <w:divBdr>
        <w:top w:val="none" w:sz="0" w:space="0" w:color="auto"/>
        <w:left w:val="none" w:sz="0" w:space="0" w:color="auto"/>
        <w:bottom w:val="none" w:sz="0" w:space="0" w:color="auto"/>
        <w:right w:val="none" w:sz="0" w:space="0" w:color="auto"/>
      </w:divBdr>
    </w:div>
    <w:div w:id="846944886">
      <w:bodyDiv w:val="1"/>
      <w:marLeft w:val="0"/>
      <w:marRight w:val="0"/>
      <w:marTop w:val="0"/>
      <w:marBottom w:val="0"/>
      <w:divBdr>
        <w:top w:val="none" w:sz="0" w:space="0" w:color="auto"/>
        <w:left w:val="none" w:sz="0" w:space="0" w:color="auto"/>
        <w:bottom w:val="none" w:sz="0" w:space="0" w:color="auto"/>
        <w:right w:val="none" w:sz="0" w:space="0" w:color="auto"/>
      </w:divBdr>
    </w:div>
    <w:div w:id="859926781">
      <w:bodyDiv w:val="1"/>
      <w:marLeft w:val="0"/>
      <w:marRight w:val="0"/>
      <w:marTop w:val="0"/>
      <w:marBottom w:val="0"/>
      <w:divBdr>
        <w:top w:val="none" w:sz="0" w:space="0" w:color="auto"/>
        <w:left w:val="none" w:sz="0" w:space="0" w:color="auto"/>
        <w:bottom w:val="none" w:sz="0" w:space="0" w:color="auto"/>
        <w:right w:val="none" w:sz="0" w:space="0" w:color="auto"/>
      </w:divBdr>
    </w:div>
    <w:div w:id="863595644">
      <w:bodyDiv w:val="1"/>
      <w:marLeft w:val="0"/>
      <w:marRight w:val="0"/>
      <w:marTop w:val="0"/>
      <w:marBottom w:val="0"/>
      <w:divBdr>
        <w:top w:val="none" w:sz="0" w:space="0" w:color="auto"/>
        <w:left w:val="none" w:sz="0" w:space="0" w:color="auto"/>
        <w:bottom w:val="none" w:sz="0" w:space="0" w:color="auto"/>
        <w:right w:val="none" w:sz="0" w:space="0" w:color="auto"/>
      </w:divBdr>
    </w:div>
    <w:div w:id="865993465">
      <w:bodyDiv w:val="1"/>
      <w:marLeft w:val="0"/>
      <w:marRight w:val="0"/>
      <w:marTop w:val="0"/>
      <w:marBottom w:val="0"/>
      <w:divBdr>
        <w:top w:val="none" w:sz="0" w:space="0" w:color="auto"/>
        <w:left w:val="none" w:sz="0" w:space="0" w:color="auto"/>
        <w:bottom w:val="none" w:sz="0" w:space="0" w:color="auto"/>
        <w:right w:val="none" w:sz="0" w:space="0" w:color="auto"/>
      </w:divBdr>
    </w:div>
    <w:div w:id="899294678">
      <w:bodyDiv w:val="1"/>
      <w:marLeft w:val="0"/>
      <w:marRight w:val="0"/>
      <w:marTop w:val="0"/>
      <w:marBottom w:val="0"/>
      <w:divBdr>
        <w:top w:val="none" w:sz="0" w:space="0" w:color="auto"/>
        <w:left w:val="none" w:sz="0" w:space="0" w:color="auto"/>
        <w:bottom w:val="none" w:sz="0" w:space="0" w:color="auto"/>
        <w:right w:val="none" w:sz="0" w:space="0" w:color="auto"/>
      </w:divBdr>
    </w:div>
    <w:div w:id="915701189">
      <w:bodyDiv w:val="1"/>
      <w:marLeft w:val="0"/>
      <w:marRight w:val="0"/>
      <w:marTop w:val="0"/>
      <w:marBottom w:val="0"/>
      <w:divBdr>
        <w:top w:val="none" w:sz="0" w:space="0" w:color="auto"/>
        <w:left w:val="none" w:sz="0" w:space="0" w:color="auto"/>
        <w:bottom w:val="none" w:sz="0" w:space="0" w:color="auto"/>
        <w:right w:val="none" w:sz="0" w:space="0" w:color="auto"/>
      </w:divBdr>
    </w:div>
    <w:div w:id="918442657">
      <w:bodyDiv w:val="1"/>
      <w:marLeft w:val="0"/>
      <w:marRight w:val="0"/>
      <w:marTop w:val="0"/>
      <w:marBottom w:val="0"/>
      <w:divBdr>
        <w:top w:val="none" w:sz="0" w:space="0" w:color="auto"/>
        <w:left w:val="none" w:sz="0" w:space="0" w:color="auto"/>
        <w:bottom w:val="none" w:sz="0" w:space="0" w:color="auto"/>
        <w:right w:val="none" w:sz="0" w:space="0" w:color="auto"/>
      </w:divBdr>
    </w:div>
    <w:div w:id="922573007">
      <w:bodyDiv w:val="1"/>
      <w:marLeft w:val="0"/>
      <w:marRight w:val="0"/>
      <w:marTop w:val="0"/>
      <w:marBottom w:val="0"/>
      <w:divBdr>
        <w:top w:val="none" w:sz="0" w:space="0" w:color="auto"/>
        <w:left w:val="none" w:sz="0" w:space="0" w:color="auto"/>
        <w:bottom w:val="none" w:sz="0" w:space="0" w:color="auto"/>
        <w:right w:val="none" w:sz="0" w:space="0" w:color="auto"/>
      </w:divBdr>
    </w:div>
    <w:div w:id="924337349">
      <w:bodyDiv w:val="1"/>
      <w:marLeft w:val="0"/>
      <w:marRight w:val="0"/>
      <w:marTop w:val="0"/>
      <w:marBottom w:val="0"/>
      <w:divBdr>
        <w:top w:val="none" w:sz="0" w:space="0" w:color="auto"/>
        <w:left w:val="none" w:sz="0" w:space="0" w:color="auto"/>
        <w:bottom w:val="none" w:sz="0" w:space="0" w:color="auto"/>
        <w:right w:val="none" w:sz="0" w:space="0" w:color="auto"/>
      </w:divBdr>
      <w:divsChild>
        <w:div w:id="827744337">
          <w:marLeft w:val="0"/>
          <w:marRight w:val="0"/>
          <w:marTop w:val="0"/>
          <w:marBottom w:val="0"/>
          <w:divBdr>
            <w:top w:val="none" w:sz="0" w:space="0" w:color="auto"/>
            <w:left w:val="none" w:sz="0" w:space="0" w:color="auto"/>
            <w:bottom w:val="none" w:sz="0" w:space="0" w:color="auto"/>
            <w:right w:val="none" w:sz="0" w:space="0" w:color="auto"/>
          </w:divBdr>
          <w:divsChild>
            <w:div w:id="1237203676">
              <w:marLeft w:val="0"/>
              <w:marRight w:val="0"/>
              <w:marTop w:val="0"/>
              <w:marBottom w:val="0"/>
              <w:divBdr>
                <w:top w:val="none" w:sz="0" w:space="0" w:color="auto"/>
                <w:left w:val="none" w:sz="0" w:space="0" w:color="auto"/>
                <w:bottom w:val="none" w:sz="0" w:space="0" w:color="auto"/>
                <w:right w:val="none" w:sz="0" w:space="0" w:color="auto"/>
              </w:divBdr>
              <w:divsChild>
                <w:div w:id="1821578900">
                  <w:marLeft w:val="2928"/>
                  <w:marRight w:val="0"/>
                  <w:marTop w:val="720"/>
                  <w:marBottom w:val="0"/>
                  <w:divBdr>
                    <w:top w:val="none" w:sz="0" w:space="0" w:color="auto"/>
                    <w:left w:val="none" w:sz="0" w:space="0" w:color="auto"/>
                    <w:bottom w:val="none" w:sz="0" w:space="0" w:color="auto"/>
                    <w:right w:val="none" w:sz="0" w:space="0" w:color="auto"/>
                  </w:divBdr>
                  <w:divsChild>
                    <w:div w:id="142799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965492">
      <w:bodyDiv w:val="1"/>
      <w:marLeft w:val="0"/>
      <w:marRight w:val="0"/>
      <w:marTop w:val="0"/>
      <w:marBottom w:val="0"/>
      <w:divBdr>
        <w:top w:val="none" w:sz="0" w:space="0" w:color="auto"/>
        <w:left w:val="none" w:sz="0" w:space="0" w:color="auto"/>
        <w:bottom w:val="none" w:sz="0" w:space="0" w:color="auto"/>
        <w:right w:val="none" w:sz="0" w:space="0" w:color="auto"/>
      </w:divBdr>
    </w:div>
    <w:div w:id="951665957">
      <w:bodyDiv w:val="1"/>
      <w:marLeft w:val="0"/>
      <w:marRight w:val="0"/>
      <w:marTop w:val="0"/>
      <w:marBottom w:val="0"/>
      <w:divBdr>
        <w:top w:val="none" w:sz="0" w:space="0" w:color="auto"/>
        <w:left w:val="none" w:sz="0" w:space="0" w:color="auto"/>
        <w:bottom w:val="none" w:sz="0" w:space="0" w:color="auto"/>
        <w:right w:val="none" w:sz="0" w:space="0" w:color="auto"/>
      </w:divBdr>
    </w:div>
    <w:div w:id="956523952">
      <w:bodyDiv w:val="1"/>
      <w:marLeft w:val="0"/>
      <w:marRight w:val="0"/>
      <w:marTop w:val="0"/>
      <w:marBottom w:val="0"/>
      <w:divBdr>
        <w:top w:val="none" w:sz="0" w:space="0" w:color="auto"/>
        <w:left w:val="none" w:sz="0" w:space="0" w:color="auto"/>
        <w:bottom w:val="none" w:sz="0" w:space="0" w:color="auto"/>
        <w:right w:val="none" w:sz="0" w:space="0" w:color="auto"/>
      </w:divBdr>
    </w:div>
    <w:div w:id="969214053">
      <w:bodyDiv w:val="1"/>
      <w:marLeft w:val="0"/>
      <w:marRight w:val="0"/>
      <w:marTop w:val="0"/>
      <w:marBottom w:val="0"/>
      <w:divBdr>
        <w:top w:val="none" w:sz="0" w:space="0" w:color="auto"/>
        <w:left w:val="none" w:sz="0" w:space="0" w:color="auto"/>
        <w:bottom w:val="none" w:sz="0" w:space="0" w:color="auto"/>
        <w:right w:val="none" w:sz="0" w:space="0" w:color="auto"/>
      </w:divBdr>
      <w:divsChild>
        <w:div w:id="131141021">
          <w:marLeft w:val="0"/>
          <w:marRight w:val="0"/>
          <w:marTop w:val="0"/>
          <w:marBottom w:val="0"/>
          <w:divBdr>
            <w:top w:val="none" w:sz="0" w:space="0" w:color="auto"/>
            <w:left w:val="none" w:sz="0" w:space="0" w:color="auto"/>
            <w:bottom w:val="none" w:sz="0" w:space="0" w:color="auto"/>
            <w:right w:val="none" w:sz="0" w:space="0" w:color="auto"/>
          </w:divBdr>
          <w:divsChild>
            <w:div w:id="1533113085">
              <w:marLeft w:val="0"/>
              <w:marRight w:val="0"/>
              <w:marTop w:val="0"/>
              <w:marBottom w:val="0"/>
              <w:divBdr>
                <w:top w:val="none" w:sz="0" w:space="0" w:color="auto"/>
                <w:left w:val="none" w:sz="0" w:space="0" w:color="auto"/>
                <w:bottom w:val="none" w:sz="0" w:space="0" w:color="auto"/>
                <w:right w:val="none" w:sz="0" w:space="0" w:color="auto"/>
              </w:divBdr>
              <w:divsChild>
                <w:div w:id="1838303336">
                  <w:marLeft w:val="2928"/>
                  <w:marRight w:val="0"/>
                  <w:marTop w:val="720"/>
                  <w:marBottom w:val="0"/>
                  <w:divBdr>
                    <w:top w:val="none" w:sz="0" w:space="0" w:color="auto"/>
                    <w:left w:val="none" w:sz="0" w:space="0" w:color="auto"/>
                    <w:bottom w:val="none" w:sz="0" w:space="0" w:color="auto"/>
                    <w:right w:val="none" w:sz="0" w:space="0" w:color="auto"/>
                  </w:divBdr>
                  <w:divsChild>
                    <w:div w:id="57108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758667">
      <w:bodyDiv w:val="1"/>
      <w:marLeft w:val="0"/>
      <w:marRight w:val="0"/>
      <w:marTop w:val="0"/>
      <w:marBottom w:val="0"/>
      <w:divBdr>
        <w:top w:val="none" w:sz="0" w:space="0" w:color="auto"/>
        <w:left w:val="none" w:sz="0" w:space="0" w:color="auto"/>
        <w:bottom w:val="none" w:sz="0" w:space="0" w:color="auto"/>
        <w:right w:val="none" w:sz="0" w:space="0" w:color="auto"/>
      </w:divBdr>
    </w:div>
    <w:div w:id="986520857">
      <w:bodyDiv w:val="1"/>
      <w:marLeft w:val="0"/>
      <w:marRight w:val="0"/>
      <w:marTop w:val="0"/>
      <w:marBottom w:val="0"/>
      <w:divBdr>
        <w:top w:val="none" w:sz="0" w:space="0" w:color="auto"/>
        <w:left w:val="none" w:sz="0" w:space="0" w:color="auto"/>
        <w:bottom w:val="none" w:sz="0" w:space="0" w:color="auto"/>
        <w:right w:val="none" w:sz="0" w:space="0" w:color="auto"/>
      </w:divBdr>
      <w:divsChild>
        <w:div w:id="376005297">
          <w:marLeft w:val="0"/>
          <w:marRight w:val="0"/>
          <w:marTop w:val="0"/>
          <w:marBottom w:val="0"/>
          <w:divBdr>
            <w:top w:val="none" w:sz="0" w:space="0" w:color="auto"/>
            <w:left w:val="none" w:sz="0" w:space="0" w:color="auto"/>
            <w:bottom w:val="none" w:sz="0" w:space="0" w:color="auto"/>
            <w:right w:val="none" w:sz="0" w:space="0" w:color="auto"/>
          </w:divBdr>
          <w:divsChild>
            <w:div w:id="2011903130">
              <w:marLeft w:val="0"/>
              <w:marRight w:val="0"/>
              <w:marTop w:val="0"/>
              <w:marBottom w:val="0"/>
              <w:divBdr>
                <w:top w:val="none" w:sz="0" w:space="0" w:color="auto"/>
                <w:left w:val="none" w:sz="0" w:space="0" w:color="auto"/>
                <w:bottom w:val="none" w:sz="0" w:space="0" w:color="auto"/>
                <w:right w:val="none" w:sz="0" w:space="0" w:color="auto"/>
              </w:divBdr>
              <w:divsChild>
                <w:div w:id="1249852810">
                  <w:marLeft w:val="2928"/>
                  <w:marRight w:val="0"/>
                  <w:marTop w:val="720"/>
                  <w:marBottom w:val="0"/>
                  <w:divBdr>
                    <w:top w:val="none" w:sz="0" w:space="0" w:color="auto"/>
                    <w:left w:val="none" w:sz="0" w:space="0" w:color="auto"/>
                    <w:bottom w:val="none" w:sz="0" w:space="0" w:color="auto"/>
                    <w:right w:val="none" w:sz="0" w:space="0" w:color="auto"/>
                  </w:divBdr>
                  <w:divsChild>
                    <w:div w:id="197270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879073">
      <w:bodyDiv w:val="1"/>
      <w:marLeft w:val="0"/>
      <w:marRight w:val="0"/>
      <w:marTop w:val="0"/>
      <w:marBottom w:val="0"/>
      <w:divBdr>
        <w:top w:val="none" w:sz="0" w:space="0" w:color="auto"/>
        <w:left w:val="none" w:sz="0" w:space="0" w:color="auto"/>
        <w:bottom w:val="none" w:sz="0" w:space="0" w:color="auto"/>
        <w:right w:val="none" w:sz="0" w:space="0" w:color="auto"/>
      </w:divBdr>
    </w:div>
    <w:div w:id="995691096">
      <w:bodyDiv w:val="1"/>
      <w:marLeft w:val="0"/>
      <w:marRight w:val="0"/>
      <w:marTop w:val="0"/>
      <w:marBottom w:val="0"/>
      <w:divBdr>
        <w:top w:val="none" w:sz="0" w:space="0" w:color="auto"/>
        <w:left w:val="none" w:sz="0" w:space="0" w:color="auto"/>
        <w:bottom w:val="none" w:sz="0" w:space="0" w:color="auto"/>
        <w:right w:val="none" w:sz="0" w:space="0" w:color="auto"/>
      </w:divBdr>
    </w:div>
    <w:div w:id="1006789540">
      <w:bodyDiv w:val="1"/>
      <w:marLeft w:val="0"/>
      <w:marRight w:val="0"/>
      <w:marTop w:val="0"/>
      <w:marBottom w:val="0"/>
      <w:divBdr>
        <w:top w:val="none" w:sz="0" w:space="0" w:color="auto"/>
        <w:left w:val="none" w:sz="0" w:space="0" w:color="auto"/>
        <w:bottom w:val="none" w:sz="0" w:space="0" w:color="auto"/>
        <w:right w:val="none" w:sz="0" w:space="0" w:color="auto"/>
      </w:divBdr>
    </w:div>
    <w:div w:id="1007294531">
      <w:bodyDiv w:val="1"/>
      <w:marLeft w:val="0"/>
      <w:marRight w:val="0"/>
      <w:marTop w:val="0"/>
      <w:marBottom w:val="0"/>
      <w:divBdr>
        <w:top w:val="none" w:sz="0" w:space="0" w:color="auto"/>
        <w:left w:val="none" w:sz="0" w:space="0" w:color="auto"/>
        <w:bottom w:val="none" w:sz="0" w:space="0" w:color="auto"/>
        <w:right w:val="none" w:sz="0" w:space="0" w:color="auto"/>
      </w:divBdr>
    </w:div>
    <w:div w:id="1014841928">
      <w:bodyDiv w:val="1"/>
      <w:marLeft w:val="0"/>
      <w:marRight w:val="0"/>
      <w:marTop w:val="0"/>
      <w:marBottom w:val="0"/>
      <w:divBdr>
        <w:top w:val="none" w:sz="0" w:space="0" w:color="auto"/>
        <w:left w:val="none" w:sz="0" w:space="0" w:color="auto"/>
        <w:bottom w:val="none" w:sz="0" w:space="0" w:color="auto"/>
        <w:right w:val="none" w:sz="0" w:space="0" w:color="auto"/>
      </w:divBdr>
      <w:divsChild>
        <w:div w:id="709574835">
          <w:marLeft w:val="0"/>
          <w:marRight w:val="0"/>
          <w:marTop w:val="0"/>
          <w:marBottom w:val="0"/>
          <w:divBdr>
            <w:top w:val="none" w:sz="0" w:space="0" w:color="auto"/>
            <w:left w:val="none" w:sz="0" w:space="0" w:color="auto"/>
            <w:bottom w:val="none" w:sz="0" w:space="0" w:color="auto"/>
            <w:right w:val="none" w:sz="0" w:space="0" w:color="auto"/>
          </w:divBdr>
          <w:divsChild>
            <w:div w:id="666907015">
              <w:marLeft w:val="0"/>
              <w:marRight w:val="0"/>
              <w:marTop w:val="0"/>
              <w:marBottom w:val="0"/>
              <w:divBdr>
                <w:top w:val="none" w:sz="0" w:space="0" w:color="auto"/>
                <w:left w:val="none" w:sz="0" w:space="0" w:color="auto"/>
                <w:bottom w:val="none" w:sz="0" w:space="0" w:color="auto"/>
                <w:right w:val="none" w:sz="0" w:space="0" w:color="auto"/>
              </w:divBdr>
              <w:divsChild>
                <w:div w:id="1206529909">
                  <w:marLeft w:val="2928"/>
                  <w:marRight w:val="0"/>
                  <w:marTop w:val="720"/>
                  <w:marBottom w:val="0"/>
                  <w:divBdr>
                    <w:top w:val="none" w:sz="0" w:space="0" w:color="auto"/>
                    <w:left w:val="none" w:sz="0" w:space="0" w:color="auto"/>
                    <w:bottom w:val="none" w:sz="0" w:space="0" w:color="auto"/>
                    <w:right w:val="none" w:sz="0" w:space="0" w:color="auto"/>
                  </w:divBdr>
                  <w:divsChild>
                    <w:div w:id="88325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123245">
      <w:bodyDiv w:val="1"/>
      <w:marLeft w:val="0"/>
      <w:marRight w:val="0"/>
      <w:marTop w:val="0"/>
      <w:marBottom w:val="0"/>
      <w:divBdr>
        <w:top w:val="none" w:sz="0" w:space="0" w:color="auto"/>
        <w:left w:val="none" w:sz="0" w:space="0" w:color="auto"/>
        <w:bottom w:val="none" w:sz="0" w:space="0" w:color="auto"/>
        <w:right w:val="none" w:sz="0" w:space="0" w:color="auto"/>
      </w:divBdr>
    </w:div>
    <w:div w:id="1038050213">
      <w:bodyDiv w:val="1"/>
      <w:marLeft w:val="0"/>
      <w:marRight w:val="0"/>
      <w:marTop w:val="0"/>
      <w:marBottom w:val="0"/>
      <w:divBdr>
        <w:top w:val="none" w:sz="0" w:space="0" w:color="auto"/>
        <w:left w:val="none" w:sz="0" w:space="0" w:color="auto"/>
        <w:bottom w:val="none" w:sz="0" w:space="0" w:color="auto"/>
        <w:right w:val="none" w:sz="0" w:space="0" w:color="auto"/>
      </w:divBdr>
    </w:div>
    <w:div w:id="1061096616">
      <w:bodyDiv w:val="1"/>
      <w:marLeft w:val="0"/>
      <w:marRight w:val="0"/>
      <w:marTop w:val="0"/>
      <w:marBottom w:val="0"/>
      <w:divBdr>
        <w:top w:val="none" w:sz="0" w:space="0" w:color="auto"/>
        <w:left w:val="none" w:sz="0" w:space="0" w:color="auto"/>
        <w:bottom w:val="none" w:sz="0" w:space="0" w:color="auto"/>
        <w:right w:val="none" w:sz="0" w:space="0" w:color="auto"/>
      </w:divBdr>
    </w:div>
    <w:div w:id="1071001753">
      <w:bodyDiv w:val="1"/>
      <w:marLeft w:val="0"/>
      <w:marRight w:val="0"/>
      <w:marTop w:val="0"/>
      <w:marBottom w:val="0"/>
      <w:divBdr>
        <w:top w:val="none" w:sz="0" w:space="0" w:color="auto"/>
        <w:left w:val="none" w:sz="0" w:space="0" w:color="auto"/>
        <w:bottom w:val="none" w:sz="0" w:space="0" w:color="auto"/>
        <w:right w:val="none" w:sz="0" w:space="0" w:color="auto"/>
      </w:divBdr>
    </w:div>
    <w:div w:id="1093238063">
      <w:bodyDiv w:val="1"/>
      <w:marLeft w:val="0"/>
      <w:marRight w:val="0"/>
      <w:marTop w:val="0"/>
      <w:marBottom w:val="0"/>
      <w:divBdr>
        <w:top w:val="none" w:sz="0" w:space="0" w:color="auto"/>
        <w:left w:val="none" w:sz="0" w:space="0" w:color="auto"/>
        <w:bottom w:val="none" w:sz="0" w:space="0" w:color="auto"/>
        <w:right w:val="none" w:sz="0" w:space="0" w:color="auto"/>
      </w:divBdr>
    </w:div>
    <w:div w:id="1096168794">
      <w:bodyDiv w:val="1"/>
      <w:marLeft w:val="0"/>
      <w:marRight w:val="0"/>
      <w:marTop w:val="0"/>
      <w:marBottom w:val="0"/>
      <w:divBdr>
        <w:top w:val="none" w:sz="0" w:space="0" w:color="auto"/>
        <w:left w:val="none" w:sz="0" w:space="0" w:color="auto"/>
        <w:bottom w:val="none" w:sz="0" w:space="0" w:color="auto"/>
        <w:right w:val="none" w:sz="0" w:space="0" w:color="auto"/>
      </w:divBdr>
    </w:div>
    <w:div w:id="1103648864">
      <w:bodyDiv w:val="1"/>
      <w:marLeft w:val="0"/>
      <w:marRight w:val="0"/>
      <w:marTop w:val="0"/>
      <w:marBottom w:val="0"/>
      <w:divBdr>
        <w:top w:val="none" w:sz="0" w:space="0" w:color="auto"/>
        <w:left w:val="none" w:sz="0" w:space="0" w:color="auto"/>
        <w:bottom w:val="none" w:sz="0" w:space="0" w:color="auto"/>
        <w:right w:val="none" w:sz="0" w:space="0" w:color="auto"/>
      </w:divBdr>
    </w:div>
    <w:div w:id="1110709019">
      <w:bodyDiv w:val="1"/>
      <w:marLeft w:val="0"/>
      <w:marRight w:val="0"/>
      <w:marTop w:val="0"/>
      <w:marBottom w:val="0"/>
      <w:divBdr>
        <w:top w:val="none" w:sz="0" w:space="0" w:color="auto"/>
        <w:left w:val="none" w:sz="0" w:space="0" w:color="auto"/>
        <w:bottom w:val="none" w:sz="0" w:space="0" w:color="auto"/>
        <w:right w:val="none" w:sz="0" w:space="0" w:color="auto"/>
      </w:divBdr>
    </w:div>
    <w:div w:id="1113985685">
      <w:bodyDiv w:val="1"/>
      <w:marLeft w:val="0"/>
      <w:marRight w:val="0"/>
      <w:marTop w:val="0"/>
      <w:marBottom w:val="0"/>
      <w:divBdr>
        <w:top w:val="none" w:sz="0" w:space="0" w:color="auto"/>
        <w:left w:val="none" w:sz="0" w:space="0" w:color="auto"/>
        <w:bottom w:val="none" w:sz="0" w:space="0" w:color="auto"/>
        <w:right w:val="none" w:sz="0" w:space="0" w:color="auto"/>
      </w:divBdr>
    </w:div>
    <w:div w:id="1116213597">
      <w:bodyDiv w:val="1"/>
      <w:marLeft w:val="0"/>
      <w:marRight w:val="0"/>
      <w:marTop w:val="0"/>
      <w:marBottom w:val="0"/>
      <w:divBdr>
        <w:top w:val="none" w:sz="0" w:space="0" w:color="auto"/>
        <w:left w:val="none" w:sz="0" w:space="0" w:color="auto"/>
        <w:bottom w:val="none" w:sz="0" w:space="0" w:color="auto"/>
        <w:right w:val="none" w:sz="0" w:space="0" w:color="auto"/>
      </w:divBdr>
    </w:div>
    <w:div w:id="1158692230">
      <w:bodyDiv w:val="1"/>
      <w:marLeft w:val="0"/>
      <w:marRight w:val="0"/>
      <w:marTop w:val="0"/>
      <w:marBottom w:val="0"/>
      <w:divBdr>
        <w:top w:val="none" w:sz="0" w:space="0" w:color="auto"/>
        <w:left w:val="none" w:sz="0" w:space="0" w:color="auto"/>
        <w:bottom w:val="none" w:sz="0" w:space="0" w:color="auto"/>
        <w:right w:val="none" w:sz="0" w:space="0" w:color="auto"/>
      </w:divBdr>
    </w:div>
    <w:div w:id="1176728652">
      <w:bodyDiv w:val="1"/>
      <w:marLeft w:val="0"/>
      <w:marRight w:val="0"/>
      <w:marTop w:val="0"/>
      <w:marBottom w:val="0"/>
      <w:divBdr>
        <w:top w:val="none" w:sz="0" w:space="0" w:color="auto"/>
        <w:left w:val="none" w:sz="0" w:space="0" w:color="auto"/>
        <w:bottom w:val="none" w:sz="0" w:space="0" w:color="auto"/>
        <w:right w:val="none" w:sz="0" w:space="0" w:color="auto"/>
      </w:divBdr>
    </w:div>
    <w:div w:id="1186139176">
      <w:bodyDiv w:val="1"/>
      <w:marLeft w:val="0"/>
      <w:marRight w:val="0"/>
      <w:marTop w:val="0"/>
      <w:marBottom w:val="0"/>
      <w:divBdr>
        <w:top w:val="none" w:sz="0" w:space="0" w:color="auto"/>
        <w:left w:val="none" w:sz="0" w:space="0" w:color="auto"/>
        <w:bottom w:val="none" w:sz="0" w:space="0" w:color="auto"/>
        <w:right w:val="none" w:sz="0" w:space="0" w:color="auto"/>
      </w:divBdr>
    </w:div>
    <w:div w:id="1203860827">
      <w:bodyDiv w:val="1"/>
      <w:marLeft w:val="0"/>
      <w:marRight w:val="0"/>
      <w:marTop w:val="0"/>
      <w:marBottom w:val="0"/>
      <w:divBdr>
        <w:top w:val="none" w:sz="0" w:space="0" w:color="auto"/>
        <w:left w:val="none" w:sz="0" w:space="0" w:color="auto"/>
        <w:bottom w:val="none" w:sz="0" w:space="0" w:color="auto"/>
        <w:right w:val="none" w:sz="0" w:space="0" w:color="auto"/>
      </w:divBdr>
    </w:div>
    <w:div w:id="1213737437">
      <w:bodyDiv w:val="1"/>
      <w:marLeft w:val="0"/>
      <w:marRight w:val="0"/>
      <w:marTop w:val="0"/>
      <w:marBottom w:val="0"/>
      <w:divBdr>
        <w:top w:val="none" w:sz="0" w:space="0" w:color="auto"/>
        <w:left w:val="none" w:sz="0" w:space="0" w:color="auto"/>
        <w:bottom w:val="none" w:sz="0" w:space="0" w:color="auto"/>
        <w:right w:val="none" w:sz="0" w:space="0" w:color="auto"/>
      </w:divBdr>
    </w:div>
    <w:div w:id="1232425424">
      <w:bodyDiv w:val="1"/>
      <w:marLeft w:val="0"/>
      <w:marRight w:val="0"/>
      <w:marTop w:val="0"/>
      <w:marBottom w:val="0"/>
      <w:divBdr>
        <w:top w:val="none" w:sz="0" w:space="0" w:color="auto"/>
        <w:left w:val="none" w:sz="0" w:space="0" w:color="auto"/>
        <w:bottom w:val="none" w:sz="0" w:space="0" w:color="auto"/>
        <w:right w:val="none" w:sz="0" w:space="0" w:color="auto"/>
      </w:divBdr>
    </w:div>
    <w:div w:id="1248926381">
      <w:bodyDiv w:val="1"/>
      <w:marLeft w:val="0"/>
      <w:marRight w:val="0"/>
      <w:marTop w:val="0"/>
      <w:marBottom w:val="0"/>
      <w:divBdr>
        <w:top w:val="none" w:sz="0" w:space="0" w:color="auto"/>
        <w:left w:val="none" w:sz="0" w:space="0" w:color="auto"/>
        <w:bottom w:val="none" w:sz="0" w:space="0" w:color="auto"/>
        <w:right w:val="none" w:sz="0" w:space="0" w:color="auto"/>
      </w:divBdr>
    </w:div>
    <w:div w:id="1278223220">
      <w:bodyDiv w:val="1"/>
      <w:marLeft w:val="0"/>
      <w:marRight w:val="0"/>
      <w:marTop w:val="0"/>
      <w:marBottom w:val="0"/>
      <w:divBdr>
        <w:top w:val="none" w:sz="0" w:space="0" w:color="auto"/>
        <w:left w:val="none" w:sz="0" w:space="0" w:color="auto"/>
        <w:bottom w:val="none" w:sz="0" w:space="0" w:color="auto"/>
        <w:right w:val="none" w:sz="0" w:space="0" w:color="auto"/>
      </w:divBdr>
    </w:div>
    <w:div w:id="1296908210">
      <w:bodyDiv w:val="1"/>
      <w:marLeft w:val="0"/>
      <w:marRight w:val="0"/>
      <w:marTop w:val="0"/>
      <w:marBottom w:val="0"/>
      <w:divBdr>
        <w:top w:val="none" w:sz="0" w:space="0" w:color="auto"/>
        <w:left w:val="none" w:sz="0" w:space="0" w:color="auto"/>
        <w:bottom w:val="none" w:sz="0" w:space="0" w:color="auto"/>
        <w:right w:val="none" w:sz="0" w:space="0" w:color="auto"/>
      </w:divBdr>
    </w:div>
    <w:div w:id="1301569602">
      <w:bodyDiv w:val="1"/>
      <w:marLeft w:val="0"/>
      <w:marRight w:val="0"/>
      <w:marTop w:val="0"/>
      <w:marBottom w:val="0"/>
      <w:divBdr>
        <w:top w:val="none" w:sz="0" w:space="0" w:color="auto"/>
        <w:left w:val="none" w:sz="0" w:space="0" w:color="auto"/>
        <w:bottom w:val="none" w:sz="0" w:space="0" w:color="auto"/>
        <w:right w:val="none" w:sz="0" w:space="0" w:color="auto"/>
      </w:divBdr>
    </w:div>
    <w:div w:id="1313025581">
      <w:bodyDiv w:val="1"/>
      <w:marLeft w:val="0"/>
      <w:marRight w:val="0"/>
      <w:marTop w:val="0"/>
      <w:marBottom w:val="0"/>
      <w:divBdr>
        <w:top w:val="none" w:sz="0" w:space="0" w:color="auto"/>
        <w:left w:val="none" w:sz="0" w:space="0" w:color="auto"/>
        <w:bottom w:val="none" w:sz="0" w:space="0" w:color="auto"/>
        <w:right w:val="none" w:sz="0" w:space="0" w:color="auto"/>
      </w:divBdr>
    </w:div>
    <w:div w:id="1333678922">
      <w:bodyDiv w:val="1"/>
      <w:marLeft w:val="0"/>
      <w:marRight w:val="0"/>
      <w:marTop w:val="0"/>
      <w:marBottom w:val="0"/>
      <w:divBdr>
        <w:top w:val="none" w:sz="0" w:space="0" w:color="auto"/>
        <w:left w:val="none" w:sz="0" w:space="0" w:color="auto"/>
        <w:bottom w:val="none" w:sz="0" w:space="0" w:color="auto"/>
        <w:right w:val="none" w:sz="0" w:space="0" w:color="auto"/>
      </w:divBdr>
    </w:div>
    <w:div w:id="1352025312">
      <w:bodyDiv w:val="1"/>
      <w:marLeft w:val="0"/>
      <w:marRight w:val="0"/>
      <w:marTop w:val="0"/>
      <w:marBottom w:val="0"/>
      <w:divBdr>
        <w:top w:val="none" w:sz="0" w:space="0" w:color="auto"/>
        <w:left w:val="none" w:sz="0" w:space="0" w:color="auto"/>
        <w:bottom w:val="none" w:sz="0" w:space="0" w:color="auto"/>
        <w:right w:val="none" w:sz="0" w:space="0" w:color="auto"/>
      </w:divBdr>
    </w:div>
    <w:div w:id="1360275783">
      <w:bodyDiv w:val="1"/>
      <w:marLeft w:val="0"/>
      <w:marRight w:val="0"/>
      <w:marTop w:val="0"/>
      <w:marBottom w:val="0"/>
      <w:divBdr>
        <w:top w:val="none" w:sz="0" w:space="0" w:color="auto"/>
        <w:left w:val="none" w:sz="0" w:space="0" w:color="auto"/>
        <w:bottom w:val="none" w:sz="0" w:space="0" w:color="auto"/>
        <w:right w:val="none" w:sz="0" w:space="0" w:color="auto"/>
      </w:divBdr>
    </w:div>
    <w:div w:id="1365911100">
      <w:bodyDiv w:val="1"/>
      <w:marLeft w:val="0"/>
      <w:marRight w:val="0"/>
      <w:marTop w:val="0"/>
      <w:marBottom w:val="0"/>
      <w:divBdr>
        <w:top w:val="none" w:sz="0" w:space="0" w:color="auto"/>
        <w:left w:val="none" w:sz="0" w:space="0" w:color="auto"/>
        <w:bottom w:val="none" w:sz="0" w:space="0" w:color="auto"/>
        <w:right w:val="none" w:sz="0" w:space="0" w:color="auto"/>
      </w:divBdr>
    </w:div>
    <w:div w:id="1412921624">
      <w:bodyDiv w:val="1"/>
      <w:marLeft w:val="0"/>
      <w:marRight w:val="0"/>
      <w:marTop w:val="0"/>
      <w:marBottom w:val="0"/>
      <w:divBdr>
        <w:top w:val="none" w:sz="0" w:space="0" w:color="auto"/>
        <w:left w:val="none" w:sz="0" w:space="0" w:color="auto"/>
        <w:bottom w:val="none" w:sz="0" w:space="0" w:color="auto"/>
        <w:right w:val="none" w:sz="0" w:space="0" w:color="auto"/>
      </w:divBdr>
    </w:div>
    <w:div w:id="1423910517">
      <w:bodyDiv w:val="1"/>
      <w:marLeft w:val="0"/>
      <w:marRight w:val="0"/>
      <w:marTop w:val="0"/>
      <w:marBottom w:val="0"/>
      <w:divBdr>
        <w:top w:val="none" w:sz="0" w:space="0" w:color="auto"/>
        <w:left w:val="none" w:sz="0" w:space="0" w:color="auto"/>
        <w:bottom w:val="none" w:sz="0" w:space="0" w:color="auto"/>
        <w:right w:val="none" w:sz="0" w:space="0" w:color="auto"/>
      </w:divBdr>
    </w:div>
    <w:div w:id="1428236024">
      <w:bodyDiv w:val="1"/>
      <w:marLeft w:val="0"/>
      <w:marRight w:val="0"/>
      <w:marTop w:val="0"/>
      <w:marBottom w:val="0"/>
      <w:divBdr>
        <w:top w:val="none" w:sz="0" w:space="0" w:color="auto"/>
        <w:left w:val="none" w:sz="0" w:space="0" w:color="auto"/>
        <w:bottom w:val="none" w:sz="0" w:space="0" w:color="auto"/>
        <w:right w:val="none" w:sz="0" w:space="0" w:color="auto"/>
      </w:divBdr>
    </w:div>
    <w:div w:id="1434277821">
      <w:bodyDiv w:val="1"/>
      <w:marLeft w:val="0"/>
      <w:marRight w:val="0"/>
      <w:marTop w:val="0"/>
      <w:marBottom w:val="0"/>
      <w:divBdr>
        <w:top w:val="none" w:sz="0" w:space="0" w:color="auto"/>
        <w:left w:val="none" w:sz="0" w:space="0" w:color="auto"/>
        <w:bottom w:val="none" w:sz="0" w:space="0" w:color="auto"/>
        <w:right w:val="none" w:sz="0" w:space="0" w:color="auto"/>
      </w:divBdr>
    </w:div>
    <w:div w:id="1451391283">
      <w:bodyDiv w:val="1"/>
      <w:marLeft w:val="0"/>
      <w:marRight w:val="0"/>
      <w:marTop w:val="0"/>
      <w:marBottom w:val="0"/>
      <w:divBdr>
        <w:top w:val="none" w:sz="0" w:space="0" w:color="auto"/>
        <w:left w:val="none" w:sz="0" w:space="0" w:color="auto"/>
        <w:bottom w:val="none" w:sz="0" w:space="0" w:color="auto"/>
        <w:right w:val="none" w:sz="0" w:space="0" w:color="auto"/>
      </w:divBdr>
    </w:div>
    <w:div w:id="1451509369">
      <w:bodyDiv w:val="1"/>
      <w:marLeft w:val="0"/>
      <w:marRight w:val="0"/>
      <w:marTop w:val="0"/>
      <w:marBottom w:val="0"/>
      <w:divBdr>
        <w:top w:val="none" w:sz="0" w:space="0" w:color="auto"/>
        <w:left w:val="none" w:sz="0" w:space="0" w:color="auto"/>
        <w:bottom w:val="none" w:sz="0" w:space="0" w:color="auto"/>
        <w:right w:val="none" w:sz="0" w:space="0" w:color="auto"/>
      </w:divBdr>
    </w:div>
    <w:div w:id="1459300831">
      <w:bodyDiv w:val="1"/>
      <w:marLeft w:val="0"/>
      <w:marRight w:val="0"/>
      <w:marTop w:val="0"/>
      <w:marBottom w:val="0"/>
      <w:divBdr>
        <w:top w:val="none" w:sz="0" w:space="0" w:color="auto"/>
        <w:left w:val="none" w:sz="0" w:space="0" w:color="auto"/>
        <w:bottom w:val="none" w:sz="0" w:space="0" w:color="auto"/>
        <w:right w:val="none" w:sz="0" w:space="0" w:color="auto"/>
      </w:divBdr>
      <w:divsChild>
        <w:div w:id="1154951079">
          <w:marLeft w:val="0"/>
          <w:marRight w:val="0"/>
          <w:marTop w:val="0"/>
          <w:marBottom w:val="0"/>
          <w:divBdr>
            <w:top w:val="none" w:sz="0" w:space="0" w:color="auto"/>
            <w:left w:val="none" w:sz="0" w:space="0" w:color="auto"/>
            <w:bottom w:val="none" w:sz="0" w:space="0" w:color="auto"/>
            <w:right w:val="none" w:sz="0" w:space="0" w:color="auto"/>
          </w:divBdr>
          <w:divsChild>
            <w:div w:id="926964534">
              <w:marLeft w:val="0"/>
              <w:marRight w:val="-3840"/>
              <w:marTop w:val="0"/>
              <w:marBottom w:val="0"/>
              <w:divBdr>
                <w:top w:val="none" w:sz="0" w:space="0" w:color="auto"/>
                <w:left w:val="none" w:sz="0" w:space="0" w:color="auto"/>
                <w:bottom w:val="none" w:sz="0" w:space="0" w:color="auto"/>
                <w:right w:val="none" w:sz="0" w:space="0" w:color="auto"/>
              </w:divBdr>
              <w:divsChild>
                <w:div w:id="555315339">
                  <w:marLeft w:val="-2400"/>
                  <w:marRight w:val="0"/>
                  <w:marTop w:val="0"/>
                  <w:marBottom w:val="0"/>
                  <w:divBdr>
                    <w:top w:val="none" w:sz="0" w:space="0" w:color="auto"/>
                    <w:left w:val="none" w:sz="0" w:space="0" w:color="auto"/>
                    <w:bottom w:val="none" w:sz="0" w:space="0" w:color="auto"/>
                    <w:right w:val="none" w:sz="0" w:space="0" w:color="auto"/>
                  </w:divBdr>
                  <w:divsChild>
                    <w:div w:id="1572501980">
                      <w:marLeft w:val="2400"/>
                      <w:marRight w:val="0"/>
                      <w:marTop w:val="0"/>
                      <w:marBottom w:val="0"/>
                      <w:divBdr>
                        <w:top w:val="none" w:sz="0" w:space="0" w:color="auto"/>
                        <w:left w:val="none" w:sz="0" w:space="0" w:color="auto"/>
                        <w:bottom w:val="none" w:sz="0" w:space="0" w:color="auto"/>
                        <w:right w:val="none" w:sz="0" w:space="0" w:color="auto"/>
                      </w:divBdr>
                      <w:divsChild>
                        <w:div w:id="433482428">
                          <w:marLeft w:val="0"/>
                          <w:marRight w:val="0"/>
                          <w:marTop w:val="0"/>
                          <w:marBottom w:val="0"/>
                          <w:divBdr>
                            <w:top w:val="none" w:sz="0" w:space="0" w:color="auto"/>
                            <w:left w:val="none" w:sz="0" w:space="0" w:color="auto"/>
                            <w:bottom w:val="none" w:sz="0" w:space="0" w:color="auto"/>
                            <w:right w:val="none" w:sz="0" w:space="0" w:color="auto"/>
                          </w:divBdr>
                          <w:divsChild>
                            <w:div w:id="45955130">
                              <w:marLeft w:val="0"/>
                              <w:marRight w:val="0"/>
                              <w:marTop w:val="0"/>
                              <w:marBottom w:val="0"/>
                              <w:divBdr>
                                <w:top w:val="none" w:sz="0" w:space="0" w:color="auto"/>
                                <w:left w:val="none" w:sz="0" w:space="0" w:color="auto"/>
                                <w:bottom w:val="none" w:sz="0" w:space="0" w:color="auto"/>
                                <w:right w:val="none" w:sz="0" w:space="0" w:color="auto"/>
                              </w:divBdr>
                              <w:divsChild>
                                <w:div w:id="171377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6236078">
      <w:bodyDiv w:val="1"/>
      <w:marLeft w:val="0"/>
      <w:marRight w:val="0"/>
      <w:marTop w:val="0"/>
      <w:marBottom w:val="0"/>
      <w:divBdr>
        <w:top w:val="none" w:sz="0" w:space="0" w:color="auto"/>
        <w:left w:val="none" w:sz="0" w:space="0" w:color="auto"/>
        <w:bottom w:val="none" w:sz="0" w:space="0" w:color="auto"/>
        <w:right w:val="none" w:sz="0" w:space="0" w:color="auto"/>
      </w:divBdr>
      <w:divsChild>
        <w:div w:id="1042285534">
          <w:marLeft w:val="0"/>
          <w:marRight w:val="0"/>
          <w:marTop w:val="0"/>
          <w:marBottom w:val="0"/>
          <w:divBdr>
            <w:top w:val="none" w:sz="0" w:space="0" w:color="auto"/>
            <w:left w:val="none" w:sz="0" w:space="0" w:color="auto"/>
            <w:bottom w:val="none" w:sz="0" w:space="0" w:color="auto"/>
            <w:right w:val="none" w:sz="0" w:space="0" w:color="auto"/>
          </w:divBdr>
          <w:divsChild>
            <w:div w:id="536822316">
              <w:marLeft w:val="0"/>
              <w:marRight w:val="-3840"/>
              <w:marTop w:val="0"/>
              <w:marBottom w:val="0"/>
              <w:divBdr>
                <w:top w:val="none" w:sz="0" w:space="0" w:color="auto"/>
                <w:left w:val="none" w:sz="0" w:space="0" w:color="auto"/>
                <w:bottom w:val="none" w:sz="0" w:space="0" w:color="auto"/>
                <w:right w:val="none" w:sz="0" w:space="0" w:color="auto"/>
              </w:divBdr>
              <w:divsChild>
                <w:div w:id="2017296237">
                  <w:marLeft w:val="-2400"/>
                  <w:marRight w:val="0"/>
                  <w:marTop w:val="0"/>
                  <w:marBottom w:val="0"/>
                  <w:divBdr>
                    <w:top w:val="none" w:sz="0" w:space="0" w:color="auto"/>
                    <w:left w:val="none" w:sz="0" w:space="0" w:color="auto"/>
                    <w:bottom w:val="none" w:sz="0" w:space="0" w:color="auto"/>
                    <w:right w:val="none" w:sz="0" w:space="0" w:color="auto"/>
                  </w:divBdr>
                  <w:divsChild>
                    <w:div w:id="1199930403">
                      <w:marLeft w:val="2400"/>
                      <w:marRight w:val="0"/>
                      <w:marTop w:val="0"/>
                      <w:marBottom w:val="0"/>
                      <w:divBdr>
                        <w:top w:val="none" w:sz="0" w:space="0" w:color="auto"/>
                        <w:left w:val="none" w:sz="0" w:space="0" w:color="auto"/>
                        <w:bottom w:val="none" w:sz="0" w:space="0" w:color="auto"/>
                        <w:right w:val="none" w:sz="0" w:space="0" w:color="auto"/>
                      </w:divBdr>
                      <w:divsChild>
                        <w:div w:id="2032100354">
                          <w:marLeft w:val="0"/>
                          <w:marRight w:val="0"/>
                          <w:marTop w:val="0"/>
                          <w:marBottom w:val="0"/>
                          <w:divBdr>
                            <w:top w:val="none" w:sz="0" w:space="0" w:color="auto"/>
                            <w:left w:val="none" w:sz="0" w:space="0" w:color="auto"/>
                            <w:bottom w:val="none" w:sz="0" w:space="0" w:color="auto"/>
                            <w:right w:val="none" w:sz="0" w:space="0" w:color="auto"/>
                          </w:divBdr>
                          <w:divsChild>
                            <w:div w:id="1352801505">
                              <w:marLeft w:val="0"/>
                              <w:marRight w:val="0"/>
                              <w:marTop w:val="0"/>
                              <w:marBottom w:val="0"/>
                              <w:divBdr>
                                <w:top w:val="none" w:sz="0" w:space="0" w:color="auto"/>
                                <w:left w:val="none" w:sz="0" w:space="0" w:color="auto"/>
                                <w:bottom w:val="none" w:sz="0" w:space="0" w:color="auto"/>
                                <w:right w:val="none" w:sz="0" w:space="0" w:color="auto"/>
                              </w:divBdr>
                              <w:divsChild>
                                <w:div w:id="119072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3911423">
      <w:bodyDiv w:val="1"/>
      <w:marLeft w:val="0"/>
      <w:marRight w:val="0"/>
      <w:marTop w:val="0"/>
      <w:marBottom w:val="0"/>
      <w:divBdr>
        <w:top w:val="none" w:sz="0" w:space="0" w:color="auto"/>
        <w:left w:val="none" w:sz="0" w:space="0" w:color="auto"/>
        <w:bottom w:val="none" w:sz="0" w:space="0" w:color="auto"/>
        <w:right w:val="none" w:sz="0" w:space="0" w:color="auto"/>
      </w:divBdr>
    </w:div>
    <w:div w:id="1515461939">
      <w:bodyDiv w:val="1"/>
      <w:marLeft w:val="0"/>
      <w:marRight w:val="0"/>
      <w:marTop w:val="0"/>
      <w:marBottom w:val="0"/>
      <w:divBdr>
        <w:top w:val="none" w:sz="0" w:space="0" w:color="auto"/>
        <w:left w:val="none" w:sz="0" w:space="0" w:color="auto"/>
        <w:bottom w:val="none" w:sz="0" w:space="0" w:color="auto"/>
        <w:right w:val="none" w:sz="0" w:space="0" w:color="auto"/>
      </w:divBdr>
    </w:div>
    <w:div w:id="1520387317">
      <w:bodyDiv w:val="1"/>
      <w:marLeft w:val="0"/>
      <w:marRight w:val="0"/>
      <w:marTop w:val="0"/>
      <w:marBottom w:val="0"/>
      <w:divBdr>
        <w:top w:val="none" w:sz="0" w:space="0" w:color="auto"/>
        <w:left w:val="none" w:sz="0" w:space="0" w:color="auto"/>
        <w:bottom w:val="none" w:sz="0" w:space="0" w:color="auto"/>
        <w:right w:val="none" w:sz="0" w:space="0" w:color="auto"/>
      </w:divBdr>
    </w:div>
    <w:div w:id="1568029912">
      <w:bodyDiv w:val="1"/>
      <w:marLeft w:val="0"/>
      <w:marRight w:val="0"/>
      <w:marTop w:val="0"/>
      <w:marBottom w:val="0"/>
      <w:divBdr>
        <w:top w:val="none" w:sz="0" w:space="0" w:color="auto"/>
        <w:left w:val="none" w:sz="0" w:space="0" w:color="auto"/>
        <w:bottom w:val="none" w:sz="0" w:space="0" w:color="auto"/>
        <w:right w:val="none" w:sz="0" w:space="0" w:color="auto"/>
      </w:divBdr>
    </w:div>
    <w:div w:id="1572736585">
      <w:bodyDiv w:val="1"/>
      <w:marLeft w:val="0"/>
      <w:marRight w:val="0"/>
      <w:marTop w:val="0"/>
      <w:marBottom w:val="0"/>
      <w:divBdr>
        <w:top w:val="none" w:sz="0" w:space="0" w:color="auto"/>
        <w:left w:val="none" w:sz="0" w:space="0" w:color="auto"/>
        <w:bottom w:val="none" w:sz="0" w:space="0" w:color="auto"/>
        <w:right w:val="none" w:sz="0" w:space="0" w:color="auto"/>
      </w:divBdr>
    </w:div>
    <w:div w:id="1577787288">
      <w:bodyDiv w:val="1"/>
      <w:marLeft w:val="0"/>
      <w:marRight w:val="0"/>
      <w:marTop w:val="0"/>
      <w:marBottom w:val="0"/>
      <w:divBdr>
        <w:top w:val="none" w:sz="0" w:space="0" w:color="auto"/>
        <w:left w:val="none" w:sz="0" w:space="0" w:color="auto"/>
        <w:bottom w:val="none" w:sz="0" w:space="0" w:color="auto"/>
        <w:right w:val="none" w:sz="0" w:space="0" w:color="auto"/>
      </w:divBdr>
    </w:div>
    <w:div w:id="1578516806">
      <w:bodyDiv w:val="1"/>
      <w:marLeft w:val="0"/>
      <w:marRight w:val="0"/>
      <w:marTop w:val="0"/>
      <w:marBottom w:val="0"/>
      <w:divBdr>
        <w:top w:val="none" w:sz="0" w:space="0" w:color="auto"/>
        <w:left w:val="none" w:sz="0" w:space="0" w:color="auto"/>
        <w:bottom w:val="none" w:sz="0" w:space="0" w:color="auto"/>
        <w:right w:val="none" w:sz="0" w:space="0" w:color="auto"/>
      </w:divBdr>
    </w:div>
    <w:div w:id="1585139293">
      <w:bodyDiv w:val="1"/>
      <w:marLeft w:val="0"/>
      <w:marRight w:val="0"/>
      <w:marTop w:val="0"/>
      <w:marBottom w:val="0"/>
      <w:divBdr>
        <w:top w:val="none" w:sz="0" w:space="0" w:color="auto"/>
        <w:left w:val="none" w:sz="0" w:space="0" w:color="auto"/>
        <w:bottom w:val="none" w:sz="0" w:space="0" w:color="auto"/>
        <w:right w:val="none" w:sz="0" w:space="0" w:color="auto"/>
      </w:divBdr>
    </w:div>
    <w:div w:id="1593508966">
      <w:bodyDiv w:val="1"/>
      <w:marLeft w:val="0"/>
      <w:marRight w:val="0"/>
      <w:marTop w:val="0"/>
      <w:marBottom w:val="0"/>
      <w:divBdr>
        <w:top w:val="none" w:sz="0" w:space="0" w:color="auto"/>
        <w:left w:val="none" w:sz="0" w:space="0" w:color="auto"/>
        <w:bottom w:val="none" w:sz="0" w:space="0" w:color="auto"/>
        <w:right w:val="none" w:sz="0" w:space="0" w:color="auto"/>
      </w:divBdr>
    </w:div>
    <w:div w:id="1609389745">
      <w:bodyDiv w:val="1"/>
      <w:marLeft w:val="0"/>
      <w:marRight w:val="0"/>
      <w:marTop w:val="0"/>
      <w:marBottom w:val="0"/>
      <w:divBdr>
        <w:top w:val="none" w:sz="0" w:space="0" w:color="auto"/>
        <w:left w:val="none" w:sz="0" w:space="0" w:color="auto"/>
        <w:bottom w:val="none" w:sz="0" w:space="0" w:color="auto"/>
        <w:right w:val="none" w:sz="0" w:space="0" w:color="auto"/>
      </w:divBdr>
    </w:div>
    <w:div w:id="1616981724">
      <w:bodyDiv w:val="1"/>
      <w:marLeft w:val="0"/>
      <w:marRight w:val="0"/>
      <w:marTop w:val="0"/>
      <w:marBottom w:val="0"/>
      <w:divBdr>
        <w:top w:val="none" w:sz="0" w:space="0" w:color="auto"/>
        <w:left w:val="none" w:sz="0" w:space="0" w:color="auto"/>
        <w:bottom w:val="none" w:sz="0" w:space="0" w:color="auto"/>
        <w:right w:val="none" w:sz="0" w:space="0" w:color="auto"/>
      </w:divBdr>
    </w:div>
    <w:div w:id="1622226975">
      <w:bodyDiv w:val="1"/>
      <w:marLeft w:val="0"/>
      <w:marRight w:val="0"/>
      <w:marTop w:val="0"/>
      <w:marBottom w:val="0"/>
      <w:divBdr>
        <w:top w:val="none" w:sz="0" w:space="0" w:color="auto"/>
        <w:left w:val="none" w:sz="0" w:space="0" w:color="auto"/>
        <w:bottom w:val="none" w:sz="0" w:space="0" w:color="auto"/>
        <w:right w:val="none" w:sz="0" w:space="0" w:color="auto"/>
      </w:divBdr>
    </w:div>
    <w:div w:id="1626234679">
      <w:bodyDiv w:val="1"/>
      <w:marLeft w:val="0"/>
      <w:marRight w:val="0"/>
      <w:marTop w:val="0"/>
      <w:marBottom w:val="0"/>
      <w:divBdr>
        <w:top w:val="none" w:sz="0" w:space="0" w:color="auto"/>
        <w:left w:val="none" w:sz="0" w:space="0" w:color="auto"/>
        <w:bottom w:val="none" w:sz="0" w:space="0" w:color="auto"/>
        <w:right w:val="none" w:sz="0" w:space="0" w:color="auto"/>
      </w:divBdr>
    </w:div>
    <w:div w:id="1656954497">
      <w:bodyDiv w:val="1"/>
      <w:marLeft w:val="0"/>
      <w:marRight w:val="0"/>
      <w:marTop w:val="0"/>
      <w:marBottom w:val="0"/>
      <w:divBdr>
        <w:top w:val="none" w:sz="0" w:space="0" w:color="auto"/>
        <w:left w:val="none" w:sz="0" w:space="0" w:color="auto"/>
        <w:bottom w:val="none" w:sz="0" w:space="0" w:color="auto"/>
        <w:right w:val="none" w:sz="0" w:space="0" w:color="auto"/>
      </w:divBdr>
    </w:div>
    <w:div w:id="1684479056">
      <w:bodyDiv w:val="1"/>
      <w:marLeft w:val="0"/>
      <w:marRight w:val="0"/>
      <w:marTop w:val="0"/>
      <w:marBottom w:val="0"/>
      <w:divBdr>
        <w:top w:val="none" w:sz="0" w:space="0" w:color="auto"/>
        <w:left w:val="none" w:sz="0" w:space="0" w:color="auto"/>
        <w:bottom w:val="none" w:sz="0" w:space="0" w:color="auto"/>
        <w:right w:val="none" w:sz="0" w:space="0" w:color="auto"/>
      </w:divBdr>
    </w:div>
    <w:div w:id="1694957890">
      <w:bodyDiv w:val="1"/>
      <w:marLeft w:val="0"/>
      <w:marRight w:val="0"/>
      <w:marTop w:val="0"/>
      <w:marBottom w:val="0"/>
      <w:divBdr>
        <w:top w:val="none" w:sz="0" w:space="0" w:color="auto"/>
        <w:left w:val="none" w:sz="0" w:space="0" w:color="auto"/>
        <w:bottom w:val="none" w:sz="0" w:space="0" w:color="auto"/>
        <w:right w:val="none" w:sz="0" w:space="0" w:color="auto"/>
      </w:divBdr>
    </w:div>
    <w:div w:id="1709642657">
      <w:bodyDiv w:val="1"/>
      <w:marLeft w:val="0"/>
      <w:marRight w:val="0"/>
      <w:marTop w:val="0"/>
      <w:marBottom w:val="0"/>
      <w:divBdr>
        <w:top w:val="none" w:sz="0" w:space="0" w:color="auto"/>
        <w:left w:val="none" w:sz="0" w:space="0" w:color="auto"/>
        <w:bottom w:val="none" w:sz="0" w:space="0" w:color="auto"/>
        <w:right w:val="none" w:sz="0" w:space="0" w:color="auto"/>
      </w:divBdr>
    </w:div>
    <w:div w:id="1713143428">
      <w:bodyDiv w:val="1"/>
      <w:marLeft w:val="0"/>
      <w:marRight w:val="0"/>
      <w:marTop w:val="0"/>
      <w:marBottom w:val="0"/>
      <w:divBdr>
        <w:top w:val="none" w:sz="0" w:space="0" w:color="auto"/>
        <w:left w:val="none" w:sz="0" w:space="0" w:color="auto"/>
        <w:bottom w:val="none" w:sz="0" w:space="0" w:color="auto"/>
        <w:right w:val="none" w:sz="0" w:space="0" w:color="auto"/>
      </w:divBdr>
    </w:div>
    <w:div w:id="1735079490">
      <w:bodyDiv w:val="1"/>
      <w:marLeft w:val="0"/>
      <w:marRight w:val="0"/>
      <w:marTop w:val="0"/>
      <w:marBottom w:val="0"/>
      <w:divBdr>
        <w:top w:val="none" w:sz="0" w:space="0" w:color="auto"/>
        <w:left w:val="none" w:sz="0" w:space="0" w:color="auto"/>
        <w:bottom w:val="none" w:sz="0" w:space="0" w:color="auto"/>
        <w:right w:val="none" w:sz="0" w:space="0" w:color="auto"/>
      </w:divBdr>
    </w:div>
    <w:div w:id="1736245498">
      <w:bodyDiv w:val="1"/>
      <w:marLeft w:val="0"/>
      <w:marRight w:val="0"/>
      <w:marTop w:val="0"/>
      <w:marBottom w:val="0"/>
      <w:divBdr>
        <w:top w:val="none" w:sz="0" w:space="0" w:color="auto"/>
        <w:left w:val="none" w:sz="0" w:space="0" w:color="auto"/>
        <w:bottom w:val="none" w:sz="0" w:space="0" w:color="auto"/>
        <w:right w:val="none" w:sz="0" w:space="0" w:color="auto"/>
      </w:divBdr>
    </w:div>
    <w:div w:id="1740054177">
      <w:bodyDiv w:val="1"/>
      <w:marLeft w:val="0"/>
      <w:marRight w:val="0"/>
      <w:marTop w:val="0"/>
      <w:marBottom w:val="0"/>
      <w:divBdr>
        <w:top w:val="none" w:sz="0" w:space="0" w:color="auto"/>
        <w:left w:val="none" w:sz="0" w:space="0" w:color="auto"/>
        <w:bottom w:val="none" w:sz="0" w:space="0" w:color="auto"/>
        <w:right w:val="none" w:sz="0" w:space="0" w:color="auto"/>
      </w:divBdr>
    </w:div>
    <w:div w:id="1747073718">
      <w:bodyDiv w:val="1"/>
      <w:marLeft w:val="0"/>
      <w:marRight w:val="0"/>
      <w:marTop w:val="0"/>
      <w:marBottom w:val="0"/>
      <w:divBdr>
        <w:top w:val="none" w:sz="0" w:space="0" w:color="auto"/>
        <w:left w:val="none" w:sz="0" w:space="0" w:color="auto"/>
        <w:bottom w:val="none" w:sz="0" w:space="0" w:color="auto"/>
        <w:right w:val="none" w:sz="0" w:space="0" w:color="auto"/>
      </w:divBdr>
    </w:div>
    <w:div w:id="1773470977">
      <w:bodyDiv w:val="1"/>
      <w:marLeft w:val="0"/>
      <w:marRight w:val="0"/>
      <w:marTop w:val="0"/>
      <w:marBottom w:val="0"/>
      <w:divBdr>
        <w:top w:val="none" w:sz="0" w:space="0" w:color="auto"/>
        <w:left w:val="none" w:sz="0" w:space="0" w:color="auto"/>
        <w:bottom w:val="none" w:sz="0" w:space="0" w:color="auto"/>
        <w:right w:val="none" w:sz="0" w:space="0" w:color="auto"/>
      </w:divBdr>
    </w:div>
    <w:div w:id="1778333147">
      <w:bodyDiv w:val="1"/>
      <w:marLeft w:val="0"/>
      <w:marRight w:val="0"/>
      <w:marTop w:val="0"/>
      <w:marBottom w:val="0"/>
      <w:divBdr>
        <w:top w:val="none" w:sz="0" w:space="0" w:color="auto"/>
        <w:left w:val="none" w:sz="0" w:space="0" w:color="auto"/>
        <w:bottom w:val="none" w:sz="0" w:space="0" w:color="auto"/>
        <w:right w:val="none" w:sz="0" w:space="0" w:color="auto"/>
      </w:divBdr>
    </w:div>
    <w:div w:id="1782531962">
      <w:bodyDiv w:val="1"/>
      <w:marLeft w:val="0"/>
      <w:marRight w:val="0"/>
      <w:marTop w:val="0"/>
      <w:marBottom w:val="0"/>
      <w:divBdr>
        <w:top w:val="none" w:sz="0" w:space="0" w:color="auto"/>
        <w:left w:val="none" w:sz="0" w:space="0" w:color="auto"/>
        <w:bottom w:val="none" w:sz="0" w:space="0" w:color="auto"/>
        <w:right w:val="none" w:sz="0" w:space="0" w:color="auto"/>
      </w:divBdr>
    </w:div>
    <w:div w:id="1809712307">
      <w:bodyDiv w:val="1"/>
      <w:marLeft w:val="0"/>
      <w:marRight w:val="0"/>
      <w:marTop w:val="0"/>
      <w:marBottom w:val="0"/>
      <w:divBdr>
        <w:top w:val="none" w:sz="0" w:space="0" w:color="auto"/>
        <w:left w:val="none" w:sz="0" w:space="0" w:color="auto"/>
        <w:bottom w:val="none" w:sz="0" w:space="0" w:color="auto"/>
        <w:right w:val="none" w:sz="0" w:space="0" w:color="auto"/>
      </w:divBdr>
    </w:div>
    <w:div w:id="1832066150">
      <w:bodyDiv w:val="1"/>
      <w:marLeft w:val="0"/>
      <w:marRight w:val="0"/>
      <w:marTop w:val="0"/>
      <w:marBottom w:val="0"/>
      <w:divBdr>
        <w:top w:val="none" w:sz="0" w:space="0" w:color="auto"/>
        <w:left w:val="none" w:sz="0" w:space="0" w:color="auto"/>
        <w:bottom w:val="none" w:sz="0" w:space="0" w:color="auto"/>
        <w:right w:val="none" w:sz="0" w:space="0" w:color="auto"/>
      </w:divBdr>
    </w:div>
    <w:div w:id="1839421081">
      <w:bodyDiv w:val="1"/>
      <w:marLeft w:val="0"/>
      <w:marRight w:val="0"/>
      <w:marTop w:val="0"/>
      <w:marBottom w:val="0"/>
      <w:divBdr>
        <w:top w:val="none" w:sz="0" w:space="0" w:color="auto"/>
        <w:left w:val="none" w:sz="0" w:space="0" w:color="auto"/>
        <w:bottom w:val="none" w:sz="0" w:space="0" w:color="auto"/>
        <w:right w:val="none" w:sz="0" w:space="0" w:color="auto"/>
      </w:divBdr>
      <w:divsChild>
        <w:div w:id="350647207">
          <w:marLeft w:val="0"/>
          <w:marRight w:val="0"/>
          <w:marTop w:val="0"/>
          <w:marBottom w:val="0"/>
          <w:divBdr>
            <w:top w:val="none" w:sz="0" w:space="0" w:color="auto"/>
            <w:left w:val="none" w:sz="0" w:space="0" w:color="auto"/>
            <w:bottom w:val="none" w:sz="0" w:space="0" w:color="auto"/>
            <w:right w:val="none" w:sz="0" w:space="0" w:color="auto"/>
          </w:divBdr>
          <w:divsChild>
            <w:div w:id="1437485282">
              <w:marLeft w:val="0"/>
              <w:marRight w:val="0"/>
              <w:marTop w:val="0"/>
              <w:marBottom w:val="0"/>
              <w:divBdr>
                <w:top w:val="none" w:sz="0" w:space="0" w:color="auto"/>
                <w:left w:val="none" w:sz="0" w:space="0" w:color="auto"/>
                <w:bottom w:val="none" w:sz="0" w:space="0" w:color="auto"/>
                <w:right w:val="none" w:sz="0" w:space="0" w:color="auto"/>
              </w:divBdr>
              <w:divsChild>
                <w:div w:id="1583367892">
                  <w:marLeft w:val="2928"/>
                  <w:marRight w:val="0"/>
                  <w:marTop w:val="720"/>
                  <w:marBottom w:val="0"/>
                  <w:divBdr>
                    <w:top w:val="none" w:sz="0" w:space="0" w:color="auto"/>
                    <w:left w:val="none" w:sz="0" w:space="0" w:color="auto"/>
                    <w:bottom w:val="none" w:sz="0" w:space="0" w:color="auto"/>
                    <w:right w:val="none" w:sz="0" w:space="0" w:color="auto"/>
                  </w:divBdr>
                  <w:divsChild>
                    <w:div w:id="138375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369633">
      <w:bodyDiv w:val="1"/>
      <w:marLeft w:val="0"/>
      <w:marRight w:val="0"/>
      <w:marTop w:val="0"/>
      <w:marBottom w:val="0"/>
      <w:divBdr>
        <w:top w:val="none" w:sz="0" w:space="0" w:color="auto"/>
        <w:left w:val="none" w:sz="0" w:space="0" w:color="auto"/>
        <w:bottom w:val="none" w:sz="0" w:space="0" w:color="auto"/>
        <w:right w:val="none" w:sz="0" w:space="0" w:color="auto"/>
      </w:divBdr>
    </w:div>
    <w:div w:id="1858734368">
      <w:bodyDiv w:val="1"/>
      <w:marLeft w:val="0"/>
      <w:marRight w:val="0"/>
      <w:marTop w:val="0"/>
      <w:marBottom w:val="0"/>
      <w:divBdr>
        <w:top w:val="none" w:sz="0" w:space="0" w:color="auto"/>
        <w:left w:val="none" w:sz="0" w:space="0" w:color="auto"/>
        <w:bottom w:val="none" w:sz="0" w:space="0" w:color="auto"/>
        <w:right w:val="none" w:sz="0" w:space="0" w:color="auto"/>
      </w:divBdr>
    </w:div>
    <w:div w:id="1902521706">
      <w:bodyDiv w:val="1"/>
      <w:marLeft w:val="0"/>
      <w:marRight w:val="0"/>
      <w:marTop w:val="0"/>
      <w:marBottom w:val="0"/>
      <w:divBdr>
        <w:top w:val="none" w:sz="0" w:space="0" w:color="auto"/>
        <w:left w:val="none" w:sz="0" w:space="0" w:color="auto"/>
        <w:bottom w:val="none" w:sz="0" w:space="0" w:color="auto"/>
        <w:right w:val="none" w:sz="0" w:space="0" w:color="auto"/>
      </w:divBdr>
    </w:div>
    <w:div w:id="1908807938">
      <w:bodyDiv w:val="1"/>
      <w:marLeft w:val="0"/>
      <w:marRight w:val="0"/>
      <w:marTop w:val="0"/>
      <w:marBottom w:val="0"/>
      <w:divBdr>
        <w:top w:val="none" w:sz="0" w:space="0" w:color="auto"/>
        <w:left w:val="none" w:sz="0" w:space="0" w:color="auto"/>
        <w:bottom w:val="none" w:sz="0" w:space="0" w:color="auto"/>
        <w:right w:val="none" w:sz="0" w:space="0" w:color="auto"/>
      </w:divBdr>
    </w:div>
    <w:div w:id="1940602201">
      <w:bodyDiv w:val="1"/>
      <w:marLeft w:val="0"/>
      <w:marRight w:val="0"/>
      <w:marTop w:val="0"/>
      <w:marBottom w:val="0"/>
      <w:divBdr>
        <w:top w:val="none" w:sz="0" w:space="0" w:color="auto"/>
        <w:left w:val="none" w:sz="0" w:space="0" w:color="auto"/>
        <w:bottom w:val="none" w:sz="0" w:space="0" w:color="auto"/>
        <w:right w:val="none" w:sz="0" w:space="0" w:color="auto"/>
      </w:divBdr>
    </w:div>
    <w:div w:id="1961838897">
      <w:bodyDiv w:val="1"/>
      <w:marLeft w:val="0"/>
      <w:marRight w:val="0"/>
      <w:marTop w:val="0"/>
      <w:marBottom w:val="0"/>
      <w:divBdr>
        <w:top w:val="none" w:sz="0" w:space="0" w:color="auto"/>
        <w:left w:val="none" w:sz="0" w:space="0" w:color="auto"/>
        <w:bottom w:val="none" w:sz="0" w:space="0" w:color="auto"/>
        <w:right w:val="none" w:sz="0" w:space="0" w:color="auto"/>
      </w:divBdr>
    </w:div>
    <w:div w:id="1987853517">
      <w:bodyDiv w:val="1"/>
      <w:marLeft w:val="0"/>
      <w:marRight w:val="0"/>
      <w:marTop w:val="0"/>
      <w:marBottom w:val="0"/>
      <w:divBdr>
        <w:top w:val="none" w:sz="0" w:space="0" w:color="auto"/>
        <w:left w:val="none" w:sz="0" w:space="0" w:color="auto"/>
        <w:bottom w:val="none" w:sz="0" w:space="0" w:color="auto"/>
        <w:right w:val="none" w:sz="0" w:space="0" w:color="auto"/>
      </w:divBdr>
      <w:divsChild>
        <w:div w:id="233589955">
          <w:marLeft w:val="0"/>
          <w:marRight w:val="0"/>
          <w:marTop w:val="0"/>
          <w:marBottom w:val="0"/>
          <w:divBdr>
            <w:top w:val="none" w:sz="0" w:space="0" w:color="auto"/>
            <w:left w:val="none" w:sz="0" w:space="0" w:color="auto"/>
            <w:bottom w:val="none" w:sz="0" w:space="0" w:color="auto"/>
            <w:right w:val="none" w:sz="0" w:space="0" w:color="auto"/>
          </w:divBdr>
          <w:divsChild>
            <w:div w:id="31272957">
              <w:marLeft w:val="0"/>
              <w:marRight w:val="0"/>
              <w:marTop w:val="0"/>
              <w:marBottom w:val="0"/>
              <w:divBdr>
                <w:top w:val="none" w:sz="0" w:space="0" w:color="auto"/>
                <w:left w:val="none" w:sz="0" w:space="0" w:color="auto"/>
                <w:bottom w:val="none" w:sz="0" w:space="0" w:color="auto"/>
                <w:right w:val="none" w:sz="0" w:space="0" w:color="auto"/>
              </w:divBdr>
              <w:divsChild>
                <w:div w:id="1504393417">
                  <w:marLeft w:val="2928"/>
                  <w:marRight w:val="0"/>
                  <w:marTop w:val="720"/>
                  <w:marBottom w:val="0"/>
                  <w:divBdr>
                    <w:top w:val="none" w:sz="0" w:space="0" w:color="auto"/>
                    <w:left w:val="none" w:sz="0" w:space="0" w:color="auto"/>
                    <w:bottom w:val="none" w:sz="0" w:space="0" w:color="auto"/>
                    <w:right w:val="none" w:sz="0" w:space="0" w:color="auto"/>
                  </w:divBdr>
                  <w:divsChild>
                    <w:div w:id="27868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761118">
      <w:bodyDiv w:val="1"/>
      <w:marLeft w:val="0"/>
      <w:marRight w:val="0"/>
      <w:marTop w:val="0"/>
      <w:marBottom w:val="0"/>
      <w:divBdr>
        <w:top w:val="none" w:sz="0" w:space="0" w:color="auto"/>
        <w:left w:val="none" w:sz="0" w:space="0" w:color="auto"/>
        <w:bottom w:val="none" w:sz="0" w:space="0" w:color="auto"/>
        <w:right w:val="none" w:sz="0" w:space="0" w:color="auto"/>
      </w:divBdr>
    </w:div>
    <w:div w:id="2021855415">
      <w:bodyDiv w:val="1"/>
      <w:marLeft w:val="0"/>
      <w:marRight w:val="0"/>
      <w:marTop w:val="0"/>
      <w:marBottom w:val="0"/>
      <w:divBdr>
        <w:top w:val="none" w:sz="0" w:space="0" w:color="auto"/>
        <w:left w:val="none" w:sz="0" w:space="0" w:color="auto"/>
        <w:bottom w:val="none" w:sz="0" w:space="0" w:color="auto"/>
        <w:right w:val="none" w:sz="0" w:space="0" w:color="auto"/>
      </w:divBdr>
    </w:div>
    <w:div w:id="2036807507">
      <w:bodyDiv w:val="1"/>
      <w:marLeft w:val="0"/>
      <w:marRight w:val="0"/>
      <w:marTop w:val="0"/>
      <w:marBottom w:val="0"/>
      <w:divBdr>
        <w:top w:val="none" w:sz="0" w:space="0" w:color="auto"/>
        <w:left w:val="none" w:sz="0" w:space="0" w:color="auto"/>
        <w:bottom w:val="none" w:sz="0" w:space="0" w:color="auto"/>
        <w:right w:val="none" w:sz="0" w:space="0" w:color="auto"/>
      </w:divBdr>
    </w:div>
    <w:div w:id="2056856558">
      <w:bodyDiv w:val="1"/>
      <w:marLeft w:val="0"/>
      <w:marRight w:val="0"/>
      <w:marTop w:val="0"/>
      <w:marBottom w:val="0"/>
      <w:divBdr>
        <w:top w:val="none" w:sz="0" w:space="0" w:color="auto"/>
        <w:left w:val="none" w:sz="0" w:space="0" w:color="auto"/>
        <w:bottom w:val="none" w:sz="0" w:space="0" w:color="auto"/>
        <w:right w:val="none" w:sz="0" w:space="0" w:color="auto"/>
      </w:divBdr>
    </w:div>
    <w:div w:id="2063017446">
      <w:bodyDiv w:val="1"/>
      <w:marLeft w:val="0"/>
      <w:marRight w:val="0"/>
      <w:marTop w:val="0"/>
      <w:marBottom w:val="0"/>
      <w:divBdr>
        <w:top w:val="none" w:sz="0" w:space="0" w:color="auto"/>
        <w:left w:val="none" w:sz="0" w:space="0" w:color="auto"/>
        <w:bottom w:val="none" w:sz="0" w:space="0" w:color="auto"/>
        <w:right w:val="none" w:sz="0" w:space="0" w:color="auto"/>
      </w:divBdr>
    </w:div>
    <w:div w:id="2067681617">
      <w:bodyDiv w:val="1"/>
      <w:marLeft w:val="0"/>
      <w:marRight w:val="0"/>
      <w:marTop w:val="0"/>
      <w:marBottom w:val="0"/>
      <w:divBdr>
        <w:top w:val="none" w:sz="0" w:space="0" w:color="auto"/>
        <w:left w:val="none" w:sz="0" w:space="0" w:color="auto"/>
        <w:bottom w:val="none" w:sz="0" w:space="0" w:color="auto"/>
        <w:right w:val="none" w:sz="0" w:space="0" w:color="auto"/>
      </w:divBdr>
    </w:div>
    <w:div w:id="2083529376">
      <w:bodyDiv w:val="1"/>
      <w:marLeft w:val="0"/>
      <w:marRight w:val="0"/>
      <w:marTop w:val="0"/>
      <w:marBottom w:val="0"/>
      <w:divBdr>
        <w:top w:val="none" w:sz="0" w:space="0" w:color="auto"/>
        <w:left w:val="none" w:sz="0" w:space="0" w:color="auto"/>
        <w:bottom w:val="none" w:sz="0" w:space="0" w:color="auto"/>
        <w:right w:val="none" w:sz="0" w:space="0" w:color="auto"/>
      </w:divBdr>
    </w:div>
    <w:div w:id="2133746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J:\Documents%20Consultants\Documents%20CIR\CI%20Recherche\04-DJ\02%20-%20PMFacture%20(moins%20de%2015%20k&#8364;)\NOM%20CLIENT%20CIR%20201X-DJ%20PME.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7BB5ED899C6764DB29535B32B572DD7" ma:contentTypeVersion="2" ma:contentTypeDescription="Crée un document." ma:contentTypeScope="" ma:versionID="ec4473713e326aff0be84fddf1d8ab21">
  <xsd:schema xmlns:xsd="http://www.w3.org/2001/XMLSchema" xmlns:xs="http://www.w3.org/2001/XMLSchema" xmlns:p="http://schemas.microsoft.com/office/2006/metadata/properties" xmlns:ns2="a019708b-598a-4d10-9350-01586bab042c" targetNamespace="http://schemas.microsoft.com/office/2006/metadata/properties" ma:root="true" ma:fieldsID="34a72776d575cb78b437e9b36f38b15c" ns2:_="">
    <xsd:import namespace="a019708b-598a-4d10-9350-01586bab042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19708b-598a-4d10-9350-01586bab042c" elementFormDefault="qualified">
    <xsd:import namespace="http://schemas.microsoft.com/office/2006/documentManagement/types"/>
    <xsd:import namespace="http://schemas.microsoft.com/office/infopath/2007/PartnerControls"/>
    <xsd:element name="SharedWithUsers" ma:index="8" nillable="true" ma:displayName="Partagé avec"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4FF11370-CC20-4BD1-A4BE-268863AADA00}">
  <ds:schemaRefs>
    <ds:schemaRef ds:uri="http://schemas.microsoft.com/sharepoint/v3/contenttype/forms"/>
  </ds:schemaRefs>
</ds:datastoreItem>
</file>

<file path=customXml/itemProps2.xml><?xml version="1.0" encoding="utf-8"?>
<ds:datastoreItem xmlns:ds="http://schemas.openxmlformats.org/officeDocument/2006/customXml" ds:itemID="{03F54D7F-7640-4E2A-82A8-A20D4C6E1A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19708b-598a-4d10-9350-01586bab04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2B718A3-9304-4A6B-A5E0-241B4D00733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F7EEF04-AA09-4B15-9328-AD33B9447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NOM CLIENT CIR 201X-DJ PME.dotx</Template>
  <TotalTime>21</TotalTime>
  <Pages>2</Pages>
  <Words>532</Words>
  <Characters>2930</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NOM CLIENT</vt:lpstr>
    </vt:vector>
  </TitlesOfParts>
  <Company>CTR LEYTON</Company>
  <LinksUpToDate>false</LinksUpToDate>
  <CharactersWithSpaces>3456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 CLIENT</dc:title>
  <dc:subject>ANNEE</dc:subject>
  <dc:creator>Osmond de Ganay</dc:creator>
  <cp:keywords>Dossier Justificatif</cp:keywords>
  <cp:lastModifiedBy>OPEN</cp:lastModifiedBy>
  <cp:revision>21</cp:revision>
  <cp:lastPrinted>2012-02-10T15:09:00Z</cp:lastPrinted>
  <dcterms:created xsi:type="dcterms:W3CDTF">2015-07-29T09:30:00Z</dcterms:created>
  <dcterms:modified xsi:type="dcterms:W3CDTF">2017-02-09T23:33:00Z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0x010100B7BB5ED899C6764DB29535B32B572DD7</vt:lpwstr>
  </property>
</Properties>
</file>